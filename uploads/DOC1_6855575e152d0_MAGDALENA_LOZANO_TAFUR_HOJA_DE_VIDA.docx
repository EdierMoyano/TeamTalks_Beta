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106" w:type="pct"/>
        <w:tblLook w:val="04A0" w:firstRow="1" w:lastRow="0" w:firstColumn="1" w:lastColumn="0" w:noHBand="0" w:noVBand="1"/>
        <w:tblDescription w:val="Tabla de diseño para el nombre, la información de contacto y el objetivo"/>
      </w:tblPr>
      <w:tblGrid>
        <w:gridCol w:w="9217"/>
      </w:tblGrid>
      <w:tr w:rsidR="00692703" w:rsidRPr="00FD7C80" w14:paraId="6F282814" w14:textId="77777777" w:rsidTr="001B35C2">
        <w:trPr>
          <w:trHeight w:hRule="exact" w:val="2010"/>
        </w:trPr>
        <w:tc>
          <w:tcPr>
            <w:tcW w:w="9218" w:type="dxa"/>
          </w:tcPr>
          <w:p w14:paraId="33422312" w14:textId="77777777" w:rsidR="00692703" w:rsidRPr="00BE2C33" w:rsidRDefault="004851E3" w:rsidP="001C1C31">
            <w:pPr>
              <w:pStyle w:val="Ttulo"/>
              <w:rPr>
                <w:rFonts w:ascii="Arial" w:hAnsi="Arial" w:cs="Arial"/>
                <w:sz w:val="48"/>
              </w:rPr>
            </w:pPr>
            <w:r w:rsidRPr="00BE2C33">
              <w:rPr>
                <w:rFonts w:ascii="Arial" w:hAnsi="Arial" w:cs="Arial"/>
                <w:sz w:val="52"/>
              </w:rPr>
              <w:t>MAGDALENA LOZANO TAFUR</w:t>
            </w:r>
          </w:p>
          <w:p w14:paraId="60CB2F30" w14:textId="26FEE126" w:rsidR="00692703" w:rsidRDefault="00000000" w:rsidP="001C1C31">
            <w:pPr>
              <w:pStyle w:val="Informacindecontacto"/>
              <w:rPr>
                <w:rFonts w:ascii="Arial" w:hAnsi="Arial" w:cs="Arial"/>
                <w:sz w:val="20"/>
                <w:szCs w:val="20"/>
                <w:lang w:bidi="es-ES"/>
              </w:rPr>
            </w:pPr>
            <w:sdt>
              <w:sdtPr>
                <w:rPr>
                  <w:rFonts w:ascii="Arial" w:hAnsi="Arial" w:cs="Arial"/>
                  <w:sz w:val="20"/>
                  <w:szCs w:val="20"/>
                </w:rPr>
                <w:alias w:val="Escriba el correo electrónico:"/>
                <w:tag w:val="Escriba el correo electrónico:"/>
                <w:id w:val="1154873695"/>
                <w:placeholder>
                  <w:docPart w:val="299307F8B6BC48FBA3095A375B4B83A4"/>
                </w:placeholder>
                <w:temporary/>
                <w:showingPlcHdr/>
                <w15:appearance w15:val="hidden"/>
              </w:sdtPr>
              <w:sdtContent>
                <w:r w:rsidR="00C57FC6" w:rsidRPr="00BE2C33">
                  <w:rPr>
                    <w:rFonts w:ascii="Arial" w:hAnsi="Arial" w:cs="Arial"/>
                    <w:sz w:val="20"/>
                    <w:szCs w:val="20"/>
                    <w:lang w:bidi="es-ES"/>
                  </w:rPr>
                  <w:t>Correo electrónico</w:t>
                </w:r>
              </w:sdtContent>
            </w:sdt>
            <w:r w:rsidR="004851E3" w:rsidRPr="00BE2C33">
              <w:rPr>
                <w:rFonts w:ascii="Arial" w:hAnsi="Arial" w:cs="Arial"/>
                <w:sz w:val="20"/>
                <w:szCs w:val="20"/>
                <w:lang w:bidi="es-ES"/>
              </w:rPr>
              <w:t xml:space="preserve">: </w:t>
            </w:r>
            <w:r w:rsidR="001C1C31" w:rsidRPr="001C1C31">
              <w:rPr>
                <w:rFonts w:ascii="Arial" w:hAnsi="Arial" w:cs="Arial"/>
                <w:sz w:val="20"/>
                <w:szCs w:val="20"/>
                <w:lang w:bidi="es-ES"/>
              </w:rPr>
              <w:t>magdys_2007@hotmail.com</w:t>
            </w:r>
          </w:p>
          <w:p w14:paraId="05060AF4" w14:textId="31A89155" w:rsidR="001C1C31" w:rsidRDefault="001C1C31" w:rsidP="001C1C31">
            <w:pPr>
              <w:pStyle w:val="Informacindecontacto"/>
              <w:rPr>
                <w:rFonts w:ascii="Arial" w:hAnsi="Arial" w:cs="Arial"/>
                <w:sz w:val="20"/>
                <w:szCs w:val="20"/>
                <w:lang w:bidi="es-ES"/>
              </w:rPr>
            </w:pPr>
            <w:r w:rsidRPr="00BE2C33">
              <w:rPr>
                <w:rFonts w:ascii="Arial" w:hAnsi="Arial" w:cs="Arial"/>
                <w:sz w:val="20"/>
                <w:szCs w:val="20"/>
              </w:rPr>
              <w:t>Teléfono: 3133409045</w:t>
            </w:r>
          </w:p>
          <w:p w14:paraId="0B484914" w14:textId="2A5B1AFB" w:rsidR="001C1C31" w:rsidRPr="00BE2C33" w:rsidRDefault="001C1C31" w:rsidP="004851E3">
            <w:pPr>
              <w:pStyle w:val="Informacindecontacto"/>
              <w:jc w:val="left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71D8" w:rsidRPr="00FD7C80" w14:paraId="00E78BC2" w14:textId="77777777" w:rsidTr="001B35C2">
        <w:trPr>
          <w:trHeight w:val="5410"/>
        </w:trPr>
        <w:tc>
          <w:tcPr>
            <w:tcW w:w="9218" w:type="dxa"/>
          </w:tcPr>
          <w:p w14:paraId="729680B9" w14:textId="77777777" w:rsidR="004A7703" w:rsidRDefault="004A7703" w:rsidP="00253CCD">
            <w:pPr>
              <w:jc w:val="both"/>
            </w:pPr>
          </w:p>
          <w:p w14:paraId="12D523FC" w14:textId="77777777" w:rsidR="004A7703" w:rsidRDefault="004A7703" w:rsidP="00253CCD">
            <w:pPr>
              <w:jc w:val="both"/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E770D5C" wp14:editId="08483EBE">
                      <wp:simplePos x="0" y="0"/>
                      <wp:positionH relativeFrom="column">
                        <wp:posOffset>-30479</wp:posOffset>
                      </wp:positionH>
                      <wp:positionV relativeFrom="paragraph">
                        <wp:posOffset>71120</wp:posOffset>
                      </wp:positionV>
                      <wp:extent cx="5619750" cy="309880"/>
                      <wp:effectExtent l="0" t="0" r="0" b="0"/>
                      <wp:wrapNone/>
                      <wp:docPr id="44" name="Rectangle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19750" cy="309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E6FC63" w14:textId="77777777" w:rsidR="004A7703" w:rsidRPr="004851E3" w:rsidRDefault="004A7703" w:rsidP="004A7703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4851E3">
                                    <w:rPr>
                                      <w:rFonts w:ascii="Arial" w:hAnsi="Arial" w:cs="Arial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  <w:lang w:val="en-US"/>
                                    </w:rPr>
                                    <w:t>DATOS BASICOS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770D5C" id="Rectangle 48" o:spid="_x0000_s1026" style="position:absolute;left:0;text-align:left;margin-left:-2.4pt;margin-top:5.6pt;width:442.5pt;height:2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" fillcolor="#d0d0d0 [671]" stroked="f">
                      <v:textbox>
                        <w:txbxContent>
                          <w:p w14:paraId="41E6FC63" w14:textId="77777777" w:rsidR="004A7703" w:rsidRPr="004851E3" w:rsidRDefault="004A7703" w:rsidP="004A770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51E3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DATOS BASICOS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5D227E2" w14:textId="77777777" w:rsidR="004A7703" w:rsidRDefault="004A7703" w:rsidP="00253CCD">
            <w:pPr>
              <w:jc w:val="both"/>
            </w:pPr>
          </w:p>
          <w:p w14:paraId="3A50B875" w14:textId="77777777" w:rsidR="004A7703" w:rsidRDefault="004A7703" w:rsidP="00253CCD">
            <w:pPr>
              <w:jc w:val="both"/>
            </w:pPr>
          </w:p>
          <w:p w14:paraId="45C1328D" w14:textId="77777777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Cedula de ciudadanía: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65.634.846</w:t>
            </w:r>
          </w:p>
          <w:p w14:paraId="1FBD2118" w14:textId="02C734AE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Lugar y fecha de expedición: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Ibagué </w:t>
            </w:r>
            <w:r w:rsidR="00835733">
              <w:rPr>
                <w:rFonts w:ascii="Arial" w:hAnsi="Arial" w:cs="Arial"/>
                <w:color w:val="auto"/>
                <w:sz w:val="24"/>
              </w:rPr>
              <w:t xml:space="preserve">- </w:t>
            </w:r>
            <w:r w:rsidRPr="003407A7">
              <w:rPr>
                <w:rFonts w:ascii="Arial" w:hAnsi="Arial" w:cs="Arial"/>
                <w:color w:val="auto"/>
                <w:sz w:val="24"/>
              </w:rPr>
              <w:t>18 de julio de 2003</w:t>
            </w:r>
          </w:p>
          <w:p w14:paraId="35AB4F57" w14:textId="5ABB1E0B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Lugar y fecha de nacimiento: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Saldaña</w:t>
            </w:r>
            <w:r w:rsidR="00835733">
              <w:rPr>
                <w:rFonts w:ascii="Arial" w:hAnsi="Arial" w:cs="Arial"/>
                <w:color w:val="auto"/>
                <w:sz w:val="24"/>
              </w:rPr>
              <w:t xml:space="preserve"> - </w:t>
            </w:r>
            <w:r w:rsidRPr="003407A7">
              <w:rPr>
                <w:rFonts w:ascii="Arial" w:hAnsi="Arial" w:cs="Arial"/>
                <w:color w:val="auto"/>
                <w:sz w:val="24"/>
              </w:rPr>
              <w:t xml:space="preserve">9 de julio de 1985 </w:t>
            </w:r>
          </w:p>
          <w:p w14:paraId="080F8A3C" w14:textId="77777777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 xml:space="preserve">Género: 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Femenino</w:t>
            </w:r>
          </w:p>
          <w:p w14:paraId="5736DA2A" w14:textId="77777777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Estado civil: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Soltera</w:t>
            </w:r>
          </w:p>
          <w:p w14:paraId="6E5C6A33" w14:textId="3308AE00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Número de hijos: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Uno </w:t>
            </w:r>
            <w:r w:rsidR="001C1C31">
              <w:rPr>
                <w:rFonts w:ascii="Arial" w:hAnsi="Arial" w:cs="Arial"/>
                <w:color w:val="auto"/>
                <w:sz w:val="24"/>
              </w:rPr>
              <w:t>(1)</w:t>
            </w:r>
          </w:p>
          <w:p w14:paraId="6A632AC6" w14:textId="0D9686D9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Lugar de domicilio: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</w:t>
            </w:r>
            <w:proofErr w:type="spellStart"/>
            <w:r w:rsidR="0009699E" w:rsidRPr="0009699E">
              <w:rPr>
                <w:rFonts w:ascii="Arial" w:hAnsi="Arial" w:cs="Arial"/>
                <w:color w:val="auto"/>
                <w:sz w:val="24"/>
              </w:rPr>
              <w:t>Mza</w:t>
            </w:r>
            <w:proofErr w:type="spellEnd"/>
            <w:r w:rsidR="0009699E" w:rsidRPr="0009699E">
              <w:rPr>
                <w:rFonts w:ascii="Arial" w:hAnsi="Arial" w:cs="Arial"/>
                <w:color w:val="auto"/>
                <w:sz w:val="24"/>
              </w:rPr>
              <w:t xml:space="preserve"> 8 casa 14 – </w:t>
            </w:r>
            <w:proofErr w:type="spellStart"/>
            <w:r w:rsidR="0009699E" w:rsidRPr="0009699E">
              <w:rPr>
                <w:rFonts w:ascii="Arial" w:hAnsi="Arial" w:cs="Arial"/>
                <w:color w:val="auto"/>
                <w:sz w:val="24"/>
              </w:rPr>
              <w:t>Jardin</w:t>
            </w:r>
            <w:proofErr w:type="spellEnd"/>
            <w:r w:rsidR="0009699E" w:rsidRPr="0009699E">
              <w:rPr>
                <w:rFonts w:ascii="Arial" w:hAnsi="Arial" w:cs="Arial"/>
                <w:color w:val="auto"/>
                <w:sz w:val="24"/>
              </w:rPr>
              <w:t xml:space="preserve"> Saldaña</w:t>
            </w:r>
          </w:p>
          <w:p w14:paraId="796CDEB2" w14:textId="77777777" w:rsidR="004851E3" w:rsidRPr="003407A7" w:rsidRDefault="004851E3" w:rsidP="004851E3">
            <w:pPr>
              <w:spacing w:line="260" w:lineRule="exact"/>
              <w:rPr>
                <w:rFonts w:ascii="Arial" w:hAnsi="Arial" w:cs="Arial"/>
                <w:color w:val="auto"/>
                <w:sz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</w:rPr>
              <w:t>Número de teléfono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>:</w:t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</w:r>
            <w:r w:rsidRPr="003407A7">
              <w:rPr>
                <w:rFonts w:ascii="Arial" w:hAnsi="Arial" w:cs="Arial"/>
                <w:color w:val="auto"/>
                <w:sz w:val="24"/>
              </w:rPr>
              <w:tab/>
              <w:t xml:space="preserve"> 3133409045</w:t>
            </w:r>
          </w:p>
          <w:p w14:paraId="60A83AAA" w14:textId="77777777" w:rsidR="004A7703" w:rsidRDefault="004A7703" w:rsidP="00253CCD">
            <w:pPr>
              <w:jc w:val="both"/>
            </w:pPr>
          </w:p>
          <w:p w14:paraId="30DF6A18" w14:textId="77777777" w:rsidR="004A7703" w:rsidRDefault="004A7703" w:rsidP="00253CCD">
            <w:pPr>
              <w:jc w:val="both"/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69BBAF7" wp14:editId="2F607B8F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2540</wp:posOffset>
                      </wp:positionV>
                      <wp:extent cx="5619750" cy="276225"/>
                      <wp:effectExtent l="0" t="0" r="0" b="9525"/>
                      <wp:wrapNone/>
                      <wp:docPr id="2" name="Rectangle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197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B2BD90A" w14:textId="77777777" w:rsidR="004A7703" w:rsidRPr="00BE2C33" w:rsidRDefault="004A7703" w:rsidP="004A7703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FFFFFF" w:themeColor="background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E2C33">
                                    <w:rPr>
                                      <w:rFonts w:ascii="Arial" w:hAnsi="Arial" w:cs="Arial"/>
                                      <w:b/>
                                      <w:color w:val="FFFFFF" w:themeColor="background1"/>
                                      <w:sz w:val="28"/>
                                      <w:szCs w:val="28"/>
                                      <w:lang w:val="en-US"/>
                                    </w:rPr>
                                    <w:t>PERFIL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9BBAF7" id="_x0000_s1027" style="position:absolute;left:0;text-align:left;margin-left:-.15pt;margin-top:.2pt;width:442.5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" fillcolor="#d0d0d0 [671]" stroked="f">
                      <v:textbox>
                        <w:txbxContent>
                          <w:p w14:paraId="5B2BD90A" w14:textId="77777777" w:rsidR="004A7703" w:rsidRPr="00BE2C33" w:rsidRDefault="004A7703" w:rsidP="004A770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E2C33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PERFIL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5F5E880" w14:textId="77777777" w:rsidR="004A7703" w:rsidRDefault="004A7703" w:rsidP="00253CCD">
            <w:pPr>
              <w:jc w:val="both"/>
            </w:pPr>
          </w:p>
          <w:p w14:paraId="45E51871" w14:textId="5B2F16E1" w:rsidR="001755A8" w:rsidRPr="00BE2C33" w:rsidRDefault="004851E3" w:rsidP="00253CC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407A7">
              <w:rPr>
                <w:rFonts w:ascii="Arial" w:hAnsi="Arial" w:cs="Arial"/>
                <w:color w:val="auto"/>
                <w:sz w:val="24"/>
                <w:szCs w:val="24"/>
              </w:rPr>
              <w:t>Bu</w:t>
            </w:r>
            <w:r w:rsidR="001C1C31">
              <w:rPr>
                <w:rFonts w:ascii="Arial" w:hAnsi="Arial" w:cs="Arial"/>
                <w:color w:val="auto"/>
                <w:sz w:val="24"/>
                <w:szCs w:val="24"/>
              </w:rPr>
              <w:t>e</w:t>
            </w:r>
            <w:r w:rsidRPr="003407A7">
              <w:rPr>
                <w:rFonts w:ascii="Arial" w:hAnsi="Arial" w:cs="Arial"/>
                <w:color w:val="auto"/>
                <w:sz w:val="24"/>
                <w:szCs w:val="24"/>
              </w:rPr>
              <w:t>na actitud</w:t>
            </w:r>
            <w:r w:rsidR="00253CCD" w:rsidRPr="003407A7">
              <w:rPr>
                <w:rFonts w:ascii="Arial" w:hAnsi="Arial" w:cs="Arial"/>
                <w:color w:val="auto"/>
                <w:sz w:val="24"/>
                <w:szCs w:val="24"/>
              </w:rPr>
              <w:t xml:space="preserve"> para trabajar en equipo y crear lazos labo</w:t>
            </w:r>
            <w:r w:rsidRPr="003407A7">
              <w:rPr>
                <w:rFonts w:ascii="Arial" w:hAnsi="Arial" w:cs="Arial"/>
                <w:color w:val="auto"/>
                <w:sz w:val="24"/>
                <w:szCs w:val="24"/>
              </w:rPr>
              <w:t>rales profesionalmente, creativa</w:t>
            </w:r>
            <w:r w:rsidR="00253CCD" w:rsidRPr="003407A7">
              <w:rPr>
                <w:rFonts w:ascii="Arial" w:hAnsi="Arial" w:cs="Arial"/>
                <w:color w:val="auto"/>
                <w:sz w:val="24"/>
                <w:szCs w:val="24"/>
              </w:rPr>
              <w:t>,</w:t>
            </w:r>
            <w:r w:rsidR="00962A6F">
              <w:rPr>
                <w:rFonts w:ascii="Arial" w:hAnsi="Arial" w:cs="Arial"/>
                <w:color w:val="auto"/>
                <w:sz w:val="24"/>
                <w:szCs w:val="24"/>
              </w:rPr>
              <w:t xml:space="preserve"> responsable, comprometida, dedicada y con una gran disposición para el aprendizaje, </w:t>
            </w:r>
            <w:r w:rsidR="00253CCD" w:rsidRPr="003407A7">
              <w:rPr>
                <w:rFonts w:ascii="Arial" w:hAnsi="Arial" w:cs="Arial"/>
                <w:color w:val="auto"/>
                <w:sz w:val="24"/>
                <w:szCs w:val="24"/>
              </w:rPr>
              <w:t>una excelente habilidad de comunicación y servicio al cliente, con aspiraciones de crecer personal y profesionalmente poniendo en práctica los conocimientos adquiridos durante mi formación educativa.</w:t>
            </w:r>
          </w:p>
        </w:tc>
      </w:tr>
    </w:tbl>
    <w:p w14:paraId="4DE949BF" w14:textId="77777777" w:rsidR="004E01EB" w:rsidRPr="00FD7C80" w:rsidRDefault="004A7703" w:rsidP="004E01EB">
      <w:pPr>
        <w:pStyle w:val="Ttulo1"/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70F105" wp14:editId="3EDB1F03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5619750" cy="309880"/>
                <wp:effectExtent l="0" t="0" r="0" b="0"/>
                <wp:wrapNone/>
                <wp:docPr id="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9750" cy="30988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BA00C2" w14:textId="6C299DDD" w:rsidR="004A7703" w:rsidRPr="00BE2C33" w:rsidRDefault="004A7703" w:rsidP="004A770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E2C33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INFORMACION ACAD</w:t>
                            </w:r>
                            <w:r w:rsidR="001C1C31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É</w:t>
                            </w:r>
                            <w:r w:rsidRPr="00BE2C33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MICA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70F105" id="_x0000_s1028" style="position:absolute;margin-left:0;margin-top:9.75pt;width:442.5pt;height:24.4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" fillcolor="#d0d0d0 [671]" stroked="f">
                <v:textbox>
                  <w:txbxContent>
                    <w:p w14:paraId="6FBA00C2" w14:textId="6C299DDD" w:rsidR="004A7703" w:rsidRPr="00BE2C33" w:rsidRDefault="004A7703" w:rsidP="004A770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BE2C33"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INFORMACION ACAD</w:t>
                      </w:r>
                      <w:r w:rsidR="001C1C31"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É</w:t>
                      </w:r>
                      <w:r w:rsidRPr="00BE2C33"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MICA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9BF0E0A" w14:textId="6276E23A" w:rsidR="00C04C00" w:rsidRPr="00BE2C33" w:rsidRDefault="00C04C00" w:rsidP="00C04C00">
      <w:pPr>
        <w:jc w:val="both"/>
        <w:rPr>
          <w:rFonts w:ascii="Arial" w:hAnsi="Arial" w:cs="Arial"/>
          <w:b/>
          <w:color w:val="auto"/>
          <w:sz w:val="24"/>
          <w:szCs w:val="24"/>
        </w:rPr>
      </w:pPr>
      <w:r w:rsidRPr="00BE2C33">
        <w:rPr>
          <w:rFonts w:ascii="Arial" w:hAnsi="Arial" w:cs="Arial"/>
          <w:b/>
          <w:color w:val="auto"/>
          <w:sz w:val="24"/>
          <w:szCs w:val="24"/>
        </w:rPr>
        <w:t>Técnico en Asistencia Administrativa</w:t>
      </w:r>
    </w:p>
    <w:p w14:paraId="018A58EC" w14:textId="77777777" w:rsidR="00C04C00" w:rsidRPr="00BE2C33" w:rsidRDefault="002C3D2E" w:rsidP="00C04C00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C04C00" w:rsidRPr="00BE2C33">
        <w:rPr>
          <w:rFonts w:ascii="Arial" w:hAnsi="Arial" w:cs="Arial"/>
          <w:color w:val="auto"/>
          <w:sz w:val="24"/>
          <w:szCs w:val="24"/>
        </w:rPr>
        <w:t>CENTRO DE COMERCIOS Y SERVICIOS- REGIONAL TOLIMA</w:t>
      </w:r>
    </w:p>
    <w:p w14:paraId="33820D8F" w14:textId="139A18E1" w:rsidR="00C04C00" w:rsidRPr="00BE2C33" w:rsidRDefault="002C3D2E" w:rsidP="00C04C00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C04C00" w:rsidRPr="00BE2C33">
        <w:rPr>
          <w:rFonts w:ascii="Arial" w:hAnsi="Arial" w:cs="Arial"/>
          <w:color w:val="auto"/>
          <w:sz w:val="24"/>
          <w:szCs w:val="24"/>
        </w:rPr>
        <w:t>Ibagué</w:t>
      </w:r>
      <w:r w:rsidR="001C1C31">
        <w:rPr>
          <w:rFonts w:ascii="Arial" w:hAnsi="Arial" w:cs="Arial"/>
          <w:color w:val="auto"/>
          <w:sz w:val="24"/>
          <w:szCs w:val="24"/>
        </w:rPr>
        <w:t xml:space="preserve"> </w:t>
      </w:r>
      <w:r w:rsidR="00C04C00" w:rsidRPr="00BE2C33">
        <w:rPr>
          <w:rFonts w:ascii="Arial" w:hAnsi="Arial" w:cs="Arial"/>
          <w:color w:val="auto"/>
          <w:sz w:val="24"/>
          <w:szCs w:val="24"/>
        </w:rPr>
        <w:t>- Tolima</w:t>
      </w:r>
    </w:p>
    <w:p w14:paraId="1F4EE6CB" w14:textId="2857F529" w:rsidR="00C04C00" w:rsidRPr="00BE2C33" w:rsidRDefault="002C3D2E" w:rsidP="00C04C00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C04C00" w:rsidRPr="00BE2C33">
        <w:rPr>
          <w:rFonts w:ascii="Arial" w:hAnsi="Arial" w:cs="Arial"/>
          <w:color w:val="auto"/>
          <w:sz w:val="24"/>
          <w:szCs w:val="24"/>
        </w:rPr>
        <w:t>2023</w:t>
      </w:r>
      <w:r w:rsidR="001C1C31">
        <w:rPr>
          <w:rFonts w:ascii="Arial" w:hAnsi="Arial" w:cs="Arial"/>
          <w:color w:val="auto"/>
          <w:sz w:val="24"/>
          <w:szCs w:val="24"/>
        </w:rPr>
        <w:t xml:space="preserve"> - 2024</w:t>
      </w:r>
    </w:p>
    <w:p w14:paraId="30F8AF6F" w14:textId="77777777" w:rsidR="001B35C2" w:rsidRDefault="001B35C2" w:rsidP="00C04C00">
      <w:pPr>
        <w:spacing w:line="276" w:lineRule="auto"/>
        <w:jc w:val="both"/>
        <w:rPr>
          <w:rFonts w:ascii="Arial" w:hAnsi="Arial" w:cs="Arial"/>
          <w:color w:val="auto"/>
          <w:sz w:val="24"/>
          <w:szCs w:val="24"/>
        </w:rPr>
      </w:pPr>
    </w:p>
    <w:p w14:paraId="4F6F0190" w14:textId="77777777" w:rsidR="00C04C00" w:rsidRPr="00BE2C33" w:rsidRDefault="00BE2C33" w:rsidP="00C04C00">
      <w:pPr>
        <w:spacing w:line="276" w:lineRule="auto"/>
        <w:jc w:val="both"/>
        <w:rPr>
          <w:rFonts w:ascii="Arial" w:hAnsi="Arial" w:cs="Arial"/>
          <w:b/>
          <w:color w:val="auto"/>
          <w:sz w:val="24"/>
          <w:szCs w:val="24"/>
          <w:lang w:val="fr-FR"/>
        </w:rPr>
      </w:pPr>
      <w:r>
        <w:rPr>
          <w:rFonts w:ascii="Arial" w:hAnsi="Arial" w:cs="Arial"/>
          <w:b/>
          <w:color w:val="auto"/>
          <w:sz w:val="24"/>
          <w:szCs w:val="24"/>
          <w:lang w:val="fr-FR"/>
        </w:rPr>
        <w:t xml:space="preserve">Técnico : Contabilidad Sistematizada </w:t>
      </w:r>
    </w:p>
    <w:p w14:paraId="709BD766" w14:textId="77777777" w:rsidR="00BE2C33" w:rsidRDefault="009520CB" w:rsidP="00C04C00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SISTEM CENTER</w:t>
      </w:r>
    </w:p>
    <w:p w14:paraId="25A363BC" w14:textId="70A52E56" w:rsidR="00C04C00" w:rsidRPr="00BE2C33" w:rsidRDefault="00BE2C33" w:rsidP="00C04C00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Ibagué </w:t>
      </w:r>
      <w:r w:rsidR="001C1C31">
        <w:rPr>
          <w:rFonts w:ascii="Arial" w:hAnsi="Arial" w:cs="Arial"/>
          <w:color w:val="auto"/>
          <w:sz w:val="24"/>
          <w:szCs w:val="24"/>
        </w:rPr>
        <w:t xml:space="preserve">- </w:t>
      </w:r>
      <w:r>
        <w:rPr>
          <w:rFonts w:ascii="Arial" w:hAnsi="Arial" w:cs="Arial"/>
          <w:color w:val="auto"/>
          <w:sz w:val="24"/>
          <w:szCs w:val="24"/>
        </w:rPr>
        <w:t xml:space="preserve">Tolima  </w:t>
      </w:r>
      <w:r w:rsidR="00C04C00" w:rsidRPr="00BE2C33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835EA8F" w14:textId="77777777" w:rsidR="00C04C00" w:rsidRPr="00BE2C33" w:rsidRDefault="00BE2C33" w:rsidP="00C04C00">
      <w:pPr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2005</w:t>
      </w:r>
    </w:p>
    <w:p w14:paraId="17741976" w14:textId="77777777" w:rsidR="00C04C00" w:rsidRPr="00BE2C33" w:rsidRDefault="00C04C00" w:rsidP="00C04C00">
      <w:pPr>
        <w:jc w:val="both"/>
        <w:rPr>
          <w:rFonts w:ascii="Arial" w:hAnsi="Arial" w:cs="Arial"/>
          <w:color w:val="auto"/>
          <w:sz w:val="24"/>
          <w:szCs w:val="24"/>
        </w:rPr>
      </w:pPr>
    </w:p>
    <w:p w14:paraId="5C018F78" w14:textId="77777777" w:rsidR="00C04C00" w:rsidRPr="00BE2C33" w:rsidRDefault="00BE2C33" w:rsidP="00C04C00">
      <w:pPr>
        <w:jc w:val="both"/>
        <w:rPr>
          <w:rFonts w:ascii="Arial" w:hAnsi="Arial" w:cs="Arial"/>
          <w:b/>
          <w:color w:val="auto"/>
          <w:sz w:val="24"/>
          <w:szCs w:val="24"/>
          <w:lang w:val="fr-FR"/>
        </w:rPr>
      </w:pPr>
      <w:r>
        <w:rPr>
          <w:rFonts w:ascii="Arial" w:hAnsi="Arial" w:cs="Arial"/>
          <w:b/>
          <w:color w:val="auto"/>
          <w:sz w:val="24"/>
          <w:szCs w:val="24"/>
          <w:lang w:val="fr-FR"/>
        </w:rPr>
        <w:t xml:space="preserve">Bachiller Técnico con Especialidad Comercial </w:t>
      </w:r>
      <w:r w:rsidR="00C04C00" w:rsidRPr="00BE2C33">
        <w:rPr>
          <w:rFonts w:ascii="Arial" w:hAnsi="Arial" w:cs="Arial"/>
          <w:b/>
          <w:color w:val="auto"/>
          <w:sz w:val="24"/>
          <w:szCs w:val="24"/>
          <w:lang w:val="fr-FR"/>
        </w:rPr>
        <w:t xml:space="preserve"> </w:t>
      </w:r>
    </w:p>
    <w:p w14:paraId="42E9D2FF" w14:textId="77777777" w:rsidR="00C04C00" w:rsidRPr="00BE2C33" w:rsidRDefault="00C04C00" w:rsidP="00C04C00">
      <w:pPr>
        <w:jc w:val="both"/>
        <w:rPr>
          <w:rFonts w:ascii="Arial" w:hAnsi="Arial" w:cs="Arial"/>
          <w:color w:val="auto"/>
          <w:sz w:val="24"/>
          <w:szCs w:val="24"/>
          <w:lang w:val="fr-FR"/>
        </w:rPr>
      </w:pPr>
      <w:r w:rsidRPr="00BE2C33">
        <w:rPr>
          <w:rFonts w:ascii="Arial" w:hAnsi="Arial" w:cs="Arial"/>
          <w:color w:val="auto"/>
          <w:sz w:val="24"/>
          <w:szCs w:val="24"/>
          <w:lang w:val="fr-FR"/>
        </w:rPr>
        <w:t>Institucion Educativa Tecnica General Roberto Leyva.</w:t>
      </w:r>
    </w:p>
    <w:p w14:paraId="1F5069C3" w14:textId="0BEF9181" w:rsidR="00C04C00" w:rsidRPr="00BE2C33" w:rsidRDefault="00C04C00" w:rsidP="00C04C00">
      <w:pPr>
        <w:jc w:val="both"/>
        <w:rPr>
          <w:rFonts w:ascii="Arial" w:hAnsi="Arial" w:cs="Arial"/>
          <w:color w:val="auto"/>
          <w:sz w:val="24"/>
          <w:szCs w:val="24"/>
          <w:lang w:val="fr-FR"/>
        </w:rPr>
      </w:pPr>
      <w:r w:rsidRPr="00BE2C33">
        <w:rPr>
          <w:rFonts w:ascii="Arial" w:hAnsi="Arial" w:cs="Arial"/>
          <w:color w:val="auto"/>
          <w:sz w:val="24"/>
          <w:szCs w:val="24"/>
          <w:lang w:val="fr-FR"/>
        </w:rPr>
        <w:t>Saldaña</w:t>
      </w:r>
      <w:r w:rsidR="001C1C31">
        <w:rPr>
          <w:rFonts w:ascii="Arial" w:hAnsi="Arial" w:cs="Arial"/>
          <w:color w:val="auto"/>
          <w:sz w:val="24"/>
          <w:szCs w:val="24"/>
          <w:lang w:val="fr-FR"/>
        </w:rPr>
        <w:t xml:space="preserve"> </w:t>
      </w:r>
      <w:r w:rsidRPr="00BE2C33">
        <w:rPr>
          <w:rFonts w:ascii="Arial" w:hAnsi="Arial" w:cs="Arial"/>
          <w:color w:val="auto"/>
          <w:sz w:val="24"/>
          <w:szCs w:val="24"/>
          <w:lang w:val="fr-FR"/>
        </w:rPr>
        <w:t>-Tolima</w:t>
      </w:r>
    </w:p>
    <w:p w14:paraId="6AF6319B" w14:textId="77777777" w:rsidR="00C04C00" w:rsidRPr="00BE2C33" w:rsidRDefault="00BE2C33" w:rsidP="00C04C00">
      <w:pPr>
        <w:jc w:val="both"/>
        <w:rPr>
          <w:rFonts w:ascii="Arial" w:hAnsi="Arial" w:cs="Arial"/>
          <w:color w:val="auto"/>
          <w:sz w:val="24"/>
          <w:szCs w:val="24"/>
          <w:lang w:val="fr-FR"/>
        </w:rPr>
      </w:pPr>
      <w:r>
        <w:rPr>
          <w:rFonts w:ascii="Arial" w:hAnsi="Arial" w:cs="Arial"/>
          <w:color w:val="auto"/>
          <w:sz w:val="24"/>
          <w:szCs w:val="24"/>
          <w:lang w:val="fr-FR"/>
        </w:rPr>
        <w:t>200</w:t>
      </w:r>
      <w:r w:rsidR="00C04C00" w:rsidRPr="00BE2C33">
        <w:rPr>
          <w:rFonts w:ascii="Arial" w:hAnsi="Arial" w:cs="Arial"/>
          <w:color w:val="auto"/>
          <w:sz w:val="24"/>
          <w:szCs w:val="24"/>
          <w:lang w:val="fr-FR"/>
        </w:rPr>
        <w:t>2</w:t>
      </w:r>
    </w:p>
    <w:p w14:paraId="01DA0A5D" w14:textId="77777777" w:rsidR="00C04C00" w:rsidRDefault="00C04C00" w:rsidP="00C04C00">
      <w:pPr>
        <w:jc w:val="both"/>
        <w:rPr>
          <w:rFonts w:asciiTheme="minorHAnsi" w:hAnsiTheme="minorHAnsi" w:cstheme="minorHAnsi"/>
          <w:color w:val="auto"/>
          <w:lang w:val="fr-FR"/>
        </w:rPr>
      </w:pPr>
    </w:p>
    <w:p w14:paraId="24CC396D" w14:textId="77777777" w:rsidR="00C04C00" w:rsidRPr="00C04C00" w:rsidRDefault="00C04C00" w:rsidP="00C04C00">
      <w:pPr>
        <w:jc w:val="both"/>
        <w:rPr>
          <w:rFonts w:asciiTheme="minorHAnsi" w:hAnsiTheme="minorHAnsi" w:cstheme="minorHAnsi"/>
          <w:color w:val="auto"/>
          <w:lang w:val="fr-FR"/>
        </w:rPr>
      </w:pPr>
    </w:p>
    <w:p w14:paraId="49C3C172" w14:textId="77777777" w:rsidR="00DA59AA" w:rsidRPr="00FD7C80" w:rsidRDefault="00C04C00" w:rsidP="0097790C">
      <w:pPr>
        <w:pStyle w:val="Ttulo1"/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4199E4" wp14:editId="2AB9BDEF">
                <wp:simplePos x="0" y="0"/>
                <wp:positionH relativeFrom="margin">
                  <wp:align>left</wp:align>
                </wp:positionH>
                <wp:positionV relativeFrom="paragraph">
                  <wp:posOffset>-143510</wp:posOffset>
                </wp:positionV>
                <wp:extent cx="5619750" cy="276225"/>
                <wp:effectExtent l="0" t="0" r="0" b="9525"/>
                <wp:wrapNone/>
                <wp:docPr id="4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9750" cy="2762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64AC1D" w14:textId="77777777" w:rsidR="00C04C00" w:rsidRPr="00BE2C33" w:rsidRDefault="003407A7" w:rsidP="00C04C00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FORMACIÓN COMPLEMENTARIA</w:t>
                            </w:r>
                            <w:r w:rsidR="00C04C00" w:rsidRPr="00BE2C33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4199E4" id="_x0000_s1029" style="position:absolute;margin-left:0;margin-top:-11.3pt;width:442.5pt;height:21.7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" fillcolor="#d0d0d0 [671]" stroked="f">
                <v:textbox>
                  <w:txbxContent>
                    <w:p w14:paraId="4364AC1D" w14:textId="77777777" w:rsidR="00C04C00" w:rsidRPr="00BE2C33" w:rsidRDefault="003407A7" w:rsidP="00C04C00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FORMACIÓN COMPLEMENTARIA</w:t>
                      </w:r>
                      <w:r w:rsidR="00C04C00" w:rsidRPr="00BE2C33"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5E121C1" w14:textId="50C0C0C3" w:rsidR="00BA0ACA" w:rsidRDefault="00BA0ACA" w:rsidP="00CC4762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bookmarkStart w:id="0" w:name="_Hlk175657297"/>
      <w:r w:rsidRPr="003407A7">
        <w:rPr>
          <w:rFonts w:ascii="Arial" w:hAnsi="Arial" w:cs="Arial"/>
          <w:color w:val="auto"/>
          <w:sz w:val="24"/>
        </w:rPr>
        <w:t>Curso</w:t>
      </w:r>
      <w:r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 w:rsidR="00CC4762">
        <w:rPr>
          <w:rFonts w:ascii="Arial" w:hAnsi="Arial" w:cs="Arial"/>
          <w:color w:val="auto"/>
          <w:sz w:val="24"/>
        </w:rPr>
        <w:t>LECTURA CRITICA</w:t>
      </w:r>
      <w:r>
        <w:rPr>
          <w:rFonts w:ascii="Arial" w:hAnsi="Arial" w:cs="Arial"/>
          <w:color w:val="auto"/>
          <w:sz w:val="24"/>
        </w:rPr>
        <w:t xml:space="preserve">, </w:t>
      </w:r>
      <w:r w:rsidR="00CC4762">
        <w:rPr>
          <w:rFonts w:ascii="Arial" w:hAnsi="Arial" w:cs="Arial"/>
          <w:color w:val="auto"/>
          <w:sz w:val="24"/>
        </w:rPr>
        <w:t xml:space="preserve">40 horas,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 xml:space="preserve">ional de Aprendizaje SENA, </w:t>
      </w:r>
      <w:r w:rsidR="00CC4762" w:rsidRPr="00CC4762">
        <w:rPr>
          <w:rFonts w:ascii="Arial" w:hAnsi="Arial" w:cs="Arial"/>
          <w:color w:val="auto"/>
          <w:sz w:val="24"/>
        </w:rPr>
        <w:t>Centro Nacional Colombo Alemán</w:t>
      </w:r>
      <w:r w:rsidR="00CC4762">
        <w:rPr>
          <w:rFonts w:ascii="Arial" w:hAnsi="Arial" w:cs="Arial"/>
          <w:color w:val="auto"/>
          <w:sz w:val="24"/>
        </w:rPr>
        <w:t xml:space="preserve"> </w:t>
      </w:r>
      <w:r w:rsidR="00CC4762" w:rsidRPr="00CC4762">
        <w:rPr>
          <w:rFonts w:ascii="Arial" w:hAnsi="Arial" w:cs="Arial"/>
          <w:color w:val="auto"/>
          <w:sz w:val="24"/>
        </w:rPr>
        <w:t>Regional Atlántico</w:t>
      </w:r>
      <w:r>
        <w:rPr>
          <w:rFonts w:ascii="Arial" w:hAnsi="Arial" w:cs="Arial"/>
          <w:color w:val="auto"/>
          <w:sz w:val="24"/>
        </w:rPr>
        <w:t xml:space="preserve">, </w:t>
      </w:r>
      <w:r w:rsidR="00CC4762">
        <w:rPr>
          <w:rFonts w:ascii="Arial" w:hAnsi="Arial" w:cs="Arial"/>
          <w:color w:val="auto"/>
          <w:sz w:val="24"/>
        </w:rPr>
        <w:t>Barranquilla</w:t>
      </w:r>
      <w:r>
        <w:rPr>
          <w:rFonts w:ascii="Arial" w:hAnsi="Arial" w:cs="Arial"/>
          <w:color w:val="auto"/>
          <w:sz w:val="24"/>
        </w:rPr>
        <w:t xml:space="preserve"> </w:t>
      </w:r>
      <w:r w:rsidR="00CC4762">
        <w:rPr>
          <w:rFonts w:ascii="Arial" w:hAnsi="Arial" w:cs="Arial"/>
          <w:color w:val="auto"/>
          <w:sz w:val="24"/>
        </w:rPr>
        <w:t>15</w:t>
      </w:r>
      <w:r>
        <w:rPr>
          <w:rFonts w:ascii="Arial" w:hAnsi="Arial" w:cs="Arial"/>
          <w:color w:val="auto"/>
          <w:sz w:val="24"/>
        </w:rPr>
        <w:t xml:space="preserve"> de </w:t>
      </w:r>
      <w:r w:rsidR="00CC4762">
        <w:rPr>
          <w:rFonts w:ascii="Arial" w:hAnsi="Arial" w:cs="Arial"/>
          <w:color w:val="auto"/>
          <w:sz w:val="24"/>
        </w:rPr>
        <w:t>junio</w:t>
      </w:r>
      <w:r>
        <w:rPr>
          <w:rFonts w:ascii="Arial" w:hAnsi="Arial" w:cs="Arial"/>
          <w:color w:val="auto"/>
          <w:sz w:val="24"/>
        </w:rPr>
        <w:t xml:space="preserve"> de 202</w:t>
      </w:r>
      <w:r w:rsidR="00CC4762">
        <w:rPr>
          <w:rFonts w:ascii="Arial" w:hAnsi="Arial" w:cs="Arial"/>
          <w:color w:val="auto"/>
          <w:sz w:val="24"/>
        </w:rPr>
        <w:t>4</w:t>
      </w:r>
      <w:r w:rsidRPr="003407A7">
        <w:rPr>
          <w:rFonts w:ascii="Arial" w:hAnsi="Arial" w:cs="Arial"/>
          <w:color w:val="auto"/>
          <w:sz w:val="24"/>
        </w:rPr>
        <w:t>.</w:t>
      </w:r>
    </w:p>
    <w:bookmarkEnd w:id="0"/>
    <w:p w14:paraId="55E2F5CE" w14:textId="76B7C970" w:rsidR="00522C47" w:rsidRDefault="00522C47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lastRenderedPageBreak/>
        <w:t>Curso</w:t>
      </w:r>
      <w:r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 w:rsidR="00062573">
        <w:rPr>
          <w:rFonts w:ascii="Arial" w:hAnsi="Arial" w:cs="Arial"/>
          <w:color w:val="auto"/>
          <w:sz w:val="24"/>
        </w:rPr>
        <w:t>EMPRENDIMIENTO SOCIAL Y COMUNITARIO,</w:t>
      </w:r>
      <w:r>
        <w:rPr>
          <w:rFonts w:ascii="Arial" w:hAnsi="Arial" w:cs="Arial"/>
          <w:color w:val="auto"/>
          <w:sz w:val="24"/>
        </w:rPr>
        <w:t xml:space="preserve"> </w:t>
      </w:r>
      <w:r w:rsidR="00760583">
        <w:rPr>
          <w:rFonts w:ascii="Arial" w:hAnsi="Arial" w:cs="Arial"/>
          <w:color w:val="auto"/>
          <w:sz w:val="24"/>
        </w:rPr>
        <w:t xml:space="preserve">20 horas,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 xml:space="preserve">ional de Aprendizaje SENA, </w:t>
      </w:r>
      <w:bookmarkStart w:id="1" w:name="_Hlk175658294"/>
      <w:r>
        <w:rPr>
          <w:rFonts w:ascii="Arial" w:hAnsi="Arial" w:cs="Arial"/>
          <w:color w:val="auto"/>
          <w:sz w:val="24"/>
        </w:rPr>
        <w:t xml:space="preserve">Centro de </w:t>
      </w:r>
      <w:r w:rsidR="00062573">
        <w:rPr>
          <w:rFonts w:ascii="Arial" w:hAnsi="Arial" w:cs="Arial"/>
          <w:color w:val="auto"/>
          <w:sz w:val="24"/>
        </w:rPr>
        <w:t>Comercio y Servicios</w:t>
      </w:r>
      <w:r w:rsidR="00760583">
        <w:rPr>
          <w:rFonts w:ascii="Arial" w:hAnsi="Arial" w:cs="Arial"/>
          <w:color w:val="auto"/>
          <w:sz w:val="24"/>
        </w:rPr>
        <w:t xml:space="preserve"> Regional Tolima</w:t>
      </w:r>
      <w:r>
        <w:rPr>
          <w:rFonts w:ascii="Arial" w:hAnsi="Arial" w:cs="Arial"/>
          <w:color w:val="auto"/>
          <w:sz w:val="24"/>
        </w:rPr>
        <w:t xml:space="preserve">, </w:t>
      </w:r>
      <w:r w:rsidR="00760583">
        <w:rPr>
          <w:rFonts w:ascii="Arial" w:hAnsi="Arial" w:cs="Arial"/>
          <w:color w:val="auto"/>
          <w:sz w:val="24"/>
        </w:rPr>
        <w:t>Saldaña 15</w:t>
      </w:r>
      <w:r>
        <w:rPr>
          <w:rFonts w:ascii="Arial" w:hAnsi="Arial" w:cs="Arial"/>
          <w:color w:val="auto"/>
          <w:sz w:val="24"/>
        </w:rPr>
        <w:t xml:space="preserve"> de </w:t>
      </w:r>
      <w:r w:rsidR="00760583">
        <w:rPr>
          <w:rFonts w:ascii="Arial" w:hAnsi="Arial" w:cs="Arial"/>
          <w:color w:val="auto"/>
          <w:sz w:val="24"/>
        </w:rPr>
        <w:t>dic</w:t>
      </w:r>
      <w:r>
        <w:rPr>
          <w:rFonts w:ascii="Arial" w:hAnsi="Arial" w:cs="Arial"/>
          <w:color w:val="auto"/>
          <w:sz w:val="24"/>
        </w:rPr>
        <w:t>iembre de 2023</w:t>
      </w:r>
      <w:r w:rsidRPr="003407A7">
        <w:rPr>
          <w:rFonts w:ascii="Arial" w:hAnsi="Arial" w:cs="Arial"/>
          <w:color w:val="auto"/>
          <w:sz w:val="24"/>
        </w:rPr>
        <w:t>.</w:t>
      </w:r>
    </w:p>
    <w:bookmarkEnd w:id="1"/>
    <w:p w14:paraId="4D88A043" w14:textId="77777777" w:rsidR="00522C47" w:rsidRDefault="00522C47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779FC530" w14:textId="16CD1B51" w:rsidR="00522C47" w:rsidRDefault="00522C47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 w:rsidR="00F300DA" w:rsidRPr="00F300DA">
        <w:rPr>
          <w:rFonts w:ascii="Arial" w:hAnsi="Arial" w:cs="Arial"/>
          <w:color w:val="auto"/>
          <w:sz w:val="24"/>
        </w:rPr>
        <w:t>MANEJO DE NUEVAS TECNOLOGÍAS TICS</w:t>
      </w:r>
      <w:r>
        <w:rPr>
          <w:rFonts w:ascii="Arial" w:hAnsi="Arial" w:cs="Arial"/>
          <w:color w:val="auto"/>
          <w:sz w:val="24"/>
        </w:rPr>
        <w:t xml:space="preserve">, </w:t>
      </w:r>
      <w:r w:rsidR="00F300DA">
        <w:rPr>
          <w:rFonts w:ascii="Arial" w:hAnsi="Arial" w:cs="Arial"/>
          <w:color w:val="auto"/>
          <w:sz w:val="24"/>
        </w:rPr>
        <w:t xml:space="preserve">20 horas,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 xml:space="preserve">ional de Aprendizaje SENA, </w:t>
      </w:r>
      <w:bookmarkStart w:id="2" w:name="_Hlk175658373"/>
      <w:r w:rsidR="00F300DA" w:rsidRPr="00F300DA">
        <w:rPr>
          <w:rFonts w:ascii="Arial" w:hAnsi="Arial" w:cs="Arial"/>
          <w:color w:val="auto"/>
          <w:sz w:val="24"/>
        </w:rPr>
        <w:t>Centro de Comercio y Servicios Regional Tolima, Saldaña 1</w:t>
      </w:r>
      <w:r w:rsidR="00F300DA">
        <w:rPr>
          <w:rFonts w:ascii="Arial" w:hAnsi="Arial" w:cs="Arial"/>
          <w:color w:val="auto"/>
          <w:sz w:val="24"/>
        </w:rPr>
        <w:t>4</w:t>
      </w:r>
      <w:r w:rsidR="00F300DA" w:rsidRPr="00F300DA">
        <w:rPr>
          <w:rFonts w:ascii="Arial" w:hAnsi="Arial" w:cs="Arial"/>
          <w:color w:val="auto"/>
          <w:sz w:val="24"/>
        </w:rPr>
        <w:t xml:space="preserve"> de diciembre de 2023.</w:t>
      </w:r>
    </w:p>
    <w:bookmarkEnd w:id="2"/>
    <w:p w14:paraId="2792D6C1" w14:textId="77777777" w:rsidR="00142E64" w:rsidRDefault="00142E64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1748E683" w14:textId="3ED87FB0" w:rsidR="00F300DA" w:rsidRDefault="00142E64" w:rsidP="00142E64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142E64">
        <w:rPr>
          <w:rFonts w:ascii="Arial" w:hAnsi="Arial" w:cs="Arial"/>
          <w:color w:val="auto"/>
          <w:sz w:val="24"/>
        </w:rPr>
        <w:t xml:space="preserve">Curso Virtual, MANEJO DE HERRAMIENTAS MICROSOFT OFFICE 2016: EXCEL, </w:t>
      </w:r>
      <w:r>
        <w:rPr>
          <w:rFonts w:ascii="Arial" w:hAnsi="Arial" w:cs="Arial"/>
          <w:color w:val="auto"/>
          <w:sz w:val="24"/>
        </w:rPr>
        <w:t>4</w:t>
      </w:r>
      <w:r w:rsidRPr="00142E64">
        <w:rPr>
          <w:rFonts w:ascii="Arial" w:hAnsi="Arial" w:cs="Arial"/>
          <w:color w:val="auto"/>
          <w:sz w:val="24"/>
        </w:rPr>
        <w:t xml:space="preserve">0 horas, Servicio Nacional de Aprendizaje SENA, Centro Tecnológico </w:t>
      </w:r>
      <w:r>
        <w:rPr>
          <w:rFonts w:ascii="Arial" w:hAnsi="Arial" w:cs="Arial"/>
          <w:color w:val="auto"/>
          <w:sz w:val="24"/>
        </w:rPr>
        <w:t>d</w:t>
      </w:r>
      <w:r w:rsidRPr="00142E64">
        <w:rPr>
          <w:rFonts w:ascii="Arial" w:hAnsi="Arial" w:cs="Arial"/>
          <w:color w:val="auto"/>
          <w:sz w:val="24"/>
        </w:rPr>
        <w:t xml:space="preserve">e </w:t>
      </w:r>
      <w:r>
        <w:rPr>
          <w:rFonts w:ascii="Arial" w:hAnsi="Arial" w:cs="Arial"/>
          <w:color w:val="auto"/>
          <w:sz w:val="24"/>
        </w:rPr>
        <w:t>l</w:t>
      </w:r>
      <w:r w:rsidRPr="00142E64">
        <w:rPr>
          <w:rFonts w:ascii="Arial" w:hAnsi="Arial" w:cs="Arial"/>
          <w:color w:val="auto"/>
          <w:sz w:val="24"/>
        </w:rPr>
        <w:t>a Amazonia</w:t>
      </w:r>
      <w:r>
        <w:rPr>
          <w:rFonts w:ascii="Arial" w:hAnsi="Arial" w:cs="Arial"/>
          <w:color w:val="auto"/>
          <w:sz w:val="24"/>
        </w:rPr>
        <w:t xml:space="preserve"> </w:t>
      </w:r>
      <w:r w:rsidRPr="00142E64">
        <w:rPr>
          <w:rFonts w:ascii="Arial" w:hAnsi="Arial" w:cs="Arial"/>
          <w:color w:val="auto"/>
          <w:sz w:val="24"/>
        </w:rPr>
        <w:t xml:space="preserve">Regional Caquetá, </w:t>
      </w:r>
      <w:r>
        <w:rPr>
          <w:rFonts w:ascii="Arial" w:hAnsi="Arial" w:cs="Arial"/>
          <w:color w:val="auto"/>
          <w:sz w:val="24"/>
        </w:rPr>
        <w:t>Florencia</w:t>
      </w:r>
      <w:r w:rsidRPr="00142E64">
        <w:rPr>
          <w:rFonts w:ascii="Arial" w:hAnsi="Arial" w:cs="Arial"/>
          <w:color w:val="auto"/>
          <w:sz w:val="24"/>
        </w:rPr>
        <w:t xml:space="preserve"> </w:t>
      </w:r>
      <w:r>
        <w:rPr>
          <w:rFonts w:ascii="Arial" w:hAnsi="Arial" w:cs="Arial"/>
          <w:color w:val="auto"/>
          <w:sz w:val="24"/>
        </w:rPr>
        <w:t>16</w:t>
      </w:r>
      <w:r w:rsidRPr="00142E64">
        <w:rPr>
          <w:rFonts w:ascii="Arial" w:hAnsi="Arial" w:cs="Arial"/>
          <w:color w:val="auto"/>
          <w:sz w:val="24"/>
        </w:rPr>
        <w:t xml:space="preserve"> de noviembre de 2023.</w:t>
      </w:r>
    </w:p>
    <w:p w14:paraId="2CBC0EC5" w14:textId="77777777" w:rsidR="00142E64" w:rsidRDefault="00142E64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5ACBC21F" w14:textId="3B76473F" w:rsidR="00522C47" w:rsidRDefault="00522C47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 w:rsidR="006C53B5" w:rsidRPr="006C53B5">
        <w:rPr>
          <w:rFonts w:ascii="Arial" w:hAnsi="Arial" w:cs="Arial"/>
          <w:color w:val="auto"/>
          <w:sz w:val="24"/>
        </w:rPr>
        <w:t>INFORMATICA: MICROSOFT WORD, EXCEL E INTERNET</w:t>
      </w:r>
      <w:r>
        <w:rPr>
          <w:rFonts w:ascii="Arial" w:hAnsi="Arial" w:cs="Arial"/>
          <w:color w:val="auto"/>
          <w:sz w:val="24"/>
        </w:rPr>
        <w:t>,</w:t>
      </w:r>
      <w:r w:rsidR="006C53B5">
        <w:rPr>
          <w:rFonts w:ascii="Arial" w:hAnsi="Arial" w:cs="Arial"/>
          <w:color w:val="auto"/>
          <w:sz w:val="24"/>
        </w:rPr>
        <w:t xml:space="preserve"> 40 horas,</w:t>
      </w:r>
      <w:r>
        <w:rPr>
          <w:rFonts w:ascii="Arial" w:hAnsi="Arial" w:cs="Arial"/>
          <w:color w:val="auto"/>
          <w:sz w:val="24"/>
        </w:rPr>
        <w:t xml:space="preserve">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 xml:space="preserve">ional de Aprendizaje SENA, </w:t>
      </w:r>
      <w:r w:rsidR="006C53B5" w:rsidRPr="006C53B5">
        <w:rPr>
          <w:rFonts w:ascii="Arial" w:hAnsi="Arial" w:cs="Arial"/>
          <w:color w:val="auto"/>
          <w:sz w:val="24"/>
        </w:rPr>
        <w:t xml:space="preserve">Centro de Comercio y Servicios Regional Tolima, </w:t>
      </w:r>
      <w:r w:rsidR="006C53B5">
        <w:rPr>
          <w:rFonts w:ascii="Arial" w:hAnsi="Arial" w:cs="Arial"/>
          <w:color w:val="auto"/>
          <w:sz w:val="24"/>
        </w:rPr>
        <w:t xml:space="preserve">Melgar </w:t>
      </w:r>
      <w:r w:rsidR="006C53B5" w:rsidRPr="006C53B5">
        <w:rPr>
          <w:rFonts w:ascii="Arial" w:hAnsi="Arial" w:cs="Arial"/>
          <w:color w:val="auto"/>
          <w:sz w:val="24"/>
        </w:rPr>
        <w:t xml:space="preserve">14 de </w:t>
      </w:r>
      <w:r w:rsidR="006C53B5">
        <w:rPr>
          <w:rFonts w:ascii="Arial" w:hAnsi="Arial" w:cs="Arial"/>
          <w:color w:val="auto"/>
          <w:sz w:val="24"/>
        </w:rPr>
        <w:t>novi</w:t>
      </w:r>
      <w:r w:rsidR="006C53B5" w:rsidRPr="006C53B5">
        <w:rPr>
          <w:rFonts w:ascii="Arial" w:hAnsi="Arial" w:cs="Arial"/>
          <w:color w:val="auto"/>
          <w:sz w:val="24"/>
        </w:rPr>
        <w:t>embre de 2023.</w:t>
      </w:r>
    </w:p>
    <w:p w14:paraId="326C7489" w14:textId="77777777" w:rsidR="006C53B5" w:rsidRDefault="006C53B5" w:rsidP="00522C47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236B1790" w14:textId="414ECB14" w:rsidR="00CC4762" w:rsidRDefault="00522C47" w:rsidP="00CC4762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 w:rsidR="00142E64" w:rsidRPr="00142E64">
        <w:rPr>
          <w:rFonts w:ascii="Arial" w:hAnsi="Arial" w:cs="Arial"/>
          <w:color w:val="auto"/>
          <w:sz w:val="24"/>
        </w:rPr>
        <w:t>MICROSOFT WORD AVANZADO</w:t>
      </w:r>
      <w:r>
        <w:rPr>
          <w:rFonts w:ascii="Arial" w:hAnsi="Arial" w:cs="Arial"/>
          <w:color w:val="auto"/>
          <w:sz w:val="24"/>
        </w:rPr>
        <w:t xml:space="preserve">, </w:t>
      </w:r>
      <w:r w:rsidR="00142E64">
        <w:rPr>
          <w:rFonts w:ascii="Arial" w:hAnsi="Arial" w:cs="Arial"/>
          <w:color w:val="auto"/>
          <w:sz w:val="24"/>
        </w:rPr>
        <w:t xml:space="preserve">30 horas,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 xml:space="preserve">ional de Aprendizaje SENA, </w:t>
      </w:r>
      <w:r w:rsidR="00142E64" w:rsidRPr="00142E64">
        <w:rPr>
          <w:rFonts w:ascii="Arial" w:hAnsi="Arial" w:cs="Arial"/>
          <w:color w:val="auto"/>
          <w:sz w:val="24"/>
        </w:rPr>
        <w:t xml:space="preserve">Centro de Comercio y Servicios Regional Tolima, </w:t>
      </w:r>
      <w:r w:rsidR="00142E64">
        <w:rPr>
          <w:rFonts w:ascii="Arial" w:hAnsi="Arial" w:cs="Arial"/>
          <w:color w:val="auto"/>
          <w:sz w:val="24"/>
        </w:rPr>
        <w:t>Ambalema</w:t>
      </w:r>
      <w:r w:rsidR="00142E64" w:rsidRPr="00142E64">
        <w:rPr>
          <w:rFonts w:ascii="Arial" w:hAnsi="Arial" w:cs="Arial"/>
          <w:color w:val="auto"/>
          <w:sz w:val="24"/>
        </w:rPr>
        <w:t xml:space="preserve"> 4 de noviembre de 2023.</w:t>
      </w:r>
    </w:p>
    <w:p w14:paraId="70313957" w14:textId="77777777" w:rsidR="00142E64" w:rsidRDefault="00142E64" w:rsidP="00CC4762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2E294EC3" w14:textId="01BF4FF5" w:rsidR="00CC4762" w:rsidRDefault="00CC4762" w:rsidP="00CC4762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SERVICIO AL CLIENTE MEDIANTE LA COMUNICACIÓN TELEFONICA,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>ional de Aprendizaje SENA, Centro de Atención Sector Agropecuario, Risaralda Pereira 21 de septiembre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5554582C" w14:textId="77777777" w:rsidR="00522C47" w:rsidRDefault="00522C4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58D8E62B" w14:textId="2AFA09BD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>
        <w:rPr>
          <w:rFonts w:ascii="Arial" w:hAnsi="Arial" w:cs="Arial"/>
          <w:color w:val="auto"/>
          <w:sz w:val="24"/>
        </w:rPr>
        <w:t xml:space="preserve"> Presencial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REDACCION Y ORTOGRAFIA,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>ional de Aprendizaje SENA, Centro Agropecuario la Granja, Espinal Tolima 31 de agosto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1402DF9B" w14:textId="77777777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4D490AEF" w14:textId="77777777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DESARROLLO DE HABILIDADES DIGITALES PARA LA GESTION DE LA INFORMACION,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>ional de Aprendizaje SENA, Centro Agropecuario la Granja, Espinal Tolima 28 de julio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0635538F" w14:textId="77777777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46D35B88" w14:textId="77777777" w:rsidR="00A1328C" w:rsidRDefault="00A1328C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6C0F37">
        <w:rPr>
          <w:rFonts w:ascii="Arial" w:hAnsi="Arial" w:cs="Arial"/>
          <w:color w:val="auto"/>
          <w:sz w:val="24"/>
        </w:rPr>
        <w:t xml:space="preserve"> 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DESARROLLO DE HABILIDADES DIGITALES PARA LA COMUNICACIÓN Y COLABORACION EN LINEA, </w:t>
      </w:r>
      <w:r w:rsidRPr="003407A7">
        <w:rPr>
          <w:rFonts w:ascii="Arial" w:hAnsi="Arial" w:cs="Arial"/>
          <w:color w:val="auto"/>
          <w:sz w:val="24"/>
        </w:rPr>
        <w:t>Servicio Nac</w:t>
      </w:r>
      <w:r w:rsidR="00C43111">
        <w:rPr>
          <w:rFonts w:ascii="Arial" w:hAnsi="Arial" w:cs="Arial"/>
          <w:color w:val="auto"/>
          <w:sz w:val="24"/>
        </w:rPr>
        <w:t>ional de Aprendizaje SENA, Centro Agropecuario la Granja, Espinal Tolima 26 de junio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356B4E4B" w14:textId="77777777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70A75D93" w14:textId="77777777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DESARROLLO DE HABILIDADES DIGITALES PARA EXPERIENCIAS SEGURAS EN LINEA,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>ional de Aprendizaje SENA, Centro Agropecuario la Granja, Espinal Tolima 26 de junio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5FBDB16F" w14:textId="77777777" w:rsidR="00BA0ACA" w:rsidRDefault="00BA0ACA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0B4CD1DC" w14:textId="77777777" w:rsidR="00C43111" w:rsidRDefault="00C43111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ENGLISH DOES WORK-LEVEL 2,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>ional de Aprendizaje SENA, Centro de Comercio y Servicios, Ibagué Tolima 26 de mayo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1D1B92EE" w14:textId="77777777" w:rsidR="00C43111" w:rsidRDefault="00C43111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45E07C2B" w14:textId="77777777" w:rsidR="00CF2ECB" w:rsidRDefault="00CF2ECB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 xml:space="preserve">, </w:t>
      </w:r>
      <w:r>
        <w:rPr>
          <w:rFonts w:ascii="Arial" w:hAnsi="Arial" w:cs="Arial"/>
          <w:color w:val="auto"/>
          <w:sz w:val="24"/>
        </w:rPr>
        <w:t xml:space="preserve">DESARROLLO DE HABILIDADES DIGITALES PARA LA CONSTRUCCION DE CONTENIDO DIGITAL, </w:t>
      </w:r>
      <w:r w:rsidRPr="003407A7">
        <w:rPr>
          <w:rFonts w:ascii="Arial" w:hAnsi="Arial" w:cs="Arial"/>
          <w:color w:val="auto"/>
          <w:sz w:val="24"/>
        </w:rPr>
        <w:t>Servicio Nac</w:t>
      </w:r>
      <w:r>
        <w:rPr>
          <w:rFonts w:ascii="Arial" w:hAnsi="Arial" w:cs="Arial"/>
          <w:color w:val="auto"/>
          <w:sz w:val="24"/>
        </w:rPr>
        <w:t xml:space="preserve">ional de Aprendizaje SENA, Centro </w:t>
      </w:r>
      <w:r w:rsidR="006C0F37">
        <w:rPr>
          <w:rFonts w:ascii="Arial" w:hAnsi="Arial" w:cs="Arial"/>
          <w:color w:val="auto"/>
          <w:sz w:val="24"/>
        </w:rPr>
        <w:t>de Comercio y Servicios</w:t>
      </w:r>
      <w:r>
        <w:rPr>
          <w:rFonts w:ascii="Arial" w:hAnsi="Arial" w:cs="Arial"/>
          <w:color w:val="auto"/>
          <w:sz w:val="24"/>
        </w:rPr>
        <w:t>,</w:t>
      </w:r>
      <w:r w:rsidR="006C0F37">
        <w:rPr>
          <w:rFonts w:ascii="Arial" w:hAnsi="Arial" w:cs="Arial"/>
          <w:color w:val="auto"/>
          <w:sz w:val="24"/>
        </w:rPr>
        <w:t xml:space="preserve"> Saldaña</w:t>
      </w:r>
      <w:r>
        <w:rPr>
          <w:rFonts w:ascii="Arial" w:hAnsi="Arial" w:cs="Arial"/>
          <w:color w:val="auto"/>
          <w:sz w:val="24"/>
        </w:rPr>
        <w:t xml:space="preserve"> Tolima</w:t>
      </w:r>
      <w:r w:rsidR="006C0F37">
        <w:rPr>
          <w:rFonts w:ascii="Arial" w:hAnsi="Arial" w:cs="Arial"/>
          <w:color w:val="auto"/>
          <w:sz w:val="24"/>
        </w:rPr>
        <w:t xml:space="preserve"> 19</w:t>
      </w:r>
      <w:r>
        <w:rPr>
          <w:rFonts w:ascii="Arial" w:hAnsi="Arial" w:cs="Arial"/>
          <w:color w:val="auto"/>
          <w:sz w:val="24"/>
        </w:rPr>
        <w:t xml:space="preserve"> de </w:t>
      </w:r>
      <w:r w:rsidR="006C0F37">
        <w:rPr>
          <w:rFonts w:ascii="Arial" w:hAnsi="Arial" w:cs="Arial"/>
          <w:color w:val="auto"/>
          <w:sz w:val="24"/>
        </w:rPr>
        <w:t>abril</w:t>
      </w:r>
      <w:r>
        <w:rPr>
          <w:rFonts w:ascii="Arial" w:hAnsi="Arial" w:cs="Arial"/>
          <w:color w:val="auto"/>
          <w:sz w:val="24"/>
        </w:rPr>
        <w:t xml:space="preserve"> de 2023</w:t>
      </w:r>
      <w:r w:rsidRPr="003407A7">
        <w:rPr>
          <w:rFonts w:ascii="Arial" w:hAnsi="Arial" w:cs="Arial"/>
          <w:color w:val="auto"/>
          <w:sz w:val="24"/>
        </w:rPr>
        <w:t>.</w:t>
      </w:r>
    </w:p>
    <w:p w14:paraId="500850F1" w14:textId="77777777" w:rsidR="006C0F37" w:rsidRDefault="006C0F3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6A1606CA" w14:textId="77777777" w:rsid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lastRenderedPageBreak/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>, SISTEMA DE GESTIÓN DE LA SEGURIDAD Y SALUD EN EL TRABAJO SG-SST, 50 horas, Servicio Nacional de Aprendizaje SENA, Regional Distrito Capital, Bogotá, 19 de octubre de 2022.</w:t>
      </w:r>
    </w:p>
    <w:p w14:paraId="6A0F5A08" w14:textId="77777777" w:rsidR="00A1328C" w:rsidRPr="003407A7" w:rsidRDefault="00A1328C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69FDDF43" w14:textId="77777777" w:rsidR="003407A7" w:rsidRP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>, ORGANIZACIÓN DOCUMENTAL EN EL ENTORNO LABORAL, 40 horas, Servicio Nacional de Aprendizaje SENA, Regional Atlántico, Barranquilla, 31 de agosto de 2022.</w:t>
      </w:r>
    </w:p>
    <w:p w14:paraId="4B6AFEEE" w14:textId="77777777" w:rsidR="00105077" w:rsidRPr="003407A7" w:rsidRDefault="00105077" w:rsidP="001C1C31">
      <w:pPr>
        <w:jc w:val="both"/>
        <w:rPr>
          <w:rFonts w:asciiTheme="minorHAnsi" w:hAnsiTheme="minorHAnsi" w:cstheme="minorHAnsi"/>
          <w:color w:val="auto"/>
        </w:rPr>
      </w:pPr>
    </w:p>
    <w:p w14:paraId="62C2D862" w14:textId="77777777" w:rsid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Diplomado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 xml:space="preserve">, GESTIÓN DOCUMENTAL, 80 horas, Popayán, Escuela Superior de Administración Pública ESAP, 22 de octubre de 2021. </w:t>
      </w:r>
    </w:p>
    <w:p w14:paraId="67F42554" w14:textId="77777777" w:rsidR="003407A7" w:rsidRP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1C48FFC7" w14:textId="77777777" w:rsid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Seminario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>, SERVICIO AL CIUDADANO, 20 horas, Popayán, Escuela Superior de Administración Pública ESAP, 16 de julio de 2021.</w:t>
      </w:r>
    </w:p>
    <w:p w14:paraId="37893D3A" w14:textId="77777777" w:rsidR="003407A7" w:rsidRP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26FE9BEF" w14:textId="77777777" w:rsid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>, LENGUAJE CLARO PARA SERVIDORES Y COLABORADORES PÚBLICOS DE COLOMBIA, 35 horas, modalidad, Departamento Nacional de Planeación DNP, 21 de abril de 2021.</w:t>
      </w:r>
    </w:p>
    <w:p w14:paraId="10B0ECB4" w14:textId="77777777" w:rsidR="003407A7" w:rsidRP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6E7576CD" w14:textId="77777777" w:rsid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>, ENGLISH DOT WORKS 1 (INGLES), 60 horas, Regional San Andrés Servicio Nacional de Aprendizaje SENA, 1 de noviembre de 2017.</w:t>
      </w:r>
    </w:p>
    <w:p w14:paraId="2B5B8644" w14:textId="77777777" w:rsidR="003407A7" w:rsidRPr="003407A7" w:rsidRDefault="003407A7" w:rsidP="001C1C31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004DFB64" w14:textId="77777777" w:rsidR="00105077" w:rsidRDefault="003407A7" w:rsidP="005A34F8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  <w:r w:rsidRPr="003407A7">
        <w:rPr>
          <w:rFonts w:ascii="Arial" w:hAnsi="Arial" w:cs="Arial"/>
          <w:color w:val="auto"/>
          <w:sz w:val="24"/>
        </w:rPr>
        <w:t>Curso</w:t>
      </w:r>
      <w:r w:rsidR="00EB7C17" w:rsidRPr="00EB7C17">
        <w:rPr>
          <w:rFonts w:ascii="Arial" w:hAnsi="Arial" w:cs="Arial"/>
          <w:color w:val="auto"/>
          <w:sz w:val="24"/>
        </w:rPr>
        <w:t xml:space="preserve"> </w:t>
      </w:r>
      <w:r w:rsidR="00EB7C17">
        <w:rPr>
          <w:rFonts w:ascii="Arial" w:hAnsi="Arial" w:cs="Arial"/>
          <w:color w:val="auto"/>
          <w:sz w:val="24"/>
        </w:rPr>
        <w:t>Virtual</w:t>
      </w:r>
      <w:r w:rsidRPr="003407A7">
        <w:rPr>
          <w:rFonts w:ascii="Arial" w:hAnsi="Arial" w:cs="Arial"/>
          <w:color w:val="auto"/>
          <w:sz w:val="24"/>
        </w:rPr>
        <w:t xml:space="preserve">, TÉCNICAS DE NEGOCIACIÓN, 40 horas, Servicio Nacional de Aprendizaje SENA, Regional Tolima, Espinal, 9 de mayo de 2014. </w:t>
      </w:r>
    </w:p>
    <w:p w14:paraId="0840F34B" w14:textId="77777777" w:rsidR="005A34F8" w:rsidRDefault="005A34F8" w:rsidP="005A34F8">
      <w:pPr>
        <w:spacing w:line="276" w:lineRule="auto"/>
        <w:jc w:val="both"/>
        <w:rPr>
          <w:rFonts w:ascii="Arial" w:hAnsi="Arial" w:cs="Arial"/>
          <w:color w:val="auto"/>
          <w:sz w:val="24"/>
        </w:rPr>
      </w:pPr>
    </w:p>
    <w:p w14:paraId="18476EF2" w14:textId="406340F7" w:rsidR="005A34F8" w:rsidRPr="005A34F8" w:rsidRDefault="005A34F8" w:rsidP="005A34F8">
      <w:pPr>
        <w:spacing w:line="276" w:lineRule="auto"/>
        <w:jc w:val="both"/>
        <w:rPr>
          <w:rFonts w:ascii="Arial" w:hAnsi="Arial" w:cs="Arial"/>
          <w:color w:val="auto"/>
          <w:sz w:val="24"/>
        </w:rPr>
        <w:sectPr w:rsidR="005A34F8" w:rsidRPr="005A34F8" w:rsidSect="002B4751">
          <w:footerReference w:type="default" r:id="rId7"/>
          <w:headerReference w:type="first" r:id="rId8"/>
          <w:pgSz w:w="11906" w:h="16838" w:code="9"/>
          <w:pgMar w:top="950" w:right="1440" w:bottom="1080" w:left="1440" w:header="576" w:footer="720" w:gutter="0"/>
          <w:cols w:space="720"/>
          <w:titlePg/>
          <w:docGrid w:linePitch="360"/>
        </w:sectPr>
      </w:pPr>
      <w:r w:rsidRPr="005A34F8">
        <w:rPr>
          <w:rFonts w:ascii="Arial" w:hAnsi="Arial" w:cs="Arial"/>
          <w:color w:val="auto"/>
          <w:sz w:val="24"/>
        </w:rPr>
        <w:t xml:space="preserve">Curso Virtual, </w:t>
      </w:r>
      <w:r>
        <w:rPr>
          <w:rFonts w:ascii="Arial" w:hAnsi="Arial" w:cs="Arial"/>
          <w:color w:val="auto"/>
          <w:sz w:val="24"/>
        </w:rPr>
        <w:t>PROCESO DE LA VENTA,</w:t>
      </w:r>
      <w:r w:rsidRPr="005A34F8">
        <w:rPr>
          <w:rFonts w:ascii="Arial" w:hAnsi="Arial" w:cs="Arial"/>
          <w:color w:val="auto"/>
          <w:sz w:val="24"/>
        </w:rPr>
        <w:t xml:space="preserve"> 40 horas, Servicio Nacional de Aprendizaje SENA, Centro de </w:t>
      </w:r>
      <w:r>
        <w:rPr>
          <w:rFonts w:ascii="Arial" w:hAnsi="Arial" w:cs="Arial"/>
          <w:color w:val="auto"/>
          <w:sz w:val="24"/>
        </w:rPr>
        <w:t>Industria y Construcción</w:t>
      </w:r>
      <w:r w:rsidRPr="005A34F8">
        <w:rPr>
          <w:rFonts w:ascii="Arial" w:hAnsi="Arial" w:cs="Arial"/>
          <w:color w:val="auto"/>
          <w:sz w:val="24"/>
        </w:rPr>
        <w:t xml:space="preserve"> Regional Tolima, Espinal, 9 de mayo de 2014. </w:t>
      </w:r>
    </w:p>
    <w:p w14:paraId="1197FD62" w14:textId="77777777" w:rsidR="00105077" w:rsidRPr="009520CB" w:rsidRDefault="00105077" w:rsidP="001C1C31">
      <w:pPr>
        <w:jc w:val="both"/>
        <w:rPr>
          <w:lang w:val="es-CO"/>
        </w:rPr>
        <w:sectPr w:rsidR="00105077" w:rsidRPr="009520CB" w:rsidSect="00105077">
          <w:type w:val="continuous"/>
          <w:pgSz w:w="11906" w:h="16838" w:code="9"/>
          <w:pgMar w:top="950" w:right="1440" w:bottom="1080" w:left="1440" w:header="576" w:footer="720" w:gutter="0"/>
          <w:cols w:num="2" w:space="720"/>
          <w:titlePg/>
          <w:docGrid w:linePitch="360"/>
        </w:sectPr>
      </w:pPr>
    </w:p>
    <w:p w14:paraId="3F394473" w14:textId="3163D9DB" w:rsidR="00EC4776" w:rsidRPr="005A34F8" w:rsidRDefault="00EC4776" w:rsidP="005A34F8">
      <w:pPr>
        <w:pStyle w:val="Ttulo1"/>
        <w:jc w:val="both"/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B84846" wp14:editId="62B98616">
                <wp:simplePos x="0" y="0"/>
                <wp:positionH relativeFrom="margin">
                  <wp:align>left</wp:align>
                </wp:positionH>
                <wp:positionV relativeFrom="paragraph">
                  <wp:posOffset>200025</wp:posOffset>
                </wp:positionV>
                <wp:extent cx="5619750" cy="276225"/>
                <wp:effectExtent l="0" t="0" r="0" b="9525"/>
                <wp:wrapNone/>
                <wp:docPr id="7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9750" cy="2762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B0D75A" w14:textId="77777777" w:rsidR="00EC4776" w:rsidRPr="00461E15" w:rsidRDefault="00EC4776" w:rsidP="00EC4776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61E15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EXPERIENCIA LABORAL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84846" id="_x0000_s1030" style="position:absolute;left:0;text-align:left;margin-left:0;margin-top:15.75pt;width:442.5pt;height:21.7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" fillcolor="#d0d0d0 [671]" stroked="f">
                <v:textbox>
                  <w:txbxContent>
                    <w:p w14:paraId="0DB0D75A" w14:textId="77777777" w:rsidR="00EC4776" w:rsidRPr="00461E15" w:rsidRDefault="00EC4776" w:rsidP="00EC4776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461E15">
                        <w:rPr>
                          <w:rFonts w:ascii="Arial" w:hAnsi="Arial" w:cs="Arial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EXPERIENCIA LABORAL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6AD07E" w14:textId="77777777" w:rsidR="00691E16" w:rsidRDefault="00691E16" w:rsidP="001C1C31">
      <w:pPr>
        <w:pStyle w:val="NormalWeb"/>
        <w:kinsoku w:val="0"/>
        <w:overflowPunct w:val="0"/>
        <w:jc w:val="both"/>
        <w:textAlignment w:val="baseline"/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</w:pPr>
    </w:p>
    <w:p w14:paraId="38017B96" w14:textId="728915B1" w:rsidR="007A3AB4" w:rsidRPr="00214F90" w:rsidRDefault="007A3AB4" w:rsidP="007A3AB4">
      <w:pPr>
        <w:pStyle w:val="NormalWeb"/>
        <w:kinsoku w:val="0"/>
        <w:overflowPunct w:val="0"/>
        <w:jc w:val="both"/>
        <w:textAlignment w:val="baseline"/>
        <w:rPr>
          <w:rFonts w:ascii="Arial" w:hAnsi="Arial" w:cs="Arial"/>
          <w:color w:val="auto"/>
        </w:rPr>
      </w:pPr>
      <w:r w:rsidRPr="00EB1845">
        <w:rPr>
          <w:rFonts w:ascii="Arial" w:hAnsi="Arial" w:cs="Arial"/>
          <w:color w:val="auto"/>
          <w:kern w:val="24"/>
        </w:rPr>
        <w:t>Empresa:</w:t>
      </w:r>
      <w:r w:rsidRPr="00EC4776"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  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="Arial" w:hAnsi="Arial" w:cs="Arial"/>
          <w:b/>
          <w:bCs/>
          <w:color w:val="auto"/>
        </w:rPr>
        <w:t>COLGAS SAS</w:t>
      </w:r>
    </w:p>
    <w:p w14:paraId="2BEEEBBB" w14:textId="3BC4193E" w:rsidR="007A3AB4" w:rsidRDefault="007A3AB4" w:rsidP="007A3AB4">
      <w:pPr>
        <w:pStyle w:val="Sinespaciado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Admón. Logística </w:t>
      </w:r>
      <w:r>
        <w:rPr>
          <w:rFonts w:ascii="Arial" w:hAnsi="Arial" w:cs="Arial"/>
          <w:color w:val="auto"/>
          <w:sz w:val="24"/>
          <w:szCs w:val="24"/>
        </w:rPr>
        <w:t xml:space="preserve">:   </w:t>
      </w:r>
      <w:r>
        <w:rPr>
          <w:rFonts w:ascii="Arial" w:hAnsi="Arial" w:cs="Arial"/>
          <w:color w:val="auto"/>
          <w:sz w:val="24"/>
          <w:szCs w:val="24"/>
        </w:rPr>
        <w:t>Sandra Martínez</w:t>
      </w:r>
    </w:p>
    <w:p w14:paraId="07D62E4B" w14:textId="007916DD" w:rsidR="007A3AB4" w:rsidRPr="00EB1845" w:rsidRDefault="007A3AB4" w:rsidP="007A3AB4">
      <w:pPr>
        <w:pStyle w:val="Sinespaciado"/>
        <w:jc w:val="both"/>
        <w:rPr>
          <w:rFonts w:asciiTheme="minorHAnsi" w:hAnsiTheme="minorHAnsi"/>
          <w:color w:val="auto"/>
        </w:rPr>
      </w:pPr>
      <w:r w:rsidRPr="00EB1845">
        <w:rPr>
          <w:rFonts w:ascii="Arial" w:hAnsi="Arial" w:cs="Arial"/>
          <w:color w:val="auto"/>
          <w:sz w:val="24"/>
          <w:szCs w:val="24"/>
        </w:rPr>
        <w:t>Cargo:</w:t>
      </w:r>
      <w:r w:rsidRPr="00EC4776">
        <w:rPr>
          <w:rFonts w:asciiTheme="minorHAnsi" w:hAnsiTheme="minorHAnsi"/>
          <w:color w:val="auto"/>
        </w:rPr>
        <w:t xml:space="preserve"> </w:t>
      </w:r>
      <w:r>
        <w:rPr>
          <w:rFonts w:asciiTheme="minorHAnsi" w:hAnsiTheme="minorHAnsi"/>
          <w:color w:val="auto"/>
        </w:rPr>
        <w:t xml:space="preserve">     </w:t>
      </w:r>
      <w:r>
        <w:rPr>
          <w:rFonts w:asciiTheme="minorHAnsi" w:hAnsiTheme="minorHAnsi"/>
          <w:color w:val="auto"/>
        </w:rPr>
        <w:tab/>
      </w:r>
      <w:r>
        <w:rPr>
          <w:rFonts w:asciiTheme="minorHAnsi" w:hAnsiTheme="minorHAnsi"/>
          <w:color w:val="auto"/>
        </w:rPr>
        <w:tab/>
      </w:r>
      <w:r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>uxiliar Administrativo</w:t>
      </w:r>
    </w:p>
    <w:p w14:paraId="3EBAA00E" w14:textId="4D7A20E2" w:rsidR="007A3AB4" w:rsidRDefault="007A3AB4" w:rsidP="007A3AB4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de inicio:</w:t>
      </w:r>
      <w:r>
        <w:rPr>
          <w:rFonts w:ascii="Arial" w:hAnsi="Arial" w:cs="Arial"/>
          <w:color w:val="auto"/>
          <w:sz w:val="24"/>
        </w:rPr>
        <w:tab/>
        <w:t>2</w:t>
      </w:r>
      <w:r w:rsidR="001146CA">
        <w:rPr>
          <w:rFonts w:ascii="Arial" w:hAnsi="Arial" w:cs="Arial"/>
          <w:color w:val="auto"/>
          <w:sz w:val="24"/>
        </w:rPr>
        <w:t>0</w:t>
      </w:r>
      <w:r>
        <w:rPr>
          <w:rFonts w:ascii="Arial" w:hAnsi="Arial" w:cs="Arial"/>
          <w:color w:val="auto"/>
          <w:sz w:val="24"/>
        </w:rPr>
        <w:t xml:space="preserve"> de </w:t>
      </w:r>
      <w:r w:rsidR="001146CA">
        <w:rPr>
          <w:rFonts w:ascii="Arial" w:hAnsi="Arial" w:cs="Arial"/>
          <w:color w:val="auto"/>
          <w:sz w:val="24"/>
        </w:rPr>
        <w:t>noviembre</w:t>
      </w:r>
      <w:r>
        <w:rPr>
          <w:rFonts w:ascii="Arial" w:hAnsi="Arial" w:cs="Arial"/>
          <w:color w:val="auto"/>
          <w:sz w:val="24"/>
        </w:rPr>
        <w:t xml:space="preserve"> de 2024</w:t>
      </w:r>
    </w:p>
    <w:p w14:paraId="189B0464" w14:textId="7F0227D0" w:rsidR="007A3AB4" w:rsidRDefault="007A3AB4" w:rsidP="007A3AB4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final:</w:t>
      </w:r>
      <w:r>
        <w:rPr>
          <w:rFonts w:ascii="Arial" w:hAnsi="Arial" w:cs="Arial"/>
          <w:color w:val="auto"/>
          <w:sz w:val="24"/>
        </w:rPr>
        <w:tab/>
      </w:r>
      <w:r>
        <w:rPr>
          <w:rFonts w:ascii="Arial" w:hAnsi="Arial" w:cs="Arial"/>
          <w:color w:val="auto"/>
          <w:sz w:val="24"/>
        </w:rPr>
        <w:tab/>
      </w:r>
    </w:p>
    <w:p w14:paraId="2FDFCE7E" w14:textId="3BE78488" w:rsidR="007A3AB4" w:rsidRDefault="007A3AB4" w:rsidP="00487E81">
      <w:pPr>
        <w:pStyle w:val="NormalWeb"/>
        <w:kinsoku w:val="0"/>
        <w:overflowPunct w:val="0"/>
        <w:jc w:val="both"/>
        <w:textAlignment w:val="baseline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Funciones:</w:t>
      </w:r>
      <w:r w:rsidR="00487E81">
        <w:rPr>
          <w:rFonts w:ascii="Arial" w:hAnsi="Arial" w:cs="Arial"/>
          <w:color w:val="auto"/>
        </w:rPr>
        <w:tab/>
      </w:r>
      <w:r w:rsidR="004C589B">
        <w:rPr>
          <w:rFonts w:ascii="Arial" w:hAnsi="Arial" w:cs="Arial"/>
          <w:color w:val="auto"/>
        </w:rPr>
        <w:tab/>
        <w:t>Manejo de sistema de gestión empresarial SAP, liquidación de</w:t>
      </w:r>
      <w:r w:rsidR="004C589B">
        <w:rPr>
          <w:rFonts w:ascii="Arial" w:hAnsi="Arial" w:cs="Arial"/>
          <w:color w:val="auto"/>
        </w:rPr>
        <w:tab/>
      </w:r>
      <w:r w:rsidR="004C589B">
        <w:rPr>
          <w:rFonts w:ascii="Arial" w:hAnsi="Arial" w:cs="Arial"/>
          <w:color w:val="auto"/>
        </w:rPr>
        <w:tab/>
      </w:r>
      <w:r w:rsidR="004C589B">
        <w:rPr>
          <w:rFonts w:ascii="Arial" w:hAnsi="Arial" w:cs="Arial"/>
          <w:color w:val="auto"/>
        </w:rPr>
        <w:tab/>
        <w:t xml:space="preserve">vehículos, facturación, manejo de dinero de caja mayor y menor </w:t>
      </w:r>
      <w:r w:rsidR="004C589B">
        <w:rPr>
          <w:rFonts w:ascii="Arial" w:hAnsi="Arial" w:cs="Arial"/>
          <w:color w:val="auto"/>
        </w:rPr>
        <w:tab/>
      </w:r>
      <w:r w:rsidR="004C589B">
        <w:rPr>
          <w:rFonts w:ascii="Arial" w:hAnsi="Arial" w:cs="Arial"/>
          <w:color w:val="auto"/>
        </w:rPr>
        <w:tab/>
      </w:r>
      <w:r w:rsidR="004C589B">
        <w:rPr>
          <w:rFonts w:ascii="Arial" w:hAnsi="Arial" w:cs="Arial"/>
          <w:color w:val="auto"/>
        </w:rPr>
        <w:tab/>
        <w:t xml:space="preserve">de la compañía. </w:t>
      </w:r>
      <w:r w:rsidR="00487E81">
        <w:rPr>
          <w:rFonts w:ascii="Arial" w:hAnsi="Arial" w:cs="Arial"/>
          <w:color w:val="auto"/>
        </w:rPr>
        <w:tab/>
      </w:r>
      <w:r>
        <w:rPr>
          <w:rFonts w:ascii="Arial" w:hAnsi="Arial" w:cs="Arial"/>
          <w:color w:val="auto"/>
        </w:rPr>
        <w:tab/>
      </w:r>
      <w:r>
        <w:rPr>
          <w:rFonts w:ascii="Arial" w:hAnsi="Arial" w:cs="Arial"/>
          <w:color w:val="auto"/>
        </w:rPr>
        <w:t xml:space="preserve">          </w:t>
      </w:r>
    </w:p>
    <w:p w14:paraId="2D7FFAE5" w14:textId="77777777" w:rsidR="007A3AB4" w:rsidRDefault="007A3AB4" w:rsidP="007A3AB4">
      <w:pPr>
        <w:pStyle w:val="NormalWeb"/>
        <w:kinsoku w:val="0"/>
        <w:overflowPunct w:val="0"/>
        <w:jc w:val="both"/>
        <w:textAlignment w:val="baseline"/>
        <w:rPr>
          <w:rFonts w:ascii="Arial" w:hAnsi="Arial" w:cs="Arial"/>
          <w:color w:val="auto"/>
        </w:rPr>
      </w:pPr>
    </w:p>
    <w:p w14:paraId="3369D291" w14:textId="77777777" w:rsidR="007A3AB4" w:rsidRDefault="007A3AB4" w:rsidP="007A3AB4">
      <w:pPr>
        <w:pStyle w:val="NormalWeb"/>
        <w:kinsoku w:val="0"/>
        <w:overflowPunct w:val="0"/>
        <w:jc w:val="both"/>
        <w:textAlignment w:val="baseline"/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</w:pPr>
    </w:p>
    <w:p w14:paraId="6A6C583E" w14:textId="7BCE36C3" w:rsidR="00214F90" w:rsidRPr="00214F90" w:rsidRDefault="00691E16" w:rsidP="00691E16">
      <w:pPr>
        <w:pStyle w:val="NormalWeb"/>
        <w:kinsoku w:val="0"/>
        <w:overflowPunct w:val="0"/>
        <w:jc w:val="both"/>
        <w:textAlignment w:val="baseline"/>
        <w:rPr>
          <w:rFonts w:ascii="Arial" w:hAnsi="Arial" w:cs="Arial"/>
          <w:color w:val="auto"/>
        </w:rPr>
      </w:pPr>
      <w:r w:rsidRPr="00EB1845">
        <w:rPr>
          <w:rFonts w:ascii="Arial" w:hAnsi="Arial" w:cs="Arial"/>
          <w:color w:val="auto"/>
          <w:kern w:val="24"/>
        </w:rPr>
        <w:t>Empresa:</w:t>
      </w:r>
      <w:r w:rsidRPr="00EC4776"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  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="Arial" w:hAnsi="Arial" w:cs="Arial"/>
          <w:b/>
          <w:bCs/>
          <w:color w:val="auto"/>
        </w:rPr>
        <w:t>CEMEX TRANSPORTES DE COLOMBIA S.A</w:t>
      </w:r>
      <w:r w:rsidRPr="00EB1845">
        <w:rPr>
          <w:rFonts w:ascii="Arial" w:hAnsi="Arial" w:cs="Arial"/>
          <w:color w:val="auto"/>
        </w:rPr>
        <w:t xml:space="preserve">  </w:t>
      </w:r>
    </w:p>
    <w:p w14:paraId="2AC1CE45" w14:textId="37DBB007" w:rsidR="00214F90" w:rsidRDefault="00214F90" w:rsidP="00691E16">
      <w:pPr>
        <w:pStyle w:val="Sinespaciado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Jefe </w:t>
      </w:r>
      <w:r w:rsidR="003600AC">
        <w:rPr>
          <w:rFonts w:ascii="Arial" w:hAnsi="Arial" w:cs="Arial"/>
          <w:color w:val="auto"/>
          <w:sz w:val="24"/>
          <w:szCs w:val="24"/>
        </w:rPr>
        <w:t>logístico</w:t>
      </w:r>
      <w:r>
        <w:rPr>
          <w:rFonts w:ascii="Arial" w:hAnsi="Arial" w:cs="Arial"/>
          <w:color w:val="auto"/>
          <w:sz w:val="24"/>
          <w:szCs w:val="24"/>
        </w:rPr>
        <w:t xml:space="preserve">:          </w:t>
      </w:r>
      <w:r w:rsidRPr="00214F90">
        <w:rPr>
          <w:rFonts w:ascii="Arial" w:hAnsi="Arial" w:cs="Arial"/>
          <w:color w:val="auto"/>
          <w:sz w:val="24"/>
          <w:szCs w:val="24"/>
        </w:rPr>
        <w:t xml:space="preserve">Gonzalo Triana </w:t>
      </w:r>
      <w:r w:rsidR="003600AC" w:rsidRPr="00214F90">
        <w:rPr>
          <w:rFonts w:ascii="Arial" w:hAnsi="Arial" w:cs="Arial"/>
          <w:color w:val="auto"/>
          <w:sz w:val="24"/>
          <w:szCs w:val="24"/>
        </w:rPr>
        <w:t>Pérez</w:t>
      </w:r>
    </w:p>
    <w:p w14:paraId="1F81893B" w14:textId="1548F3E8" w:rsidR="00691E16" w:rsidRPr="00EB1845" w:rsidRDefault="00691E16" w:rsidP="00691E16">
      <w:pPr>
        <w:pStyle w:val="Sinespaciado"/>
        <w:jc w:val="both"/>
        <w:rPr>
          <w:rFonts w:asciiTheme="minorHAnsi" w:hAnsiTheme="minorHAnsi"/>
          <w:color w:val="auto"/>
        </w:rPr>
      </w:pPr>
      <w:r w:rsidRPr="00EB1845">
        <w:rPr>
          <w:rFonts w:ascii="Arial" w:hAnsi="Arial" w:cs="Arial"/>
          <w:color w:val="auto"/>
          <w:sz w:val="24"/>
          <w:szCs w:val="24"/>
        </w:rPr>
        <w:t>Cargo:</w:t>
      </w:r>
      <w:r w:rsidRPr="00EC4776">
        <w:rPr>
          <w:rFonts w:asciiTheme="minorHAnsi" w:hAnsiTheme="minorHAnsi"/>
          <w:color w:val="auto"/>
        </w:rPr>
        <w:t xml:space="preserve"> </w:t>
      </w:r>
      <w:r>
        <w:rPr>
          <w:rFonts w:asciiTheme="minorHAnsi" w:hAnsiTheme="minorHAnsi"/>
          <w:color w:val="auto"/>
        </w:rPr>
        <w:t xml:space="preserve">     </w:t>
      </w:r>
      <w:r>
        <w:rPr>
          <w:rFonts w:asciiTheme="minorHAnsi" w:hAnsiTheme="minorHAnsi"/>
          <w:color w:val="auto"/>
        </w:rPr>
        <w:tab/>
      </w:r>
      <w:r>
        <w:rPr>
          <w:rFonts w:asciiTheme="minorHAnsi" w:hAnsiTheme="minorHAnsi"/>
          <w:color w:val="auto"/>
        </w:rPr>
        <w:tab/>
      </w:r>
      <w:r>
        <w:rPr>
          <w:rFonts w:ascii="Arial" w:hAnsi="Arial" w:cs="Arial"/>
          <w:color w:val="auto"/>
          <w:sz w:val="24"/>
        </w:rPr>
        <w:t>Aprendiz SENA</w:t>
      </w:r>
    </w:p>
    <w:p w14:paraId="477A6F61" w14:textId="34F7AB68" w:rsidR="00691E16" w:rsidRDefault="00691E16" w:rsidP="00691E16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de inicio:</w:t>
      </w:r>
      <w:r>
        <w:rPr>
          <w:rFonts w:ascii="Arial" w:hAnsi="Arial" w:cs="Arial"/>
          <w:color w:val="auto"/>
          <w:sz w:val="24"/>
        </w:rPr>
        <w:tab/>
        <w:t>22 de enero de 2024</w:t>
      </w:r>
    </w:p>
    <w:p w14:paraId="3F0FB900" w14:textId="0D665D13" w:rsidR="00691E16" w:rsidRDefault="00691E16" w:rsidP="00691E16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final:</w:t>
      </w:r>
      <w:r>
        <w:rPr>
          <w:rFonts w:ascii="Arial" w:hAnsi="Arial" w:cs="Arial"/>
          <w:color w:val="auto"/>
          <w:sz w:val="24"/>
        </w:rPr>
        <w:tab/>
      </w:r>
      <w:r>
        <w:rPr>
          <w:rFonts w:ascii="Arial" w:hAnsi="Arial" w:cs="Arial"/>
          <w:color w:val="auto"/>
          <w:sz w:val="24"/>
        </w:rPr>
        <w:tab/>
      </w:r>
      <w:r w:rsidR="00A66CA6">
        <w:rPr>
          <w:rFonts w:ascii="Arial" w:hAnsi="Arial" w:cs="Arial"/>
          <w:color w:val="auto"/>
          <w:sz w:val="24"/>
        </w:rPr>
        <w:t>21</w:t>
      </w:r>
      <w:r>
        <w:rPr>
          <w:rFonts w:ascii="Arial" w:hAnsi="Arial" w:cs="Arial"/>
          <w:color w:val="auto"/>
          <w:sz w:val="24"/>
        </w:rPr>
        <w:t xml:space="preserve"> de julio de 2024</w:t>
      </w:r>
    </w:p>
    <w:p w14:paraId="593909E4" w14:textId="35B98543" w:rsidR="00691E16" w:rsidRDefault="00691E16" w:rsidP="00691E16">
      <w:pPr>
        <w:ind w:left="2160" w:hanging="2160"/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Funciones:</w:t>
      </w:r>
      <w:r>
        <w:rPr>
          <w:rFonts w:ascii="Arial" w:hAnsi="Arial" w:cs="Arial"/>
          <w:color w:val="auto"/>
          <w:sz w:val="24"/>
        </w:rPr>
        <w:tab/>
        <w:t>G</w:t>
      </w:r>
      <w:r w:rsidRPr="00691E16">
        <w:rPr>
          <w:rFonts w:ascii="Arial" w:hAnsi="Arial" w:cs="Arial"/>
          <w:color w:val="auto"/>
          <w:sz w:val="24"/>
        </w:rPr>
        <w:t xml:space="preserve">estionar el indicador de servicio al cliente en el aplicativo </w:t>
      </w:r>
      <w:r w:rsidR="003600AC" w:rsidRPr="00691E16">
        <w:rPr>
          <w:rFonts w:ascii="Arial" w:hAnsi="Arial" w:cs="Arial"/>
          <w:color w:val="auto"/>
          <w:sz w:val="24"/>
        </w:rPr>
        <w:t>Cemex</w:t>
      </w:r>
      <w:r w:rsidRPr="00691E16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3600AC">
        <w:rPr>
          <w:rFonts w:ascii="Arial" w:hAnsi="Arial" w:cs="Arial"/>
          <w:color w:val="auto"/>
          <w:sz w:val="24"/>
        </w:rPr>
        <w:t>G</w:t>
      </w:r>
      <w:r w:rsidRPr="00691E16">
        <w:rPr>
          <w:rFonts w:ascii="Arial" w:hAnsi="Arial" w:cs="Arial"/>
          <w:color w:val="auto"/>
          <w:sz w:val="24"/>
        </w:rPr>
        <w:t>o</w:t>
      </w:r>
      <w:proofErr w:type="spellEnd"/>
      <w:r w:rsidRPr="00691E16">
        <w:rPr>
          <w:rFonts w:ascii="Arial" w:hAnsi="Arial" w:cs="Arial"/>
          <w:color w:val="auto"/>
          <w:sz w:val="24"/>
        </w:rPr>
        <w:t xml:space="preserve">, con el fin de que el conductor le brinde al cliente una </w:t>
      </w:r>
      <w:r w:rsidRPr="00691E16">
        <w:rPr>
          <w:rFonts w:ascii="Arial" w:hAnsi="Arial" w:cs="Arial"/>
          <w:color w:val="auto"/>
          <w:sz w:val="24"/>
        </w:rPr>
        <w:lastRenderedPageBreak/>
        <w:t xml:space="preserve">herramienta eficiente para interactuar con la </w:t>
      </w:r>
      <w:r w:rsidR="00214F90" w:rsidRPr="00691E16">
        <w:rPr>
          <w:rFonts w:ascii="Arial" w:hAnsi="Arial" w:cs="Arial"/>
          <w:color w:val="auto"/>
          <w:sz w:val="24"/>
        </w:rPr>
        <w:t>compañía</w:t>
      </w:r>
      <w:r w:rsidRPr="00691E16">
        <w:rPr>
          <w:rFonts w:ascii="Arial" w:hAnsi="Arial" w:cs="Arial"/>
          <w:color w:val="auto"/>
          <w:sz w:val="24"/>
        </w:rPr>
        <w:t xml:space="preserve">, en la </w:t>
      </w:r>
      <w:r w:rsidR="00214F90" w:rsidRPr="00691E16">
        <w:rPr>
          <w:rFonts w:ascii="Arial" w:hAnsi="Arial" w:cs="Arial"/>
          <w:color w:val="auto"/>
          <w:sz w:val="24"/>
        </w:rPr>
        <w:t>realización</w:t>
      </w:r>
      <w:r w:rsidRPr="00691E16">
        <w:rPr>
          <w:rFonts w:ascii="Arial" w:hAnsi="Arial" w:cs="Arial"/>
          <w:color w:val="auto"/>
          <w:sz w:val="24"/>
        </w:rPr>
        <w:t xml:space="preserve"> de pedidos, rastreo y firma al recibirlos.</w:t>
      </w:r>
      <w:r>
        <w:rPr>
          <w:rFonts w:ascii="Arial" w:hAnsi="Arial" w:cs="Arial"/>
          <w:color w:val="auto"/>
          <w:sz w:val="24"/>
        </w:rPr>
        <w:t xml:space="preserve"> </w:t>
      </w:r>
      <w:r w:rsidR="00214F90" w:rsidRPr="00214F90">
        <w:rPr>
          <w:rFonts w:ascii="Arial" w:hAnsi="Arial" w:cs="Arial"/>
          <w:color w:val="auto"/>
          <w:sz w:val="24"/>
        </w:rPr>
        <w:t>Apoyo mireto, perdiendo kilos sumando kilómetros, tomar registro e incentivar las personas para que participen de la actividad de forma diaria.</w:t>
      </w:r>
      <w:r w:rsidR="00214F90">
        <w:rPr>
          <w:rFonts w:ascii="Arial" w:hAnsi="Arial" w:cs="Arial"/>
          <w:color w:val="auto"/>
          <w:sz w:val="24"/>
        </w:rPr>
        <w:t xml:space="preserve"> </w:t>
      </w:r>
      <w:r w:rsidR="00214F90" w:rsidRPr="00214F90">
        <w:rPr>
          <w:rFonts w:ascii="Arial" w:hAnsi="Arial" w:cs="Arial"/>
          <w:color w:val="auto"/>
          <w:sz w:val="24"/>
        </w:rPr>
        <w:t xml:space="preserve">Acompañamiento a la técnica logística Paola </w:t>
      </w:r>
      <w:r w:rsidR="003600AC" w:rsidRPr="00214F90">
        <w:rPr>
          <w:rFonts w:ascii="Arial" w:hAnsi="Arial" w:cs="Arial"/>
          <w:color w:val="auto"/>
          <w:sz w:val="24"/>
        </w:rPr>
        <w:t>Berm</w:t>
      </w:r>
      <w:r w:rsidR="003600AC">
        <w:rPr>
          <w:rFonts w:ascii="Arial" w:hAnsi="Arial" w:cs="Arial"/>
          <w:color w:val="auto"/>
          <w:sz w:val="24"/>
        </w:rPr>
        <w:t>ú</w:t>
      </w:r>
      <w:r w:rsidR="003600AC" w:rsidRPr="00214F90">
        <w:rPr>
          <w:rFonts w:ascii="Arial" w:hAnsi="Arial" w:cs="Arial"/>
          <w:color w:val="auto"/>
          <w:sz w:val="24"/>
        </w:rPr>
        <w:t>dez</w:t>
      </w:r>
      <w:r w:rsidR="00214F90" w:rsidRPr="00214F90">
        <w:rPr>
          <w:rFonts w:ascii="Arial" w:hAnsi="Arial" w:cs="Arial"/>
          <w:color w:val="auto"/>
          <w:sz w:val="24"/>
        </w:rPr>
        <w:t xml:space="preserve"> para la verificación de estatus de vehículos en patio a la hora.</w:t>
      </w:r>
      <w:r w:rsidR="00214F90">
        <w:rPr>
          <w:rFonts w:ascii="Arial" w:hAnsi="Arial" w:cs="Arial"/>
          <w:color w:val="auto"/>
          <w:sz w:val="24"/>
        </w:rPr>
        <w:t xml:space="preserve"> </w:t>
      </w:r>
      <w:r w:rsidR="00214F90" w:rsidRPr="00214F90">
        <w:rPr>
          <w:rFonts w:ascii="Arial" w:hAnsi="Arial" w:cs="Arial"/>
          <w:color w:val="auto"/>
          <w:sz w:val="24"/>
        </w:rPr>
        <w:t>Realizar los reportes digitales análisis de riesgo y charlas de retroalimentación a los colaboradores en temas de seguridad vial, ergonomía, pausas activas, toma 5, 3 puntos de apoyo.</w:t>
      </w:r>
      <w:r w:rsidR="00214F90">
        <w:rPr>
          <w:rFonts w:ascii="Arial" w:hAnsi="Arial" w:cs="Arial"/>
          <w:color w:val="auto"/>
          <w:sz w:val="24"/>
        </w:rPr>
        <w:t xml:space="preserve"> </w:t>
      </w:r>
      <w:r w:rsidR="00214F90" w:rsidRPr="00214F90">
        <w:rPr>
          <w:rFonts w:ascii="Arial" w:hAnsi="Arial" w:cs="Arial"/>
          <w:color w:val="auto"/>
          <w:sz w:val="24"/>
        </w:rPr>
        <w:t xml:space="preserve">Reportar nmha de las condiciones inseguras, actos inseguros y </w:t>
      </w:r>
      <w:proofErr w:type="spellStart"/>
      <w:r w:rsidR="00214F90" w:rsidRPr="00214F90">
        <w:rPr>
          <w:rFonts w:ascii="Arial" w:hAnsi="Arial" w:cs="Arial"/>
          <w:color w:val="auto"/>
          <w:sz w:val="24"/>
        </w:rPr>
        <w:t>cuasi-incidentes</w:t>
      </w:r>
      <w:proofErr w:type="spellEnd"/>
      <w:r w:rsidR="00214F90" w:rsidRPr="00214F90">
        <w:rPr>
          <w:rFonts w:ascii="Arial" w:hAnsi="Arial" w:cs="Arial"/>
          <w:color w:val="auto"/>
          <w:sz w:val="24"/>
        </w:rPr>
        <w:t>, que evidencian los colaboradores en las plantas, corredor vial, nodos y los equipos para que se realicen las acciones correspondientes.</w:t>
      </w:r>
    </w:p>
    <w:p w14:paraId="7C3D684F" w14:textId="070754AA" w:rsidR="00691E16" w:rsidRPr="00EB1845" w:rsidRDefault="00691E16" w:rsidP="00691E16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  <w:r w:rsidRPr="00EB1845">
        <w:rPr>
          <w:rFonts w:ascii="Arial" w:hAnsi="Arial" w:cs="Arial"/>
          <w:color w:val="auto"/>
          <w:lang w:val="it-IT"/>
        </w:rPr>
        <w:t>Telefono:</w:t>
      </w:r>
      <w:r w:rsidRPr="00EC4776">
        <w:rPr>
          <w:rFonts w:asciiTheme="minorHAnsi" w:hAnsiTheme="minorHAnsi" w:cstheme="minorHAnsi"/>
          <w:b/>
          <w:color w:val="auto"/>
          <w:lang w:val="it-IT"/>
        </w:rPr>
        <w:t xml:space="preserve"> </w:t>
      </w:r>
      <w:r>
        <w:rPr>
          <w:rFonts w:asciiTheme="minorHAnsi" w:hAnsiTheme="minorHAnsi" w:cstheme="minorHAnsi"/>
          <w:b/>
          <w:color w:val="auto"/>
          <w:lang w:val="it-IT"/>
        </w:rPr>
        <w:tab/>
      </w:r>
      <w:r>
        <w:rPr>
          <w:rFonts w:asciiTheme="minorHAnsi" w:hAnsiTheme="minorHAnsi" w:cstheme="minorHAnsi"/>
          <w:b/>
          <w:color w:val="auto"/>
          <w:lang w:val="it-IT"/>
        </w:rPr>
        <w:tab/>
      </w:r>
      <w:r w:rsidR="00214F90">
        <w:rPr>
          <w:rFonts w:ascii="Arial" w:hAnsi="Arial" w:cs="Arial"/>
          <w:color w:val="auto"/>
          <w:sz w:val="24"/>
          <w:szCs w:val="24"/>
          <w:lang w:val="it-IT"/>
        </w:rPr>
        <w:t>3168305481</w:t>
      </w:r>
    </w:p>
    <w:p w14:paraId="2A24FB1C" w14:textId="655EFB46" w:rsidR="00691E16" w:rsidRDefault="00691E16" w:rsidP="001C1C31">
      <w:pPr>
        <w:pStyle w:val="NormalWeb"/>
        <w:kinsoku w:val="0"/>
        <w:overflowPunct w:val="0"/>
        <w:jc w:val="both"/>
        <w:textAlignment w:val="baseline"/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</w:pPr>
    </w:p>
    <w:p w14:paraId="1303C965" w14:textId="77777777" w:rsidR="00EC4776" w:rsidRPr="00EC4776" w:rsidRDefault="00EB1845" w:rsidP="001C1C31">
      <w:pPr>
        <w:pStyle w:val="NormalWeb"/>
        <w:kinsoku w:val="0"/>
        <w:overflowPunct w:val="0"/>
        <w:jc w:val="both"/>
        <w:textAlignment w:val="baseline"/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</w:pPr>
      <w:r w:rsidRPr="00EB1845">
        <w:rPr>
          <w:rFonts w:ascii="Arial" w:hAnsi="Arial" w:cs="Arial"/>
          <w:color w:val="auto"/>
          <w:kern w:val="24"/>
        </w:rPr>
        <w:t>Empresa</w:t>
      </w:r>
      <w:r w:rsidR="00EC4776" w:rsidRPr="00EB1845">
        <w:rPr>
          <w:rFonts w:ascii="Arial" w:hAnsi="Arial" w:cs="Arial"/>
          <w:color w:val="auto"/>
          <w:kern w:val="24"/>
        </w:rPr>
        <w:t>:</w:t>
      </w:r>
      <w:r w:rsidR="00EC4776" w:rsidRPr="00EC4776"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  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 w:rsidR="00461E15" w:rsidRPr="001C1C31">
        <w:rPr>
          <w:rFonts w:ascii="Arial" w:hAnsi="Arial" w:cs="Arial"/>
          <w:b/>
          <w:bCs/>
          <w:color w:val="auto"/>
        </w:rPr>
        <w:t>Concejo Municipal de Saldaña Tolima</w:t>
      </w:r>
      <w:r w:rsidR="00461E15" w:rsidRPr="00EB1845">
        <w:rPr>
          <w:rFonts w:ascii="Arial" w:hAnsi="Arial" w:cs="Arial"/>
          <w:color w:val="auto"/>
        </w:rPr>
        <w:t xml:space="preserve">  </w:t>
      </w:r>
    </w:p>
    <w:p w14:paraId="1351E476" w14:textId="77777777" w:rsidR="00EC4776" w:rsidRPr="00EB1845" w:rsidRDefault="00EB1845" w:rsidP="001C1C31">
      <w:pPr>
        <w:pStyle w:val="Sinespaciado"/>
        <w:jc w:val="both"/>
        <w:rPr>
          <w:rFonts w:asciiTheme="minorHAnsi" w:hAnsiTheme="minorHAnsi"/>
          <w:color w:val="auto"/>
        </w:rPr>
      </w:pPr>
      <w:r w:rsidRPr="00EB1845">
        <w:rPr>
          <w:rFonts w:ascii="Arial" w:hAnsi="Arial" w:cs="Arial"/>
          <w:color w:val="auto"/>
          <w:sz w:val="24"/>
          <w:szCs w:val="24"/>
        </w:rPr>
        <w:t>Cargo</w:t>
      </w:r>
      <w:r w:rsidR="00EC4776" w:rsidRPr="00EB1845">
        <w:rPr>
          <w:rFonts w:ascii="Arial" w:hAnsi="Arial" w:cs="Arial"/>
          <w:color w:val="auto"/>
          <w:sz w:val="24"/>
          <w:szCs w:val="24"/>
        </w:rPr>
        <w:t>:</w:t>
      </w:r>
      <w:r w:rsidR="00EC4776" w:rsidRPr="00EC4776">
        <w:rPr>
          <w:rFonts w:asciiTheme="minorHAnsi" w:hAnsiTheme="minorHAnsi"/>
          <w:color w:val="auto"/>
        </w:rPr>
        <w:t xml:space="preserve"> </w:t>
      </w:r>
      <w:r>
        <w:rPr>
          <w:rFonts w:asciiTheme="minorHAnsi" w:hAnsiTheme="minorHAnsi"/>
          <w:color w:val="auto"/>
        </w:rPr>
        <w:t xml:space="preserve">     </w:t>
      </w:r>
      <w:r>
        <w:rPr>
          <w:rFonts w:asciiTheme="minorHAnsi" w:hAnsiTheme="minorHAnsi"/>
          <w:color w:val="auto"/>
        </w:rPr>
        <w:tab/>
      </w:r>
      <w:r>
        <w:rPr>
          <w:rFonts w:asciiTheme="minorHAnsi" w:hAnsiTheme="minorHAnsi"/>
          <w:color w:val="auto"/>
        </w:rPr>
        <w:tab/>
      </w:r>
      <w:r w:rsidRPr="00EB1845">
        <w:rPr>
          <w:rFonts w:ascii="Arial" w:hAnsi="Arial" w:cs="Arial"/>
          <w:color w:val="auto"/>
          <w:sz w:val="24"/>
        </w:rPr>
        <w:t>Secretaria</w:t>
      </w:r>
    </w:p>
    <w:p w14:paraId="47B64242" w14:textId="12A416FE" w:rsidR="00EB1845" w:rsidRDefault="00EB1845" w:rsidP="001C1C31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de inicio:</w:t>
      </w:r>
      <w:r>
        <w:rPr>
          <w:rFonts w:ascii="Arial" w:hAnsi="Arial" w:cs="Arial"/>
          <w:color w:val="auto"/>
          <w:sz w:val="24"/>
        </w:rPr>
        <w:tab/>
      </w:r>
      <w:r w:rsidR="001C1C31">
        <w:rPr>
          <w:rFonts w:ascii="Arial" w:hAnsi="Arial" w:cs="Arial"/>
          <w:color w:val="auto"/>
          <w:sz w:val="24"/>
        </w:rPr>
        <w:t>24 de enero</w:t>
      </w:r>
      <w:r w:rsidRPr="00EB1845">
        <w:rPr>
          <w:rFonts w:ascii="Arial" w:hAnsi="Arial" w:cs="Arial"/>
          <w:color w:val="auto"/>
          <w:sz w:val="24"/>
        </w:rPr>
        <w:t xml:space="preserve"> de 2020</w:t>
      </w:r>
    </w:p>
    <w:p w14:paraId="7A649B98" w14:textId="518A920C" w:rsidR="005E70FB" w:rsidRDefault="005E70FB" w:rsidP="001C1C31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Fecha </w:t>
      </w:r>
      <w:r w:rsidR="00253335">
        <w:rPr>
          <w:rFonts w:ascii="Arial" w:hAnsi="Arial" w:cs="Arial"/>
          <w:color w:val="auto"/>
          <w:sz w:val="24"/>
        </w:rPr>
        <w:t>final</w:t>
      </w:r>
      <w:r>
        <w:rPr>
          <w:rFonts w:ascii="Arial" w:hAnsi="Arial" w:cs="Arial"/>
          <w:color w:val="auto"/>
          <w:sz w:val="24"/>
        </w:rPr>
        <w:t>:</w:t>
      </w:r>
      <w:r w:rsidR="00253335">
        <w:rPr>
          <w:rFonts w:ascii="Arial" w:hAnsi="Arial" w:cs="Arial"/>
          <w:color w:val="auto"/>
          <w:sz w:val="24"/>
        </w:rPr>
        <w:t xml:space="preserve">   </w:t>
      </w:r>
      <w:r>
        <w:rPr>
          <w:rFonts w:ascii="Arial" w:hAnsi="Arial" w:cs="Arial"/>
          <w:color w:val="auto"/>
          <w:sz w:val="24"/>
        </w:rPr>
        <w:tab/>
        <w:t>31 de diciembre</w:t>
      </w:r>
      <w:r w:rsidRPr="00EB1845">
        <w:rPr>
          <w:rFonts w:ascii="Arial" w:hAnsi="Arial" w:cs="Arial"/>
          <w:color w:val="auto"/>
          <w:sz w:val="24"/>
        </w:rPr>
        <w:t xml:space="preserve"> de 202</w:t>
      </w:r>
      <w:r>
        <w:rPr>
          <w:rFonts w:ascii="Arial" w:hAnsi="Arial" w:cs="Arial"/>
          <w:color w:val="auto"/>
          <w:sz w:val="24"/>
        </w:rPr>
        <w:t>3</w:t>
      </w:r>
    </w:p>
    <w:p w14:paraId="3618AB14" w14:textId="2F11CD85" w:rsidR="00EB1845" w:rsidRDefault="00EB1845" w:rsidP="001C1C31">
      <w:pPr>
        <w:ind w:left="2160" w:hanging="2160"/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Funciones:</w:t>
      </w:r>
      <w:r>
        <w:rPr>
          <w:rFonts w:ascii="Arial" w:hAnsi="Arial" w:cs="Arial"/>
          <w:color w:val="auto"/>
          <w:sz w:val="24"/>
        </w:rPr>
        <w:tab/>
      </w:r>
      <w:r w:rsidRPr="00EB1845">
        <w:rPr>
          <w:rFonts w:ascii="Arial" w:hAnsi="Arial" w:cs="Arial"/>
          <w:color w:val="auto"/>
          <w:sz w:val="24"/>
        </w:rPr>
        <w:t>Asistir a todas las sesiones, tanto de plenaria</w:t>
      </w:r>
      <w:r w:rsidR="00835733">
        <w:rPr>
          <w:rFonts w:ascii="Arial" w:hAnsi="Arial" w:cs="Arial"/>
          <w:color w:val="auto"/>
          <w:sz w:val="24"/>
        </w:rPr>
        <w:t xml:space="preserve"> </w:t>
      </w:r>
      <w:r w:rsidRPr="00EB1845">
        <w:rPr>
          <w:rFonts w:ascii="Arial" w:hAnsi="Arial" w:cs="Arial"/>
          <w:color w:val="auto"/>
          <w:sz w:val="24"/>
        </w:rPr>
        <w:t xml:space="preserve">como </w:t>
      </w:r>
      <w:r w:rsidR="00835733">
        <w:rPr>
          <w:rFonts w:ascii="Arial" w:hAnsi="Arial" w:cs="Arial"/>
          <w:color w:val="auto"/>
          <w:sz w:val="24"/>
        </w:rPr>
        <w:t xml:space="preserve"> </w:t>
      </w:r>
      <w:r w:rsidRPr="00EB1845">
        <w:rPr>
          <w:rFonts w:ascii="Arial" w:hAnsi="Arial" w:cs="Arial"/>
          <w:color w:val="auto"/>
          <w:sz w:val="24"/>
        </w:rPr>
        <w:t>las comisiones permanentes, llevar y  firmar junto con el presidente las actas de las  sesiones plenarias, dar lectura a los proyectos, proposiciones, documentos y mensajes que deban ser leídos en sesiones plenarias y en las comisiones, informar sobre los resultados de toda clase de votación que se cumpla en la Corporación, recibir y dar trámite a todo documento o petición que llegue al Concejo con destino a la secretaria general de la Corporación.</w:t>
      </w:r>
      <w:r>
        <w:rPr>
          <w:rFonts w:ascii="Arial" w:hAnsi="Arial" w:cs="Arial"/>
          <w:color w:val="auto"/>
          <w:sz w:val="24"/>
        </w:rPr>
        <w:tab/>
      </w:r>
    </w:p>
    <w:p w14:paraId="6B67F495" w14:textId="57646453" w:rsidR="00EC4776" w:rsidRPr="00EB1845" w:rsidRDefault="00EC4776" w:rsidP="001C1C31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  <w:r w:rsidRPr="00EB1845">
        <w:rPr>
          <w:rFonts w:ascii="Arial" w:hAnsi="Arial" w:cs="Arial"/>
          <w:color w:val="auto"/>
          <w:lang w:val="it-IT"/>
        </w:rPr>
        <w:t>Telefono:</w:t>
      </w:r>
      <w:r w:rsidRPr="00EC4776">
        <w:rPr>
          <w:rFonts w:asciiTheme="minorHAnsi" w:hAnsiTheme="minorHAnsi" w:cstheme="minorHAnsi"/>
          <w:b/>
          <w:color w:val="auto"/>
          <w:lang w:val="it-IT"/>
        </w:rPr>
        <w:t xml:space="preserve"> </w:t>
      </w:r>
      <w:r w:rsidR="00EB1845">
        <w:rPr>
          <w:rFonts w:asciiTheme="minorHAnsi" w:hAnsiTheme="minorHAnsi" w:cstheme="minorHAnsi"/>
          <w:b/>
          <w:color w:val="auto"/>
          <w:lang w:val="it-IT"/>
        </w:rPr>
        <w:tab/>
      </w:r>
      <w:r w:rsidR="00EB1845">
        <w:rPr>
          <w:rFonts w:asciiTheme="minorHAnsi" w:hAnsiTheme="minorHAnsi" w:cstheme="minorHAnsi"/>
          <w:b/>
          <w:color w:val="auto"/>
          <w:lang w:val="it-IT"/>
        </w:rPr>
        <w:tab/>
      </w:r>
      <w:r w:rsidR="00EB1845" w:rsidRPr="00EB1845">
        <w:rPr>
          <w:rFonts w:ascii="Arial" w:hAnsi="Arial" w:cs="Arial"/>
          <w:color w:val="auto"/>
          <w:sz w:val="24"/>
          <w:szCs w:val="24"/>
          <w:lang w:val="it-IT"/>
        </w:rPr>
        <w:t>3213669803</w:t>
      </w:r>
    </w:p>
    <w:p w14:paraId="50D9D849" w14:textId="77777777" w:rsidR="00EC4776" w:rsidRPr="00EC4776" w:rsidRDefault="00EC4776" w:rsidP="001C1C31">
      <w:pPr>
        <w:jc w:val="both"/>
        <w:rPr>
          <w:rFonts w:asciiTheme="minorHAnsi" w:hAnsiTheme="minorHAnsi" w:cstheme="minorHAnsi"/>
          <w:color w:val="auto"/>
        </w:rPr>
      </w:pPr>
    </w:p>
    <w:p w14:paraId="504B5278" w14:textId="77777777" w:rsidR="00EB1845" w:rsidRPr="00EC4776" w:rsidRDefault="00EB1845" w:rsidP="00EB1845">
      <w:pPr>
        <w:pStyle w:val="NormalWeb"/>
        <w:kinsoku w:val="0"/>
        <w:overflowPunct w:val="0"/>
        <w:jc w:val="both"/>
        <w:textAlignment w:val="baseline"/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</w:pPr>
      <w:r w:rsidRPr="00EB1845">
        <w:rPr>
          <w:rFonts w:ascii="Arial" w:hAnsi="Arial" w:cs="Arial"/>
          <w:color w:val="auto"/>
          <w:kern w:val="24"/>
        </w:rPr>
        <w:t>Empresa:</w:t>
      </w:r>
      <w:r w:rsidRPr="00EC4776"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  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 w:rsidRPr="001C1C31">
        <w:rPr>
          <w:rFonts w:ascii="Arial" w:hAnsi="Arial" w:cs="Arial"/>
          <w:b/>
          <w:bCs/>
          <w:color w:val="auto"/>
        </w:rPr>
        <w:t>EDS Mayolo LTDA</w:t>
      </w:r>
      <w:r w:rsidRPr="00EB1845">
        <w:rPr>
          <w:rFonts w:ascii="Arial" w:hAnsi="Arial" w:cs="Arial"/>
          <w:color w:val="auto"/>
        </w:rPr>
        <w:t xml:space="preserve">  </w:t>
      </w:r>
    </w:p>
    <w:p w14:paraId="74A79949" w14:textId="37E57762" w:rsidR="00EB1845" w:rsidRPr="00EB1845" w:rsidRDefault="00EB1845" w:rsidP="00EB1845">
      <w:pPr>
        <w:pStyle w:val="Sinespaciado"/>
        <w:jc w:val="both"/>
        <w:rPr>
          <w:rFonts w:asciiTheme="minorHAnsi" w:hAnsiTheme="minorHAnsi"/>
          <w:color w:val="auto"/>
        </w:rPr>
      </w:pPr>
      <w:r w:rsidRPr="00EB1845">
        <w:rPr>
          <w:rFonts w:ascii="Arial" w:hAnsi="Arial" w:cs="Arial"/>
          <w:color w:val="auto"/>
          <w:sz w:val="24"/>
          <w:szCs w:val="24"/>
        </w:rPr>
        <w:t>Cargo:</w:t>
      </w:r>
      <w:r w:rsidRPr="00EC4776">
        <w:rPr>
          <w:rFonts w:asciiTheme="minorHAnsi" w:hAnsiTheme="minorHAnsi"/>
          <w:color w:val="auto"/>
        </w:rPr>
        <w:t xml:space="preserve"> </w:t>
      </w:r>
      <w:r>
        <w:rPr>
          <w:rFonts w:asciiTheme="minorHAnsi" w:hAnsiTheme="minorHAnsi"/>
          <w:color w:val="auto"/>
        </w:rPr>
        <w:t xml:space="preserve">     </w:t>
      </w:r>
      <w:r>
        <w:rPr>
          <w:rFonts w:asciiTheme="minorHAnsi" w:hAnsiTheme="minorHAnsi"/>
          <w:color w:val="auto"/>
        </w:rPr>
        <w:tab/>
      </w:r>
      <w:r>
        <w:rPr>
          <w:rFonts w:asciiTheme="minorHAnsi" w:hAnsiTheme="minorHAnsi"/>
          <w:color w:val="auto"/>
        </w:rPr>
        <w:tab/>
      </w:r>
      <w:r w:rsidRPr="00EB1845">
        <w:rPr>
          <w:rFonts w:ascii="Arial" w:hAnsi="Arial" w:cs="Arial"/>
          <w:color w:val="auto"/>
          <w:sz w:val="24"/>
        </w:rPr>
        <w:t>Secretaria</w:t>
      </w:r>
    </w:p>
    <w:p w14:paraId="5CB08199" w14:textId="16AEDA14" w:rsidR="00EB1845" w:rsidRDefault="00EB1845" w:rsidP="00EB1845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de inicio:</w:t>
      </w:r>
      <w:r>
        <w:rPr>
          <w:rFonts w:ascii="Arial" w:hAnsi="Arial" w:cs="Arial"/>
          <w:color w:val="auto"/>
          <w:sz w:val="24"/>
        </w:rPr>
        <w:tab/>
      </w:r>
      <w:r w:rsidR="001C1C31">
        <w:rPr>
          <w:rFonts w:ascii="Arial" w:hAnsi="Arial" w:cs="Arial"/>
          <w:color w:val="auto"/>
          <w:sz w:val="24"/>
        </w:rPr>
        <w:t>22 de enero</w:t>
      </w:r>
      <w:r>
        <w:rPr>
          <w:rFonts w:ascii="Arial" w:hAnsi="Arial" w:cs="Arial"/>
          <w:color w:val="auto"/>
          <w:sz w:val="24"/>
        </w:rPr>
        <w:t xml:space="preserve"> de 2018</w:t>
      </w:r>
    </w:p>
    <w:p w14:paraId="7A68C2FD" w14:textId="31125793" w:rsidR="00EB1845" w:rsidRDefault="00EB1845" w:rsidP="00EB1845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final:</w:t>
      </w:r>
      <w:r>
        <w:rPr>
          <w:rFonts w:ascii="Arial" w:hAnsi="Arial" w:cs="Arial"/>
          <w:color w:val="auto"/>
          <w:sz w:val="24"/>
        </w:rPr>
        <w:tab/>
      </w:r>
      <w:r>
        <w:rPr>
          <w:rFonts w:ascii="Arial" w:hAnsi="Arial" w:cs="Arial"/>
          <w:color w:val="auto"/>
          <w:sz w:val="24"/>
        </w:rPr>
        <w:tab/>
      </w:r>
      <w:r w:rsidR="001C1C31">
        <w:rPr>
          <w:rFonts w:ascii="Arial" w:hAnsi="Arial" w:cs="Arial"/>
          <w:color w:val="auto"/>
          <w:sz w:val="24"/>
        </w:rPr>
        <w:t>31 de diciembre</w:t>
      </w:r>
      <w:r>
        <w:rPr>
          <w:rFonts w:ascii="Arial" w:hAnsi="Arial" w:cs="Arial"/>
          <w:color w:val="auto"/>
          <w:sz w:val="24"/>
        </w:rPr>
        <w:t xml:space="preserve"> de 2019</w:t>
      </w:r>
    </w:p>
    <w:p w14:paraId="200D6025" w14:textId="6EA87970" w:rsidR="00EB1845" w:rsidRDefault="00EB1845" w:rsidP="00EB1845">
      <w:pPr>
        <w:ind w:left="2160" w:hanging="2160"/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Funciones:</w:t>
      </w:r>
      <w:r>
        <w:rPr>
          <w:rFonts w:ascii="Arial" w:hAnsi="Arial" w:cs="Arial"/>
          <w:color w:val="auto"/>
          <w:sz w:val="24"/>
        </w:rPr>
        <w:tab/>
        <w:t xml:space="preserve">Recepción de documentos, archivo, organización, cargue de pedidos.  </w:t>
      </w:r>
    </w:p>
    <w:p w14:paraId="3C2E2536" w14:textId="77777777" w:rsidR="00EB1845" w:rsidRPr="00EB1845" w:rsidRDefault="00EB1845" w:rsidP="00EB1845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  <w:r w:rsidRPr="00EB1845">
        <w:rPr>
          <w:rFonts w:ascii="Arial" w:hAnsi="Arial" w:cs="Arial"/>
          <w:color w:val="auto"/>
          <w:lang w:val="it-IT"/>
        </w:rPr>
        <w:t>Telefono:</w:t>
      </w:r>
      <w:r w:rsidRPr="00EC4776">
        <w:rPr>
          <w:rFonts w:asciiTheme="minorHAnsi" w:hAnsiTheme="minorHAnsi" w:cstheme="minorHAnsi"/>
          <w:b/>
          <w:color w:val="auto"/>
          <w:lang w:val="it-IT"/>
        </w:rPr>
        <w:t xml:space="preserve"> </w:t>
      </w:r>
      <w:r>
        <w:rPr>
          <w:rFonts w:asciiTheme="minorHAnsi" w:hAnsiTheme="minorHAnsi" w:cstheme="minorHAnsi"/>
          <w:b/>
          <w:color w:val="auto"/>
          <w:lang w:val="it-IT"/>
        </w:rPr>
        <w:tab/>
      </w:r>
      <w:r>
        <w:rPr>
          <w:rFonts w:asciiTheme="minorHAnsi" w:hAnsiTheme="minorHAnsi" w:cstheme="minorHAnsi"/>
          <w:b/>
          <w:color w:val="auto"/>
          <w:lang w:val="it-IT"/>
        </w:rPr>
        <w:tab/>
      </w:r>
      <w:r>
        <w:rPr>
          <w:rFonts w:ascii="Arial" w:hAnsi="Arial" w:cs="Arial"/>
          <w:color w:val="auto"/>
          <w:sz w:val="24"/>
          <w:szCs w:val="24"/>
          <w:lang w:val="it-IT"/>
        </w:rPr>
        <w:t>3208999653</w:t>
      </w:r>
    </w:p>
    <w:p w14:paraId="5156642E" w14:textId="7FEDE719" w:rsidR="00EB1845" w:rsidRPr="00EC4776" w:rsidRDefault="00EB1845" w:rsidP="00EB1845">
      <w:pPr>
        <w:jc w:val="both"/>
        <w:rPr>
          <w:rFonts w:asciiTheme="minorHAnsi" w:hAnsiTheme="minorHAnsi" w:cstheme="minorHAnsi"/>
          <w:i/>
          <w:color w:val="auto"/>
          <w:lang w:val="it-IT"/>
        </w:rPr>
      </w:pPr>
    </w:p>
    <w:p w14:paraId="7A4E1133" w14:textId="77777777" w:rsidR="00EB1845" w:rsidRPr="00EC4776" w:rsidRDefault="00EB1845" w:rsidP="00EB1845">
      <w:pPr>
        <w:pStyle w:val="NormalWeb"/>
        <w:kinsoku w:val="0"/>
        <w:overflowPunct w:val="0"/>
        <w:jc w:val="both"/>
        <w:textAlignment w:val="baseline"/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</w:pPr>
      <w:r w:rsidRPr="00EB1845">
        <w:rPr>
          <w:rFonts w:ascii="Arial" w:hAnsi="Arial" w:cs="Arial"/>
          <w:color w:val="auto"/>
          <w:kern w:val="24"/>
        </w:rPr>
        <w:t>Empresa:</w:t>
      </w:r>
      <w:r w:rsidRPr="00EC4776"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 xml:space="preserve">    </w:t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>
        <w:rPr>
          <w:rFonts w:asciiTheme="minorHAnsi" w:hAnsiTheme="minorHAnsi" w:cstheme="minorHAnsi"/>
          <w:b/>
          <w:color w:val="auto"/>
          <w:kern w:val="24"/>
          <w:sz w:val="22"/>
          <w:szCs w:val="22"/>
        </w:rPr>
        <w:tab/>
      </w:r>
      <w:r w:rsidRPr="001C1C31">
        <w:rPr>
          <w:rFonts w:ascii="Arial" w:hAnsi="Arial" w:cs="Arial"/>
          <w:b/>
          <w:bCs/>
          <w:color w:val="auto"/>
        </w:rPr>
        <w:t>EDS Mayolo LTDA</w:t>
      </w:r>
      <w:r w:rsidRPr="00EB1845">
        <w:rPr>
          <w:rFonts w:ascii="Arial" w:hAnsi="Arial" w:cs="Arial"/>
          <w:color w:val="auto"/>
        </w:rPr>
        <w:t xml:space="preserve">  </w:t>
      </w:r>
    </w:p>
    <w:p w14:paraId="1FF6BF3A" w14:textId="5952FE3C" w:rsidR="00EB1845" w:rsidRPr="00EB1845" w:rsidRDefault="00EB1845" w:rsidP="00EB1845">
      <w:pPr>
        <w:pStyle w:val="Sinespaciado"/>
        <w:jc w:val="both"/>
        <w:rPr>
          <w:rFonts w:asciiTheme="minorHAnsi" w:hAnsiTheme="minorHAnsi"/>
          <w:color w:val="auto"/>
        </w:rPr>
      </w:pPr>
      <w:r w:rsidRPr="00EB1845">
        <w:rPr>
          <w:rFonts w:ascii="Arial" w:hAnsi="Arial" w:cs="Arial"/>
          <w:color w:val="auto"/>
          <w:sz w:val="24"/>
          <w:szCs w:val="24"/>
        </w:rPr>
        <w:t>Cargo:</w:t>
      </w:r>
      <w:r w:rsidRPr="00EC4776">
        <w:rPr>
          <w:rFonts w:asciiTheme="minorHAnsi" w:hAnsiTheme="minorHAnsi"/>
          <w:color w:val="auto"/>
        </w:rPr>
        <w:t xml:space="preserve"> </w:t>
      </w:r>
      <w:r>
        <w:rPr>
          <w:rFonts w:asciiTheme="minorHAnsi" w:hAnsiTheme="minorHAnsi"/>
          <w:color w:val="auto"/>
        </w:rPr>
        <w:t xml:space="preserve">     </w:t>
      </w:r>
      <w:r>
        <w:rPr>
          <w:rFonts w:asciiTheme="minorHAnsi" w:hAnsiTheme="minorHAnsi"/>
          <w:color w:val="auto"/>
        </w:rPr>
        <w:tab/>
      </w:r>
      <w:r>
        <w:rPr>
          <w:rFonts w:asciiTheme="minorHAnsi" w:hAnsiTheme="minorHAnsi"/>
          <w:color w:val="auto"/>
        </w:rPr>
        <w:tab/>
      </w:r>
      <w:r>
        <w:rPr>
          <w:rFonts w:ascii="Arial" w:hAnsi="Arial" w:cs="Arial"/>
          <w:color w:val="auto"/>
          <w:sz w:val="24"/>
        </w:rPr>
        <w:t>Asesora Comercial</w:t>
      </w:r>
    </w:p>
    <w:p w14:paraId="5812C48C" w14:textId="760338CF" w:rsidR="00EB1845" w:rsidRDefault="00EB1845" w:rsidP="00EB1845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de inicio:</w:t>
      </w:r>
      <w:r>
        <w:rPr>
          <w:rFonts w:ascii="Arial" w:hAnsi="Arial" w:cs="Arial"/>
          <w:color w:val="auto"/>
          <w:sz w:val="24"/>
        </w:rPr>
        <w:tab/>
      </w:r>
      <w:r w:rsidR="001C1C31">
        <w:rPr>
          <w:rFonts w:ascii="Arial" w:hAnsi="Arial" w:cs="Arial"/>
          <w:color w:val="auto"/>
          <w:sz w:val="24"/>
        </w:rPr>
        <w:t>09 de o</w:t>
      </w:r>
      <w:r>
        <w:rPr>
          <w:rFonts w:ascii="Arial" w:hAnsi="Arial" w:cs="Arial"/>
          <w:color w:val="auto"/>
          <w:sz w:val="24"/>
        </w:rPr>
        <w:t>ctubre de 2009</w:t>
      </w:r>
    </w:p>
    <w:p w14:paraId="630B1CB4" w14:textId="1726D9E9" w:rsidR="00EB1845" w:rsidRDefault="00EB1845" w:rsidP="00EB1845">
      <w:pPr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Fecha final:</w:t>
      </w:r>
      <w:r>
        <w:rPr>
          <w:rFonts w:ascii="Arial" w:hAnsi="Arial" w:cs="Arial"/>
          <w:color w:val="auto"/>
          <w:sz w:val="24"/>
        </w:rPr>
        <w:tab/>
      </w:r>
      <w:r>
        <w:rPr>
          <w:rFonts w:ascii="Arial" w:hAnsi="Arial" w:cs="Arial"/>
          <w:color w:val="auto"/>
          <w:sz w:val="24"/>
        </w:rPr>
        <w:tab/>
      </w:r>
      <w:r w:rsidR="001C1C31">
        <w:rPr>
          <w:rFonts w:ascii="Arial" w:hAnsi="Arial" w:cs="Arial"/>
          <w:color w:val="auto"/>
          <w:sz w:val="24"/>
        </w:rPr>
        <w:t>21 de e</w:t>
      </w:r>
      <w:r>
        <w:rPr>
          <w:rFonts w:ascii="Arial" w:hAnsi="Arial" w:cs="Arial"/>
          <w:color w:val="auto"/>
          <w:sz w:val="24"/>
        </w:rPr>
        <w:t>nero de 2018</w:t>
      </w:r>
    </w:p>
    <w:p w14:paraId="3C590A2B" w14:textId="0B55F350" w:rsidR="00EB1845" w:rsidRDefault="00EB1845" w:rsidP="00EB1845">
      <w:pPr>
        <w:ind w:left="2160" w:hanging="2160"/>
        <w:jc w:val="both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Funciones:</w:t>
      </w:r>
      <w:r>
        <w:rPr>
          <w:rFonts w:ascii="Arial" w:hAnsi="Arial" w:cs="Arial"/>
          <w:color w:val="auto"/>
          <w:sz w:val="24"/>
        </w:rPr>
        <w:tab/>
        <w:t>V</w:t>
      </w:r>
      <w:r w:rsidR="00962A6F">
        <w:rPr>
          <w:rFonts w:ascii="Arial" w:hAnsi="Arial" w:cs="Arial"/>
          <w:color w:val="auto"/>
          <w:sz w:val="24"/>
        </w:rPr>
        <w:t xml:space="preserve">enta de productos derivados del petróleo, lubricantes, aceites de motor y atención al cliente. </w:t>
      </w:r>
      <w:r>
        <w:rPr>
          <w:rFonts w:ascii="Arial" w:hAnsi="Arial" w:cs="Arial"/>
          <w:color w:val="auto"/>
          <w:sz w:val="24"/>
        </w:rPr>
        <w:t xml:space="preserve">  </w:t>
      </w:r>
    </w:p>
    <w:p w14:paraId="3EE7F939" w14:textId="030414D3" w:rsidR="00EB1845" w:rsidRDefault="00EB1845" w:rsidP="00EB1845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  <w:r w:rsidRPr="00EB1845">
        <w:rPr>
          <w:rFonts w:ascii="Arial" w:hAnsi="Arial" w:cs="Arial"/>
          <w:color w:val="auto"/>
          <w:lang w:val="it-IT"/>
        </w:rPr>
        <w:t>Telefono:</w:t>
      </w:r>
      <w:r w:rsidRPr="00EC4776">
        <w:rPr>
          <w:rFonts w:asciiTheme="minorHAnsi" w:hAnsiTheme="minorHAnsi" w:cstheme="minorHAnsi"/>
          <w:b/>
          <w:color w:val="auto"/>
          <w:lang w:val="it-IT"/>
        </w:rPr>
        <w:t xml:space="preserve"> </w:t>
      </w:r>
      <w:r>
        <w:rPr>
          <w:rFonts w:asciiTheme="minorHAnsi" w:hAnsiTheme="minorHAnsi" w:cstheme="minorHAnsi"/>
          <w:b/>
          <w:color w:val="auto"/>
          <w:lang w:val="it-IT"/>
        </w:rPr>
        <w:tab/>
      </w:r>
      <w:r>
        <w:rPr>
          <w:rFonts w:asciiTheme="minorHAnsi" w:hAnsiTheme="minorHAnsi" w:cstheme="minorHAnsi"/>
          <w:b/>
          <w:color w:val="auto"/>
          <w:lang w:val="it-IT"/>
        </w:rPr>
        <w:tab/>
      </w:r>
      <w:r>
        <w:rPr>
          <w:rFonts w:ascii="Arial" w:hAnsi="Arial" w:cs="Arial"/>
          <w:color w:val="auto"/>
          <w:sz w:val="24"/>
          <w:szCs w:val="24"/>
          <w:lang w:val="it-IT"/>
        </w:rPr>
        <w:t>3208999653</w:t>
      </w:r>
    </w:p>
    <w:p w14:paraId="7F04C9E3" w14:textId="479E9FB6" w:rsidR="0009699E" w:rsidRDefault="00BB47BA" w:rsidP="00EB1845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F67A0E3" wp14:editId="5795252B">
            <wp:simplePos x="0" y="0"/>
            <wp:positionH relativeFrom="column">
              <wp:posOffset>1082040</wp:posOffset>
            </wp:positionH>
            <wp:positionV relativeFrom="paragraph">
              <wp:posOffset>124497</wp:posOffset>
            </wp:positionV>
            <wp:extent cx="2718645" cy="762000"/>
            <wp:effectExtent l="0" t="0" r="5715" b="0"/>
            <wp:wrapNone/>
            <wp:docPr id="19885883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64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0650A" w14:textId="33F7E1CF" w:rsidR="0009699E" w:rsidRDefault="0009699E" w:rsidP="00EB1845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</w:p>
    <w:p w14:paraId="0D057748" w14:textId="135DA4E4" w:rsidR="0009699E" w:rsidRDefault="0009699E" w:rsidP="00EB1845">
      <w:pPr>
        <w:jc w:val="both"/>
        <w:rPr>
          <w:rFonts w:ascii="Arial" w:hAnsi="Arial" w:cs="Arial"/>
          <w:color w:val="auto"/>
          <w:sz w:val="24"/>
          <w:szCs w:val="24"/>
          <w:lang w:val="it-IT"/>
        </w:rPr>
      </w:pPr>
      <w:r>
        <w:rPr>
          <w:rFonts w:ascii="Arial" w:hAnsi="Arial" w:cs="Arial"/>
          <w:color w:val="auto"/>
          <w:sz w:val="24"/>
          <w:szCs w:val="24"/>
          <w:lang w:val="it-IT"/>
        </w:rPr>
        <w:t>Firma:</w:t>
      </w:r>
    </w:p>
    <w:p w14:paraId="338BBBD0" w14:textId="2B61D6F8" w:rsidR="0009699E" w:rsidRPr="0009699E" w:rsidRDefault="0009699E" w:rsidP="00BB47BA">
      <w:pPr>
        <w:tabs>
          <w:tab w:val="left" w:pos="2423"/>
        </w:tabs>
        <w:jc w:val="both"/>
        <w:rPr>
          <w:rFonts w:asciiTheme="minorHAnsi" w:hAnsiTheme="minorHAnsi" w:cstheme="minorHAnsi"/>
          <w:b/>
          <w:color w:val="auto"/>
          <w:lang w:val="it-IT"/>
        </w:rPr>
      </w:pPr>
      <w:r w:rsidRPr="0009699E">
        <w:rPr>
          <w:rFonts w:asciiTheme="minorHAnsi" w:hAnsiTheme="minorHAnsi" w:cstheme="minorHAnsi"/>
          <w:b/>
          <w:noProof/>
          <w:color w:val="000000" w:themeColor="text1"/>
          <w:lang w:val="it-I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81DFEA" wp14:editId="77DE35A7">
                <wp:simplePos x="0" y="0"/>
                <wp:positionH relativeFrom="column">
                  <wp:posOffset>1409700</wp:posOffset>
                </wp:positionH>
                <wp:positionV relativeFrom="paragraph">
                  <wp:posOffset>36195</wp:posOffset>
                </wp:positionV>
                <wp:extent cx="1962150" cy="0"/>
                <wp:effectExtent l="0" t="0" r="0" b="0"/>
                <wp:wrapNone/>
                <wp:docPr id="231574213" name="Conector rec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219CBA" id="Conector recto 10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pt,2.85pt" to="265.5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" strokecolor="black [3213]" strokeweight="1pt">
                <v:stroke joinstyle="miter"/>
              </v:line>
            </w:pict>
          </mc:Fallback>
        </mc:AlternateContent>
      </w:r>
      <w:r w:rsidR="00BB47BA">
        <w:rPr>
          <w:rFonts w:asciiTheme="minorHAnsi" w:hAnsiTheme="minorHAnsi" w:cstheme="minorHAnsi"/>
          <w:b/>
          <w:color w:val="auto"/>
          <w:lang w:val="it-IT"/>
        </w:rPr>
        <w:tab/>
      </w:r>
    </w:p>
    <w:p w14:paraId="6450E53C" w14:textId="110BBF84" w:rsidR="00B51D1B" w:rsidRDefault="00B51D1B" w:rsidP="006E1507"/>
    <w:p w14:paraId="5D148CCF" w14:textId="1AFB4027" w:rsidR="000624A8" w:rsidRDefault="000624A8" w:rsidP="006E1507"/>
    <w:p w14:paraId="610484EF" w14:textId="7A2916CF" w:rsidR="000624A8" w:rsidRDefault="000624A8" w:rsidP="006E1507"/>
    <w:p w14:paraId="3320F0A8" w14:textId="72C0C839" w:rsidR="000624A8" w:rsidRDefault="000624A8" w:rsidP="006E1507"/>
    <w:p w14:paraId="324B7336" w14:textId="77777777" w:rsidR="00B86D89" w:rsidRDefault="00B86D89" w:rsidP="006E1507"/>
    <w:p w14:paraId="0B5F3548" w14:textId="77777777" w:rsidR="00B86D89" w:rsidRDefault="00B86D89" w:rsidP="006E1507"/>
    <w:p w14:paraId="496F27D3" w14:textId="77777777" w:rsidR="000624A8" w:rsidRDefault="000624A8" w:rsidP="006E1507"/>
    <w:p w14:paraId="65B7A3FA" w14:textId="77777777" w:rsidR="000624A8" w:rsidRDefault="000624A8" w:rsidP="006E1507"/>
    <w:p w14:paraId="055F8734" w14:textId="77777777" w:rsidR="000624A8" w:rsidRDefault="000624A8" w:rsidP="006E1507"/>
    <w:p w14:paraId="742BE9F9" w14:textId="77777777" w:rsidR="000624A8" w:rsidRDefault="000624A8" w:rsidP="006E1507"/>
    <w:p w14:paraId="5CE4F719" w14:textId="77777777" w:rsidR="00214F90" w:rsidRDefault="00214F90" w:rsidP="006E1507"/>
    <w:p w14:paraId="2CB9D5F2" w14:textId="77777777" w:rsidR="00214F90" w:rsidRDefault="00214F90" w:rsidP="006E1507"/>
    <w:p w14:paraId="019DE21C" w14:textId="77777777" w:rsidR="00214F90" w:rsidRDefault="00214F90" w:rsidP="006E1507"/>
    <w:p w14:paraId="62C16FE0" w14:textId="77777777" w:rsidR="00214F90" w:rsidRDefault="00214F90" w:rsidP="006E1507"/>
    <w:p w14:paraId="0C48FBDB" w14:textId="77777777" w:rsidR="00214F90" w:rsidRDefault="00214F90" w:rsidP="006E1507"/>
    <w:p w14:paraId="09D47938" w14:textId="77777777" w:rsidR="00214F90" w:rsidRDefault="00214F90" w:rsidP="006E1507"/>
    <w:p w14:paraId="789401FB" w14:textId="77777777" w:rsidR="00214F90" w:rsidRDefault="00214F90" w:rsidP="006E1507"/>
    <w:p w14:paraId="57138FD1" w14:textId="77777777" w:rsidR="00214F90" w:rsidRDefault="00214F90" w:rsidP="006E1507"/>
    <w:p w14:paraId="30C1EB2B" w14:textId="77777777" w:rsidR="009A597F" w:rsidRDefault="009A597F" w:rsidP="006E1507"/>
    <w:p w14:paraId="1190F5C1" w14:textId="77777777" w:rsidR="009A597F" w:rsidRDefault="009A597F" w:rsidP="006E1507"/>
    <w:p w14:paraId="4495AF9C" w14:textId="66496BBD" w:rsidR="009A597F" w:rsidRDefault="009A597F" w:rsidP="006E1507">
      <w:r>
        <w:rPr>
          <w:noProof/>
        </w:rPr>
        <w:drawing>
          <wp:inline distT="0" distB="0" distL="0" distR="0" wp14:anchorId="29B71B9C" wp14:editId="16C20CC3">
            <wp:extent cx="5608320" cy="3352800"/>
            <wp:effectExtent l="0" t="0" r="0" b="0"/>
            <wp:docPr id="1041327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F8C3" w14:textId="77777777" w:rsidR="009A597F" w:rsidRDefault="009A597F" w:rsidP="006E1507"/>
    <w:p w14:paraId="6EE15ECE" w14:textId="77777777" w:rsidR="009A597F" w:rsidRDefault="009A597F" w:rsidP="006E1507"/>
    <w:p w14:paraId="0FA50B7D" w14:textId="77777777" w:rsidR="009A597F" w:rsidRDefault="009A597F" w:rsidP="006E1507"/>
    <w:p w14:paraId="7A2BE665" w14:textId="77777777" w:rsidR="009A597F" w:rsidRDefault="009A597F" w:rsidP="006E1507"/>
    <w:p w14:paraId="119668E9" w14:textId="77777777" w:rsidR="009A597F" w:rsidRDefault="009A597F" w:rsidP="006E1507"/>
    <w:p w14:paraId="7D10C32F" w14:textId="77777777" w:rsidR="009A597F" w:rsidRDefault="009A597F" w:rsidP="006E1507"/>
    <w:p w14:paraId="79D3F2F4" w14:textId="77777777" w:rsidR="009A597F" w:rsidRDefault="009A597F" w:rsidP="006E1507"/>
    <w:p w14:paraId="05FDA9AA" w14:textId="77777777" w:rsidR="009A597F" w:rsidRDefault="009A597F" w:rsidP="006E1507"/>
    <w:p w14:paraId="364B5A0B" w14:textId="77777777" w:rsidR="009A597F" w:rsidRDefault="009A597F" w:rsidP="006E1507"/>
    <w:p w14:paraId="7E3FF7E9" w14:textId="7C271C17" w:rsidR="009A597F" w:rsidRDefault="009A597F" w:rsidP="006E1507">
      <w:r>
        <w:rPr>
          <w:noProof/>
        </w:rPr>
        <w:drawing>
          <wp:anchor distT="0" distB="0" distL="114300" distR="114300" simplePos="0" relativeHeight="251687936" behindDoc="0" locked="0" layoutInCell="1" allowOverlap="1" wp14:anchorId="036D91F9" wp14:editId="6D093EF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3080" cy="3368040"/>
            <wp:effectExtent l="0" t="0" r="7620" b="3810"/>
            <wp:wrapNone/>
            <wp:docPr id="14970091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273918" w14:textId="77777777" w:rsidR="009A597F" w:rsidRDefault="009A597F" w:rsidP="006E1507"/>
    <w:p w14:paraId="18B76150" w14:textId="77777777" w:rsidR="009A597F" w:rsidRDefault="009A597F" w:rsidP="006E1507"/>
    <w:p w14:paraId="484747FE" w14:textId="77777777" w:rsidR="009A597F" w:rsidRDefault="009A597F" w:rsidP="006E1507"/>
    <w:p w14:paraId="63D069A7" w14:textId="77777777" w:rsidR="009A597F" w:rsidRDefault="009A597F" w:rsidP="006E1507"/>
    <w:p w14:paraId="2E54EF58" w14:textId="77777777" w:rsidR="009A597F" w:rsidRDefault="009A597F" w:rsidP="006E1507"/>
    <w:p w14:paraId="332BB023" w14:textId="77777777" w:rsidR="009A597F" w:rsidRDefault="009A597F" w:rsidP="006E1507"/>
    <w:p w14:paraId="5C209CAC" w14:textId="77777777" w:rsidR="009A597F" w:rsidRDefault="009A597F" w:rsidP="006E1507"/>
    <w:p w14:paraId="0508EB64" w14:textId="77777777" w:rsidR="009A597F" w:rsidRDefault="009A597F" w:rsidP="006E1507"/>
    <w:p w14:paraId="6F3DC04C" w14:textId="77777777" w:rsidR="009A597F" w:rsidRDefault="009A597F" w:rsidP="006E1507"/>
    <w:p w14:paraId="3EFE7F6F" w14:textId="77777777" w:rsidR="009A597F" w:rsidRDefault="009A597F" w:rsidP="006E1507"/>
    <w:p w14:paraId="6C5EE71D" w14:textId="77777777" w:rsidR="009A597F" w:rsidRDefault="009A597F" w:rsidP="006E1507"/>
    <w:p w14:paraId="00EB3A23" w14:textId="77777777" w:rsidR="009A597F" w:rsidRDefault="009A597F" w:rsidP="006E1507"/>
    <w:p w14:paraId="41F0CA05" w14:textId="77777777" w:rsidR="009A597F" w:rsidRDefault="009A597F" w:rsidP="006E1507"/>
    <w:p w14:paraId="334E011A" w14:textId="77777777" w:rsidR="009A597F" w:rsidRDefault="009A597F" w:rsidP="006E1507"/>
    <w:p w14:paraId="0B186778" w14:textId="77777777" w:rsidR="009A597F" w:rsidRDefault="009A597F" w:rsidP="006E1507"/>
    <w:p w14:paraId="18B31B93" w14:textId="77777777" w:rsidR="009A597F" w:rsidRDefault="009A597F" w:rsidP="006E1507"/>
    <w:p w14:paraId="622857B8" w14:textId="77777777" w:rsidR="009A597F" w:rsidRDefault="009A597F" w:rsidP="006E1507"/>
    <w:p w14:paraId="3FED2665" w14:textId="77777777" w:rsidR="009A597F" w:rsidRDefault="009A597F" w:rsidP="006E1507"/>
    <w:p w14:paraId="6ABEE5E7" w14:textId="77777777" w:rsidR="009A597F" w:rsidRDefault="009A597F" w:rsidP="006E1507"/>
    <w:p w14:paraId="34F5781E" w14:textId="77777777" w:rsidR="009A597F" w:rsidRDefault="009A597F" w:rsidP="006E1507"/>
    <w:p w14:paraId="22359E71" w14:textId="77777777" w:rsidR="009A597F" w:rsidRDefault="009A597F" w:rsidP="006E1507"/>
    <w:p w14:paraId="68935612" w14:textId="77777777" w:rsidR="002D37C8" w:rsidRDefault="002D37C8" w:rsidP="006E1507"/>
    <w:p w14:paraId="32254CE2" w14:textId="77777777" w:rsidR="009A597F" w:rsidRDefault="009A597F" w:rsidP="006E1507"/>
    <w:p w14:paraId="26B7269C" w14:textId="04426D6D" w:rsidR="000624A8" w:rsidRDefault="001E7395" w:rsidP="006E1507">
      <w:pPr>
        <w:rPr>
          <w:noProof/>
        </w:rPr>
      </w:pPr>
      <w:r w:rsidRPr="001E7395">
        <w:rPr>
          <w:noProof/>
        </w:rPr>
        <w:drawing>
          <wp:anchor distT="0" distB="0" distL="114300" distR="114300" simplePos="0" relativeHeight="251691008" behindDoc="0" locked="0" layoutInCell="1" allowOverlap="1" wp14:anchorId="096C0A96" wp14:editId="73D8C52D">
            <wp:simplePos x="0" y="0"/>
            <wp:positionH relativeFrom="column">
              <wp:posOffset>-502920</wp:posOffset>
            </wp:positionH>
            <wp:positionV relativeFrom="paragraph">
              <wp:posOffset>-770255</wp:posOffset>
            </wp:positionV>
            <wp:extent cx="6639487" cy="10256520"/>
            <wp:effectExtent l="0" t="0" r="9525" b="0"/>
            <wp:wrapNone/>
            <wp:docPr id="113332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403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487" cy="1025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361A8" w14:textId="6B58D55F" w:rsidR="001E7395" w:rsidRDefault="001E7395" w:rsidP="006E1507">
      <w:pPr>
        <w:rPr>
          <w:noProof/>
        </w:rPr>
      </w:pPr>
    </w:p>
    <w:p w14:paraId="02F3D63B" w14:textId="14470974" w:rsidR="001E7395" w:rsidRDefault="001E7395" w:rsidP="001E7395">
      <w:pPr>
        <w:jc w:val="center"/>
      </w:pPr>
    </w:p>
    <w:p w14:paraId="4AE0A7E1" w14:textId="309BA367" w:rsidR="000624A8" w:rsidRDefault="000624A8" w:rsidP="006E1507"/>
    <w:p w14:paraId="2389A835" w14:textId="77777777" w:rsidR="000624A8" w:rsidRDefault="000624A8" w:rsidP="006E1507"/>
    <w:p w14:paraId="4793E89D" w14:textId="77777777" w:rsidR="000624A8" w:rsidRDefault="000624A8" w:rsidP="006E1507"/>
    <w:p w14:paraId="5DD46B1A" w14:textId="77777777" w:rsidR="000624A8" w:rsidRDefault="000624A8" w:rsidP="006E1507"/>
    <w:p w14:paraId="42EBEA0F" w14:textId="77777777" w:rsidR="000624A8" w:rsidRDefault="000624A8" w:rsidP="006E1507"/>
    <w:p w14:paraId="7A0A5A44" w14:textId="77777777" w:rsidR="000624A8" w:rsidRDefault="000624A8" w:rsidP="006E1507"/>
    <w:p w14:paraId="01B8DFBD" w14:textId="77777777" w:rsidR="000624A8" w:rsidRDefault="000624A8" w:rsidP="006E1507"/>
    <w:p w14:paraId="4DEA9392" w14:textId="77777777" w:rsidR="001E7395" w:rsidRDefault="001E7395" w:rsidP="006E1507"/>
    <w:p w14:paraId="276D02CA" w14:textId="77777777" w:rsidR="001E7395" w:rsidRDefault="001E7395" w:rsidP="006E1507"/>
    <w:p w14:paraId="4D4D72AC" w14:textId="77777777" w:rsidR="001E7395" w:rsidRDefault="001E7395" w:rsidP="006E1507"/>
    <w:p w14:paraId="2135DFB0" w14:textId="77777777" w:rsidR="001E7395" w:rsidRDefault="001E7395" w:rsidP="006E1507"/>
    <w:p w14:paraId="023A4DB7" w14:textId="77777777" w:rsidR="001E7395" w:rsidRDefault="001E7395" w:rsidP="006E1507"/>
    <w:p w14:paraId="293DD4DB" w14:textId="77777777" w:rsidR="001E7395" w:rsidRDefault="001E7395" w:rsidP="006E1507"/>
    <w:p w14:paraId="7161B90C" w14:textId="77777777" w:rsidR="001E7395" w:rsidRDefault="001E7395" w:rsidP="006E1507"/>
    <w:p w14:paraId="53F464D1" w14:textId="77777777" w:rsidR="001E7395" w:rsidRDefault="001E7395" w:rsidP="006E1507"/>
    <w:p w14:paraId="7BDB848E" w14:textId="77777777" w:rsidR="001E7395" w:rsidRDefault="001E7395" w:rsidP="006E1507"/>
    <w:p w14:paraId="58147045" w14:textId="77777777" w:rsidR="001E7395" w:rsidRDefault="001E7395" w:rsidP="006E1507"/>
    <w:p w14:paraId="35327687" w14:textId="77777777" w:rsidR="001E7395" w:rsidRDefault="001E7395" w:rsidP="006E1507"/>
    <w:p w14:paraId="6E3E0167" w14:textId="77777777" w:rsidR="001E7395" w:rsidRDefault="001E7395" w:rsidP="006E1507"/>
    <w:p w14:paraId="3D81EDFF" w14:textId="77777777" w:rsidR="001E7395" w:rsidRDefault="001E7395" w:rsidP="006E1507"/>
    <w:p w14:paraId="1BBD16D9" w14:textId="77777777" w:rsidR="001E7395" w:rsidRDefault="001E7395" w:rsidP="006E1507"/>
    <w:p w14:paraId="7CCF17C1" w14:textId="77777777" w:rsidR="001E7395" w:rsidRDefault="001E7395" w:rsidP="006E1507"/>
    <w:p w14:paraId="3D126A35" w14:textId="77777777" w:rsidR="001E7395" w:rsidRDefault="001E7395" w:rsidP="006E1507"/>
    <w:p w14:paraId="274C9C5A" w14:textId="77777777" w:rsidR="001E7395" w:rsidRDefault="001E7395" w:rsidP="006E1507"/>
    <w:p w14:paraId="292E05F0" w14:textId="77777777" w:rsidR="001E7395" w:rsidRDefault="001E7395" w:rsidP="006E1507"/>
    <w:p w14:paraId="40E58348" w14:textId="77777777" w:rsidR="001E7395" w:rsidRDefault="001E7395" w:rsidP="006E1507"/>
    <w:p w14:paraId="16848A38" w14:textId="77777777" w:rsidR="001E7395" w:rsidRDefault="001E7395" w:rsidP="006E1507"/>
    <w:p w14:paraId="125A11A5" w14:textId="77777777" w:rsidR="001E7395" w:rsidRDefault="001E7395" w:rsidP="006E1507"/>
    <w:p w14:paraId="1BBA9176" w14:textId="77777777" w:rsidR="001E7395" w:rsidRDefault="001E7395" w:rsidP="006E1507"/>
    <w:p w14:paraId="299FEFFD" w14:textId="77777777" w:rsidR="001E7395" w:rsidRDefault="001E7395" w:rsidP="006E1507"/>
    <w:p w14:paraId="13848F9F" w14:textId="77777777" w:rsidR="001E7395" w:rsidRDefault="001E7395" w:rsidP="006E1507"/>
    <w:p w14:paraId="46EF321B" w14:textId="77777777" w:rsidR="001E7395" w:rsidRDefault="001E7395" w:rsidP="006E1507"/>
    <w:p w14:paraId="09A8E8DC" w14:textId="77777777" w:rsidR="001E7395" w:rsidRDefault="001E7395" w:rsidP="006E1507"/>
    <w:p w14:paraId="2431D3C3" w14:textId="77777777" w:rsidR="001E7395" w:rsidRDefault="001E7395" w:rsidP="006E1507"/>
    <w:p w14:paraId="557A827D" w14:textId="77777777" w:rsidR="001E7395" w:rsidRDefault="001E7395" w:rsidP="006E1507"/>
    <w:p w14:paraId="36F96C55" w14:textId="77777777" w:rsidR="001E7395" w:rsidRDefault="001E7395" w:rsidP="006E1507"/>
    <w:p w14:paraId="1F2A9278" w14:textId="77777777" w:rsidR="001E7395" w:rsidRDefault="001E7395" w:rsidP="006E1507"/>
    <w:p w14:paraId="5C4B00D3" w14:textId="77777777" w:rsidR="001E7395" w:rsidRDefault="001E7395" w:rsidP="006E1507"/>
    <w:p w14:paraId="56E6BFD5" w14:textId="77777777" w:rsidR="001E7395" w:rsidRDefault="001E7395" w:rsidP="006E1507"/>
    <w:p w14:paraId="1E8A2EC9" w14:textId="77777777" w:rsidR="001E7395" w:rsidRDefault="001E7395" w:rsidP="006E1507"/>
    <w:p w14:paraId="28EEB80A" w14:textId="77777777" w:rsidR="001E7395" w:rsidRDefault="001E7395" w:rsidP="006E1507"/>
    <w:p w14:paraId="35BE4F93" w14:textId="77777777" w:rsidR="001E7395" w:rsidRDefault="001E7395" w:rsidP="006E1507"/>
    <w:p w14:paraId="47CD015C" w14:textId="77777777" w:rsidR="001E7395" w:rsidRDefault="001E7395" w:rsidP="006E1507"/>
    <w:p w14:paraId="6066BEFC" w14:textId="77777777" w:rsidR="001E7395" w:rsidRDefault="001E7395" w:rsidP="006E1507"/>
    <w:p w14:paraId="4F61603F" w14:textId="77777777" w:rsidR="001E7395" w:rsidRDefault="001E7395" w:rsidP="006E1507"/>
    <w:p w14:paraId="17196430" w14:textId="77777777" w:rsidR="001E7395" w:rsidRDefault="001E7395" w:rsidP="006E1507"/>
    <w:p w14:paraId="635E56AB" w14:textId="77777777" w:rsidR="001E7395" w:rsidRDefault="001E7395" w:rsidP="006E1507"/>
    <w:p w14:paraId="0679DE76" w14:textId="77777777" w:rsidR="001E7395" w:rsidRDefault="001E7395" w:rsidP="006E1507"/>
    <w:p w14:paraId="270B97BD" w14:textId="77777777" w:rsidR="001E7395" w:rsidRDefault="001E7395" w:rsidP="006E1507"/>
    <w:p w14:paraId="7373FF37" w14:textId="77777777" w:rsidR="001E7395" w:rsidRDefault="001E7395" w:rsidP="006E1507"/>
    <w:p w14:paraId="2141E8C0" w14:textId="77777777" w:rsidR="001E7395" w:rsidRDefault="001E7395" w:rsidP="006E1507"/>
    <w:p w14:paraId="02C6CA56" w14:textId="77777777" w:rsidR="001E7395" w:rsidRDefault="001E7395" w:rsidP="006E1507"/>
    <w:p w14:paraId="64C69559" w14:textId="30B3C0EE" w:rsidR="001E7395" w:rsidRDefault="001E7395" w:rsidP="001E7395">
      <w:pPr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C3135C3" wp14:editId="57432785">
            <wp:simplePos x="0" y="0"/>
            <wp:positionH relativeFrom="column">
              <wp:posOffset>-944880</wp:posOffset>
            </wp:positionH>
            <wp:positionV relativeFrom="paragraph">
              <wp:posOffset>-481330</wp:posOffset>
            </wp:positionV>
            <wp:extent cx="7650204" cy="9819436"/>
            <wp:effectExtent l="0" t="0" r="8255" b="0"/>
            <wp:wrapNone/>
            <wp:docPr id="1869288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"/>
                    <a:stretch/>
                  </pic:blipFill>
                  <pic:spPr bwMode="auto">
                    <a:xfrm>
                      <a:off x="0" y="0"/>
                      <a:ext cx="7650204" cy="98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C288F" w14:textId="77777777" w:rsidR="001E7395" w:rsidRDefault="001E7395" w:rsidP="006E1507"/>
    <w:p w14:paraId="4B275790" w14:textId="77777777" w:rsidR="001E7395" w:rsidRDefault="001E7395" w:rsidP="006E1507"/>
    <w:p w14:paraId="06E1E78B" w14:textId="77777777" w:rsidR="001E7395" w:rsidRDefault="001E7395" w:rsidP="006E1507"/>
    <w:p w14:paraId="7B3C0AA1" w14:textId="77777777" w:rsidR="001E7395" w:rsidRDefault="001E7395" w:rsidP="006E1507"/>
    <w:p w14:paraId="06DE26FC" w14:textId="77777777" w:rsidR="001E7395" w:rsidRDefault="001E7395" w:rsidP="006E1507"/>
    <w:p w14:paraId="39B4F24B" w14:textId="77777777" w:rsidR="001E7395" w:rsidRDefault="001E7395" w:rsidP="006E1507"/>
    <w:p w14:paraId="78FC65EA" w14:textId="77777777" w:rsidR="001E7395" w:rsidRDefault="001E7395" w:rsidP="006E1507"/>
    <w:p w14:paraId="49FC0F56" w14:textId="77777777" w:rsidR="001E7395" w:rsidRDefault="001E7395" w:rsidP="006E1507"/>
    <w:p w14:paraId="22AF1B9B" w14:textId="77777777" w:rsidR="001E7395" w:rsidRDefault="001E7395" w:rsidP="006E1507"/>
    <w:p w14:paraId="78B9642C" w14:textId="77777777" w:rsidR="001E7395" w:rsidRDefault="001E7395" w:rsidP="006E1507"/>
    <w:p w14:paraId="1E67DC49" w14:textId="77777777" w:rsidR="001E7395" w:rsidRDefault="001E7395" w:rsidP="006E1507"/>
    <w:p w14:paraId="2B0640DB" w14:textId="77777777" w:rsidR="001E7395" w:rsidRDefault="001E7395" w:rsidP="006E1507"/>
    <w:p w14:paraId="63FBDF3B" w14:textId="77777777" w:rsidR="001E7395" w:rsidRDefault="001E7395" w:rsidP="006E1507"/>
    <w:p w14:paraId="0072A9CB" w14:textId="77777777" w:rsidR="001E7395" w:rsidRDefault="001E7395" w:rsidP="006E1507"/>
    <w:p w14:paraId="799AFF91" w14:textId="77777777" w:rsidR="001E7395" w:rsidRDefault="001E7395" w:rsidP="006E1507"/>
    <w:p w14:paraId="4477DF49" w14:textId="77777777" w:rsidR="001E7395" w:rsidRDefault="001E7395" w:rsidP="006E1507"/>
    <w:p w14:paraId="1F0022A3" w14:textId="77777777" w:rsidR="001E7395" w:rsidRDefault="001E7395" w:rsidP="006E1507"/>
    <w:p w14:paraId="4B6469C5" w14:textId="77777777" w:rsidR="001E7395" w:rsidRDefault="001E7395" w:rsidP="006E1507"/>
    <w:p w14:paraId="6F57EB8B" w14:textId="77777777" w:rsidR="001E7395" w:rsidRDefault="001E7395" w:rsidP="006E1507"/>
    <w:p w14:paraId="24259A93" w14:textId="77777777" w:rsidR="001E7395" w:rsidRDefault="001E7395" w:rsidP="006E1507"/>
    <w:p w14:paraId="2A970EC8" w14:textId="77777777" w:rsidR="001E7395" w:rsidRDefault="001E7395" w:rsidP="006E1507"/>
    <w:p w14:paraId="3821377B" w14:textId="77777777" w:rsidR="001E7395" w:rsidRDefault="001E7395" w:rsidP="006E1507"/>
    <w:p w14:paraId="38620852" w14:textId="77777777" w:rsidR="001E7395" w:rsidRDefault="001E7395" w:rsidP="006E1507"/>
    <w:p w14:paraId="49144B49" w14:textId="77777777" w:rsidR="001E7395" w:rsidRDefault="001E7395" w:rsidP="006E1507"/>
    <w:p w14:paraId="4A3CF4C9" w14:textId="77777777" w:rsidR="001E7395" w:rsidRDefault="001E7395" w:rsidP="006E1507"/>
    <w:p w14:paraId="319C29F5" w14:textId="77777777" w:rsidR="001E7395" w:rsidRDefault="001E7395" w:rsidP="006E1507"/>
    <w:p w14:paraId="28875E26" w14:textId="77777777" w:rsidR="001E7395" w:rsidRDefault="001E7395" w:rsidP="006E1507"/>
    <w:p w14:paraId="12954242" w14:textId="77777777" w:rsidR="001E7395" w:rsidRDefault="001E7395" w:rsidP="006E1507"/>
    <w:p w14:paraId="56FABA88" w14:textId="77777777" w:rsidR="001E7395" w:rsidRDefault="001E7395" w:rsidP="006E1507"/>
    <w:p w14:paraId="123285E4" w14:textId="77777777" w:rsidR="001E7395" w:rsidRDefault="001E7395" w:rsidP="006E1507"/>
    <w:p w14:paraId="423C0602" w14:textId="77777777" w:rsidR="001E7395" w:rsidRDefault="001E7395" w:rsidP="006E1507"/>
    <w:p w14:paraId="2B646FA5" w14:textId="77777777" w:rsidR="001E7395" w:rsidRDefault="001E7395" w:rsidP="006E1507"/>
    <w:p w14:paraId="145A595E" w14:textId="77777777" w:rsidR="001E7395" w:rsidRDefault="001E7395" w:rsidP="006E1507"/>
    <w:p w14:paraId="027A7BE3" w14:textId="77777777" w:rsidR="001E7395" w:rsidRDefault="001E7395" w:rsidP="006E1507"/>
    <w:p w14:paraId="106964EA" w14:textId="77777777" w:rsidR="001E7395" w:rsidRDefault="001E7395" w:rsidP="006E1507"/>
    <w:p w14:paraId="6266E4B9" w14:textId="77777777" w:rsidR="001E7395" w:rsidRDefault="001E7395" w:rsidP="006E1507"/>
    <w:p w14:paraId="5E74391F" w14:textId="77777777" w:rsidR="001E7395" w:rsidRDefault="001E7395" w:rsidP="006E1507"/>
    <w:p w14:paraId="082874C9" w14:textId="77777777" w:rsidR="001E7395" w:rsidRDefault="001E7395" w:rsidP="006E1507"/>
    <w:p w14:paraId="6ADA815B" w14:textId="77777777" w:rsidR="001E7395" w:rsidRDefault="001E7395" w:rsidP="006E1507"/>
    <w:p w14:paraId="5B8375F3" w14:textId="77777777" w:rsidR="001E7395" w:rsidRDefault="001E7395" w:rsidP="006E1507"/>
    <w:p w14:paraId="0269D640" w14:textId="77777777" w:rsidR="001E7395" w:rsidRDefault="001E7395" w:rsidP="006E1507"/>
    <w:p w14:paraId="7357791D" w14:textId="77777777" w:rsidR="001E7395" w:rsidRDefault="001E7395" w:rsidP="006E1507"/>
    <w:p w14:paraId="6B8C7FCE" w14:textId="77777777" w:rsidR="001E7395" w:rsidRDefault="001E7395" w:rsidP="006E1507"/>
    <w:p w14:paraId="67B55C31" w14:textId="77777777" w:rsidR="001E7395" w:rsidRDefault="001E7395" w:rsidP="006E1507"/>
    <w:p w14:paraId="67D8C553" w14:textId="77777777" w:rsidR="001E7395" w:rsidRDefault="001E7395" w:rsidP="006E1507"/>
    <w:p w14:paraId="452C0DCB" w14:textId="77777777" w:rsidR="001E7395" w:rsidRDefault="001E7395" w:rsidP="006E1507"/>
    <w:p w14:paraId="70007561" w14:textId="77777777" w:rsidR="001E7395" w:rsidRDefault="001E7395" w:rsidP="006E1507"/>
    <w:p w14:paraId="18435010" w14:textId="77777777" w:rsidR="001E7395" w:rsidRDefault="001E7395" w:rsidP="006E1507"/>
    <w:p w14:paraId="209D7ABB" w14:textId="77777777" w:rsidR="001E7395" w:rsidRDefault="001E7395" w:rsidP="006E1507"/>
    <w:p w14:paraId="6D83F9BB" w14:textId="77777777" w:rsidR="001E7395" w:rsidRDefault="001E7395" w:rsidP="006E1507"/>
    <w:p w14:paraId="3FC43CBE" w14:textId="77777777" w:rsidR="001E7395" w:rsidRDefault="001E7395" w:rsidP="006E1507"/>
    <w:p w14:paraId="4B74A4D9" w14:textId="77777777" w:rsidR="001E7395" w:rsidRDefault="001E7395" w:rsidP="006E1507"/>
    <w:p w14:paraId="4590AD72" w14:textId="77777777" w:rsidR="000624A8" w:rsidRDefault="000624A8" w:rsidP="006E1507"/>
    <w:p w14:paraId="6545F3DD" w14:textId="77777777" w:rsidR="000624A8" w:rsidRDefault="000624A8" w:rsidP="006E1507"/>
    <w:p w14:paraId="4717B00F" w14:textId="7E196E8B" w:rsidR="000624A8" w:rsidRDefault="00A66CA6" w:rsidP="006E1507">
      <w:r w:rsidRPr="00A66CA6">
        <w:rPr>
          <w:noProof/>
        </w:rPr>
        <w:drawing>
          <wp:anchor distT="0" distB="0" distL="114300" distR="114300" simplePos="0" relativeHeight="251685888" behindDoc="0" locked="0" layoutInCell="1" allowOverlap="1" wp14:anchorId="1307A8BA" wp14:editId="3CF32E82">
            <wp:simplePos x="0" y="0"/>
            <wp:positionH relativeFrom="column">
              <wp:posOffset>-670560</wp:posOffset>
            </wp:positionH>
            <wp:positionV relativeFrom="paragraph">
              <wp:posOffset>-321310</wp:posOffset>
            </wp:positionV>
            <wp:extent cx="7134514" cy="9287510"/>
            <wp:effectExtent l="0" t="0" r="9525" b="8890"/>
            <wp:wrapNone/>
            <wp:docPr id="304537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7939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t="408"/>
                    <a:stretch/>
                  </pic:blipFill>
                  <pic:spPr bwMode="auto">
                    <a:xfrm>
                      <a:off x="0" y="0"/>
                      <a:ext cx="7135487" cy="928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D52DB" w14:textId="1BAAAF72" w:rsidR="000624A8" w:rsidRDefault="000624A8" w:rsidP="006E1507"/>
    <w:p w14:paraId="069327CC" w14:textId="2643B4D7" w:rsidR="000624A8" w:rsidRDefault="000624A8" w:rsidP="006E1507"/>
    <w:p w14:paraId="4DFD8A30" w14:textId="15F5A14E" w:rsidR="000624A8" w:rsidRDefault="000624A8" w:rsidP="006E1507"/>
    <w:p w14:paraId="6D5073D8" w14:textId="77777777" w:rsidR="000624A8" w:rsidRDefault="000624A8" w:rsidP="006E1507"/>
    <w:p w14:paraId="23F2C869" w14:textId="26BEFD14" w:rsidR="000624A8" w:rsidRDefault="000624A8" w:rsidP="006E1507"/>
    <w:p w14:paraId="5FC93770" w14:textId="042C3247" w:rsidR="000624A8" w:rsidRDefault="000624A8" w:rsidP="006E1507"/>
    <w:p w14:paraId="262939FC" w14:textId="5EEA0487" w:rsidR="000624A8" w:rsidRDefault="000624A8" w:rsidP="006E1507"/>
    <w:p w14:paraId="6990708B" w14:textId="0D557186" w:rsidR="000624A8" w:rsidRDefault="000624A8" w:rsidP="006E1507"/>
    <w:p w14:paraId="0F104F13" w14:textId="57EF0950" w:rsidR="000624A8" w:rsidRDefault="000624A8" w:rsidP="006E1507"/>
    <w:p w14:paraId="10F47805" w14:textId="69CB4B06" w:rsidR="000624A8" w:rsidRDefault="000624A8" w:rsidP="006E1507"/>
    <w:p w14:paraId="458DEBC7" w14:textId="77777777" w:rsidR="000624A8" w:rsidRDefault="000624A8" w:rsidP="006E1507"/>
    <w:p w14:paraId="04E4C199" w14:textId="77777777" w:rsidR="000624A8" w:rsidRDefault="000624A8" w:rsidP="006E1507"/>
    <w:p w14:paraId="7C497CBC" w14:textId="77777777" w:rsidR="000624A8" w:rsidRDefault="000624A8" w:rsidP="006E1507"/>
    <w:p w14:paraId="70489354" w14:textId="77777777" w:rsidR="000624A8" w:rsidRDefault="000624A8" w:rsidP="006E1507"/>
    <w:p w14:paraId="2ABBA7B3" w14:textId="77777777" w:rsidR="000624A8" w:rsidRDefault="000624A8" w:rsidP="006E1507"/>
    <w:p w14:paraId="07E40952" w14:textId="77777777" w:rsidR="000624A8" w:rsidRDefault="000624A8" w:rsidP="006E1507"/>
    <w:p w14:paraId="6F4E9B02" w14:textId="77777777" w:rsidR="000624A8" w:rsidRDefault="000624A8" w:rsidP="006E1507"/>
    <w:p w14:paraId="76467B50" w14:textId="77777777" w:rsidR="000624A8" w:rsidRDefault="000624A8" w:rsidP="006E1507"/>
    <w:p w14:paraId="549F15DC" w14:textId="77777777" w:rsidR="000624A8" w:rsidRDefault="000624A8" w:rsidP="006E1507"/>
    <w:p w14:paraId="57208A4B" w14:textId="77777777" w:rsidR="000624A8" w:rsidRDefault="000624A8" w:rsidP="006E1507"/>
    <w:p w14:paraId="6D8E714C" w14:textId="77777777" w:rsidR="000624A8" w:rsidRDefault="000624A8" w:rsidP="006E1507"/>
    <w:p w14:paraId="0AD05D6C" w14:textId="77777777" w:rsidR="000624A8" w:rsidRDefault="000624A8" w:rsidP="006E1507"/>
    <w:p w14:paraId="7434CE1F" w14:textId="77777777" w:rsidR="000624A8" w:rsidRDefault="000624A8" w:rsidP="006E1507"/>
    <w:p w14:paraId="7960A3AF" w14:textId="77777777" w:rsidR="000624A8" w:rsidRDefault="000624A8" w:rsidP="006E1507"/>
    <w:p w14:paraId="0A8AD153" w14:textId="77777777" w:rsidR="000624A8" w:rsidRDefault="000624A8" w:rsidP="006E1507"/>
    <w:p w14:paraId="62E8C975" w14:textId="77777777" w:rsidR="000624A8" w:rsidRDefault="000624A8" w:rsidP="006E1507"/>
    <w:p w14:paraId="768F2D78" w14:textId="77777777" w:rsidR="000624A8" w:rsidRDefault="000624A8" w:rsidP="006E1507"/>
    <w:p w14:paraId="6CE48155" w14:textId="77777777" w:rsidR="000624A8" w:rsidRDefault="000624A8" w:rsidP="006E1507"/>
    <w:p w14:paraId="3665F1A7" w14:textId="77777777" w:rsidR="000624A8" w:rsidRDefault="000624A8" w:rsidP="006E1507"/>
    <w:p w14:paraId="5F5C02EC" w14:textId="77777777" w:rsidR="000624A8" w:rsidRDefault="000624A8" w:rsidP="006E1507"/>
    <w:p w14:paraId="718503AC" w14:textId="77777777" w:rsidR="000624A8" w:rsidRDefault="000624A8" w:rsidP="006E1507"/>
    <w:p w14:paraId="47E9217B" w14:textId="77777777" w:rsidR="000624A8" w:rsidRDefault="000624A8" w:rsidP="006E1507"/>
    <w:p w14:paraId="4EDD7D19" w14:textId="77777777" w:rsidR="000624A8" w:rsidRDefault="000624A8" w:rsidP="006E1507"/>
    <w:p w14:paraId="1C02E062" w14:textId="77777777" w:rsidR="000624A8" w:rsidRDefault="000624A8" w:rsidP="006E1507"/>
    <w:p w14:paraId="4253C811" w14:textId="77777777" w:rsidR="000624A8" w:rsidRDefault="000624A8" w:rsidP="006E1507"/>
    <w:p w14:paraId="5FC65AC9" w14:textId="77777777" w:rsidR="000624A8" w:rsidRDefault="000624A8" w:rsidP="006E1507"/>
    <w:p w14:paraId="27F2FB9E" w14:textId="77777777" w:rsidR="000624A8" w:rsidRDefault="000624A8" w:rsidP="006E1507"/>
    <w:p w14:paraId="6481AD1F" w14:textId="77777777" w:rsidR="000624A8" w:rsidRDefault="000624A8" w:rsidP="006E1507"/>
    <w:p w14:paraId="461FA8F7" w14:textId="77777777" w:rsidR="000624A8" w:rsidRDefault="000624A8" w:rsidP="006E1507"/>
    <w:p w14:paraId="2AA8AFED" w14:textId="77777777" w:rsidR="000624A8" w:rsidRDefault="000624A8" w:rsidP="006E1507"/>
    <w:p w14:paraId="3FA2B67A" w14:textId="77777777" w:rsidR="000624A8" w:rsidRDefault="000624A8" w:rsidP="006E1507"/>
    <w:p w14:paraId="732EB1DA" w14:textId="77777777" w:rsidR="000624A8" w:rsidRDefault="000624A8" w:rsidP="006E1507"/>
    <w:p w14:paraId="376E69C5" w14:textId="77777777" w:rsidR="000624A8" w:rsidRDefault="000624A8" w:rsidP="006E1507"/>
    <w:p w14:paraId="202A257C" w14:textId="77777777" w:rsidR="000624A8" w:rsidRDefault="000624A8" w:rsidP="006E1507"/>
    <w:p w14:paraId="18C33FBC" w14:textId="77777777" w:rsidR="000624A8" w:rsidRDefault="000624A8" w:rsidP="006E1507"/>
    <w:p w14:paraId="249BF8B2" w14:textId="77777777" w:rsidR="000624A8" w:rsidRDefault="000624A8" w:rsidP="006E1507"/>
    <w:p w14:paraId="3EFC99EE" w14:textId="77777777" w:rsidR="000624A8" w:rsidRDefault="000624A8" w:rsidP="006E1507"/>
    <w:p w14:paraId="45D624F3" w14:textId="77777777" w:rsidR="000624A8" w:rsidRDefault="000624A8" w:rsidP="006E1507"/>
    <w:p w14:paraId="14F09225" w14:textId="77777777" w:rsidR="000624A8" w:rsidRDefault="000624A8" w:rsidP="006E1507"/>
    <w:p w14:paraId="2055352F" w14:textId="77777777" w:rsidR="000624A8" w:rsidRDefault="000624A8" w:rsidP="006E1507"/>
    <w:p w14:paraId="3801F972" w14:textId="77777777" w:rsidR="000624A8" w:rsidRDefault="000624A8" w:rsidP="006E1507"/>
    <w:p w14:paraId="18230DB5" w14:textId="77777777" w:rsidR="000624A8" w:rsidRDefault="000624A8" w:rsidP="006E1507"/>
    <w:p w14:paraId="6A45365C" w14:textId="77777777" w:rsidR="000624A8" w:rsidRDefault="000624A8" w:rsidP="006E1507"/>
    <w:p w14:paraId="3F6FC7DE" w14:textId="77777777" w:rsidR="000624A8" w:rsidRDefault="000624A8" w:rsidP="006E1507"/>
    <w:p w14:paraId="21FFA6B4" w14:textId="77777777" w:rsidR="000624A8" w:rsidRDefault="000624A8" w:rsidP="006E1507"/>
    <w:p w14:paraId="287A84E3" w14:textId="6F7196C1" w:rsidR="000624A8" w:rsidRDefault="000C65AE" w:rsidP="006E1507">
      <w:r w:rsidRPr="000C65AE">
        <w:rPr>
          <w:noProof/>
        </w:rPr>
        <w:drawing>
          <wp:anchor distT="0" distB="0" distL="114300" distR="114300" simplePos="0" relativeHeight="251672576" behindDoc="0" locked="0" layoutInCell="1" allowOverlap="1" wp14:anchorId="605B96FF" wp14:editId="552157A1">
            <wp:simplePos x="0" y="0"/>
            <wp:positionH relativeFrom="column">
              <wp:posOffset>-90055</wp:posOffset>
            </wp:positionH>
            <wp:positionV relativeFrom="paragraph">
              <wp:posOffset>57208</wp:posOffset>
            </wp:positionV>
            <wp:extent cx="5984875" cy="8825943"/>
            <wp:effectExtent l="0" t="0" r="0" b="0"/>
            <wp:wrapNone/>
            <wp:docPr id="1255703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0388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086" cy="8827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9697F" w14:textId="402BE80A" w:rsidR="000624A8" w:rsidRDefault="000624A8" w:rsidP="006E1507"/>
    <w:p w14:paraId="453E98A2" w14:textId="6A008C4A" w:rsidR="000624A8" w:rsidRDefault="000624A8" w:rsidP="006E1507"/>
    <w:p w14:paraId="78C0F8F3" w14:textId="77777777" w:rsidR="000624A8" w:rsidRDefault="000624A8" w:rsidP="006E1507"/>
    <w:p w14:paraId="77348396" w14:textId="77777777" w:rsidR="000C65AE" w:rsidRDefault="000C65AE" w:rsidP="006E1507"/>
    <w:p w14:paraId="5D0AC6BB" w14:textId="77777777" w:rsidR="000C65AE" w:rsidRDefault="000C65AE" w:rsidP="006E1507"/>
    <w:p w14:paraId="497B4BAA" w14:textId="77777777" w:rsidR="000C65AE" w:rsidRDefault="000C65AE" w:rsidP="006E1507"/>
    <w:p w14:paraId="576BFF40" w14:textId="77777777" w:rsidR="000C65AE" w:rsidRDefault="000C65AE" w:rsidP="006E1507"/>
    <w:p w14:paraId="66BDEB84" w14:textId="77777777" w:rsidR="000C65AE" w:rsidRDefault="000C65AE" w:rsidP="006E1507"/>
    <w:p w14:paraId="09A42294" w14:textId="77777777" w:rsidR="000C65AE" w:rsidRDefault="000C65AE" w:rsidP="006E1507"/>
    <w:p w14:paraId="41C463D3" w14:textId="77777777" w:rsidR="000C65AE" w:rsidRDefault="000C65AE" w:rsidP="006E1507"/>
    <w:p w14:paraId="109C8F3E" w14:textId="77777777" w:rsidR="000C65AE" w:rsidRDefault="000C65AE" w:rsidP="006E1507"/>
    <w:p w14:paraId="08EC8B47" w14:textId="77777777" w:rsidR="000C65AE" w:rsidRDefault="000C65AE" w:rsidP="006E1507"/>
    <w:p w14:paraId="421BEF04" w14:textId="77777777" w:rsidR="000C65AE" w:rsidRDefault="000C65AE" w:rsidP="006E1507"/>
    <w:p w14:paraId="45AB05B6" w14:textId="77777777" w:rsidR="000C65AE" w:rsidRDefault="000C65AE" w:rsidP="006E1507"/>
    <w:p w14:paraId="2005E547" w14:textId="77777777" w:rsidR="000C65AE" w:rsidRDefault="000C65AE" w:rsidP="006E1507"/>
    <w:p w14:paraId="483556CD" w14:textId="77777777" w:rsidR="000C65AE" w:rsidRDefault="000C65AE" w:rsidP="006E1507"/>
    <w:p w14:paraId="2D2E27CA" w14:textId="77777777" w:rsidR="000C65AE" w:rsidRDefault="000C65AE" w:rsidP="006E1507"/>
    <w:p w14:paraId="028CDEF9" w14:textId="77777777" w:rsidR="000C65AE" w:rsidRDefault="000C65AE" w:rsidP="006E1507"/>
    <w:p w14:paraId="0BA4439F" w14:textId="77777777" w:rsidR="000C65AE" w:rsidRDefault="000C65AE" w:rsidP="006E1507"/>
    <w:p w14:paraId="4BF10385" w14:textId="77777777" w:rsidR="000C65AE" w:rsidRDefault="000C65AE" w:rsidP="006E1507"/>
    <w:p w14:paraId="1EED20EA" w14:textId="77777777" w:rsidR="000C65AE" w:rsidRDefault="000C65AE" w:rsidP="006E1507"/>
    <w:p w14:paraId="4D87A1E3" w14:textId="77777777" w:rsidR="000C65AE" w:rsidRDefault="000C65AE" w:rsidP="006E1507"/>
    <w:p w14:paraId="128438F5" w14:textId="77777777" w:rsidR="000C65AE" w:rsidRDefault="000C65AE" w:rsidP="006E1507"/>
    <w:p w14:paraId="410239D7" w14:textId="77777777" w:rsidR="000C65AE" w:rsidRDefault="000C65AE" w:rsidP="006E1507"/>
    <w:p w14:paraId="5E66208E" w14:textId="77777777" w:rsidR="000C65AE" w:rsidRDefault="000C65AE" w:rsidP="006E1507"/>
    <w:p w14:paraId="6B8300E8" w14:textId="77777777" w:rsidR="000C65AE" w:rsidRDefault="000C65AE" w:rsidP="006E1507"/>
    <w:p w14:paraId="2ECC5014" w14:textId="77777777" w:rsidR="000C65AE" w:rsidRDefault="000C65AE" w:rsidP="006E1507"/>
    <w:p w14:paraId="0C394860" w14:textId="77777777" w:rsidR="000C65AE" w:rsidRDefault="000C65AE" w:rsidP="006E1507"/>
    <w:p w14:paraId="1702F597" w14:textId="77777777" w:rsidR="000C65AE" w:rsidRDefault="000C65AE" w:rsidP="006E1507"/>
    <w:p w14:paraId="4307539E" w14:textId="77777777" w:rsidR="000C65AE" w:rsidRDefault="000C65AE" w:rsidP="006E1507"/>
    <w:p w14:paraId="582FFA0F" w14:textId="77777777" w:rsidR="000C65AE" w:rsidRDefault="000C65AE" w:rsidP="006E1507"/>
    <w:p w14:paraId="5B67D47C" w14:textId="77777777" w:rsidR="000C65AE" w:rsidRDefault="000C65AE" w:rsidP="006E1507"/>
    <w:p w14:paraId="3C2A4FC5" w14:textId="77777777" w:rsidR="000C65AE" w:rsidRDefault="000C65AE" w:rsidP="006E1507"/>
    <w:p w14:paraId="2D11FDDF" w14:textId="77777777" w:rsidR="000C65AE" w:rsidRDefault="000C65AE" w:rsidP="006E1507"/>
    <w:p w14:paraId="42F7C42A" w14:textId="77777777" w:rsidR="000C65AE" w:rsidRDefault="000C65AE" w:rsidP="006E1507"/>
    <w:p w14:paraId="074F4845" w14:textId="77777777" w:rsidR="000C65AE" w:rsidRDefault="000C65AE" w:rsidP="006E1507"/>
    <w:p w14:paraId="5E3DEF51" w14:textId="77777777" w:rsidR="000C65AE" w:rsidRDefault="000C65AE" w:rsidP="006E1507"/>
    <w:p w14:paraId="35D763D2" w14:textId="77777777" w:rsidR="000C65AE" w:rsidRDefault="000C65AE" w:rsidP="006E1507"/>
    <w:p w14:paraId="319D35ED" w14:textId="77777777" w:rsidR="000C65AE" w:rsidRDefault="000C65AE" w:rsidP="006E1507"/>
    <w:p w14:paraId="36BECA47" w14:textId="77777777" w:rsidR="000C65AE" w:rsidRDefault="000C65AE" w:rsidP="006E1507"/>
    <w:p w14:paraId="7AD12B0A" w14:textId="77777777" w:rsidR="000C65AE" w:rsidRDefault="000C65AE" w:rsidP="006E1507"/>
    <w:p w14:paraId="05929183" w14:textId="77777777" w:rsidR="000C65AE" w:rsidRDefault="000C65AE" w:rsidP="006E1507"/>
    <w:p w14:paraId="0593031A" w14:textId="77777777" w:rsidR="000C65AE" w:rsidRDefault="000C65AE" w:rsidP="006E1507"/>
    <w:p w14:paraId="0F574C4B" w14:textId="77777777" w:rsidR="000C65AE" w:rsidRDefault="000C65AE" w:rsidP="006E1507"/>
    <w:p w14:paraId="36B37DC1" w14:textId="77777777" w:rsidR="000C65AE" w:rsidRDefault="000C65AE" w:rsidP="006E1507"/>
    <w:p w14:paraId="64D523B1" w14:textId="77777777" w:rsidR="000C65AE" w:rsidRDefault="000C65AE" w:rsidP="006E1507"/>
    <w:p w14:paraId="76593485" w14:textId="77777777" w:rsidR="000C65AE" w:rsidRDefault="000C65AE" w:rsidP="006E1507"/>
    <w:p w14:paraId="6B2F9D33" w14:textId="77777777" w:rsidR="000C65AE" w:rsidRDefault="000C65AE" w:rsidP="006E1507"/>
    <w:p w14:paraId="74B04C3A" w14:textId="77777777" w:rsidR="000C65AE" w:rsidRDefault="000C65AE" w:rsidP="006E1507"/>
    <w:p w14:paraId="226D8348" w14:textId="77777777" w:rsidR="000C65AE" w:rsidRDefault="000C65AE" w:rsidP="006E1507"/>
    <w:p w14:paraId="128BC760" w14:textId="77777777" w:rsidR="000C65AE" w:rsidRDefault="000C65AE" w:rsidP="006E1507"/>
    <w:p w14:paraId="32F0F61A" w14:textId="77777777" w:rsidR="000C65AE" w:rsidRDefault="000C65AE" w:rsidP="006E1507"/>
    <w:p w14:paraId="5AC97187" w14:textId="77777777" w:rsidR="000C65AE" w:rsidRDefault="000C65AE" w:rsidP="006E1507"/>
    <w:p w14:paraId="30347C17" w14:textId="2510CF42" w:rsidR="000C65AE" w:rsidRDefault="000C65AE" w:rsidP="006E1507">
      <w:r w:rsidRPr="000C65AE">
        <w:rPr>
          <w:noProof/>
        </w:rPr>
        <w:drawing>
          <wp:anchor distT="0" distB="0" distL="114300" distR="114300" simplePos="0" relativeHeight="251673600" behindDoc="0" locked="0" layoutInCell="1" allowOverlap="1" wp14:anchorId="720C5794" wp14:editId="43EFA2B1">
            <wp:simplePos x="0" y="0"/>
            <wp:positionH relativeFrom="column">
              <wp:posOffset>-193964</wp:posOffset>
            </wp:positionH>
            <wp:positionV relativeFrom="paragraph">
              <wp:posOffset>20205</wp:posOffset>
            </wp:positionV>
            <wp:extent cx="6130637" cy="9100185"/>
            <wp:effectExtent l="0" t="0" r="3810" b="5715"/>
            <wp:wrapNone/>
            <wp:docPr id="477579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97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169" cy="9126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CBF0A" w14:textId="4C2A3944" w:rsidR="000C65AE" w:rsidRDefault="000C65AE" w:rsidP="006E1507"/>
    <w:p w14:paraId="173E5271" w14:textId="0CF9B13B" w:rsidR="000C65AE" w:rsidRDefault="000C65AE" w:rsidP="006E1507"/>
    <w:p w14:paraId="4EB382D2" w14:textId="57A151D5" w:rsidR="000C65AE" w:rsidRDefault="000C65AE" w:rsidP="006E1507"/>
    <w:p w14:paraId="61369DA5" w14:textId="552A17C1" w:rsidR="000C65AE" w:rsidRDefault="000C65AE" w:rsidP="006E1507"/>
    <w:p w14:paraId="58A92592" w14:textId="50056545" w:rsidR="000C65AE" w:rsidRDefault="000C65AE" w:rsidP="006E1507"/>
    <w:p w14:paraId="3958A7F3" w14:textId="4B7C2371" w:rsidR="000C65AE" w:rsidRDefault="000C65AE" w:rsidP="006E1507"/>
    <w:p w14:paraId="5F1D61C2" w14:textId="0DA5F4CB" w:rsidR="000C65AE" w:rsidRDefault="000C65AE" w:rsidP="006E1507"/>
    <w:p w14:paraId="72D2BA06" w14:textId="2723D78C" w:rsidR="000C65AE" w:rsidRDefault="000C65AE" w:rsidP="006E1507"/>
    <w:p w14:paraId="7C52048A" w14:textId="77777777" w:rsidR="000C65AE" w:rsidRDefault="000C65AE" w:rsidP="006E1507"/>
    <w:p w14:paraId="1BCAEBAF" w14:textId="77777777" w:rsidR="000C65AE" w:rsidRDefault="000C65AE" w:rsidP="006E1507"/>
    <w:p w14:paraId="37F2CC38" w14:textId="77777777" w:rsidR="000C65AE" w:rsidRDefault="000C65AE" w:rsidP="006E1507"/>
    <w:p w14:paraId="7C90BF7B" w14:textId="77777777" w:rsidR="000C65AE" w:rsidRDefault="000C65AE" w:rsidP="006E1507"/>
    <w:p w14:paraId="4D62AE85" w14:textId="77777777" w:rsidR="000C65AE" w:rsidRDefault="000C65AE" w:rsidP="006E1507"/>
    <w:p w14:paraId="4282375E" w14:textId="77777777" w:rsidR="000C65AE" w:rsidRDefault="000C65AE" w:rsidP="006E1507"/>
    <w:p w14:paraId="570BA08E" w14:textId="77777777" w:rsidR="000C65AE" w:rsidRDefault="000C65AE" w:rsidP="006E1507"/>
    <w:p w14:paraId="574D45E0" w14:textId="77777777" w:rsidR="000C65AE" w:rsidRDefault="000C65AE" w:rsidP="006E1507"/>
    <w:p w14:paraId="75BA2A3F" w14:textId="77777777" w:rsidR="000C65AE" w:rsidRDefault="000C65AE" w:rsidP="006E1507"/>
    <w:p w14:paraId="7CE54E34" w14:textId="77777777" w:rsidR="000C65AE" w:rsidRDefault="000C65AE" w:rsidP="006E1507"/>
    <w:p w14:paraId="12EDAF28" w14:textId="77777777" w:rsidR="000C65AE" w:rsidRDefault="000C65AE" w:rsidP="006E1507"/>
    <w:p w14:paraId="1DE19D3D" w14:textId="77777777" w:rsidR="000C65AE" w:rsidRDefault="000C65AE" w:rsidP="006E1507"/>
    <w:p w14:paraId="5CD19EF1" w14:textId="77777777" w:rsidR="000C65AE" w:rsidRDefault="000C65AE" w:rsidP="006E1507"/>
    <w:p w14:paraId="476B38BD" w14:textId="77777777" w:rsidR="000C65AE" w:rsidRDefault="000C65AE" w:rsidP="006E1507"/>
    <w:p w14:paraId="18497E01" w14:textId="77777777" w:rsidR="000C65AE" w:rsidRDefault="000C65AE" w:rsidP="006E1507"/>
    <w:p w14:paraId="2DADC26F" w14:textId="77777777" w:rsidR="000C65AE" w:rsidRDefault="000C65AE" w:rsidP="006E1507"/>
    <w:p w14:paraId="355D6306" w14:textId="77777777" w:rsidR="000C65AE" w:rsidRDefault="000C65AE" w:rsidP="006E1507"/>
    <w:p w14:paraId="2ADFBB91" w14:textId="77777777" w:rsidR="000C65AE" w:rsidRDefault="000C65AE" w:rsidP="006E1507"/>
    <w:p w14:paraId="6F25ACE3" w14:textId="77777777" w:rsidR="000C65AE" w:rsidRDefault="000C65AE" w:rsidP="006E1507"/>
    <w:p w14:paraId="5EA7EEC3" w14:textId="77777777" w:rsidR="000C65AE" w:rsidRDefault="000C65AE" w:rsidP="006E1507"/>
    <w:p w14:paraId="1A1245B3" w14:textId="77777777" w:rsidR="000C65AE" w:rsidRDefault="000C65AE" w:rsidP="006E1507"/>
    <w:p w14:paraId="4932A44F" w14:textId="77777777" w:rsidR="000C65AE" w:rsidRDefault="000C65AE" w:rsidP="006E1507"/>
    <w:p w14:paraId="5366C6F2" w14:textId="77777777" w:rsidR="000C65AE" w:rsidRDefault="000C65AE" w:rsidP="006E1507"/>
    <w:p w14:paraId="5B880449" w14:textId="77777777" w:rsidR="000C65AE" w:rsidRDefault="000C65AE" w:rsidP="006E1507"/>
    <w:p w14:paraId="40BC129C" w14:textId="77777777" w:rsidR="000C65AE" w:rsidRDefault="000C65AE" w:rsidP="006E1507"/>
    <w:p w14:paraId="729A6A1B" w14:textId="77777777" w:rsidR="000C65AE" w:rsidRDefault="000C65AE" w:rsidP="006E1507"/>
    <w:p w14:paraId="05CB85C7" w14:textId="77777777" w:rsidR="000C65AE" w:rsidRDefault="000C65AE" w:rsidP="006E1507"/>
    <w:p w14:paraId="5162C03B" w14:textId="77777777" w:rsidR="000C65AE" w:rsidRDefault="000C65AE" w:rsidP="006E1507"/>
    <w:p w14:paraId="39399416" w14:textId="77777777" w:rsidR="000C65AE" w:rsidRDefault="000C65AE" w:rsidP="006E1507"/>
    <w:p w14:paraId="2E248E8A" w14:textId="77777777" w:rsidR="000C65AE" w:rsidRDefault="000C65AE" w:rsidP="006E1507"/>
    <w:p w14:paraId="19A32EC1" w14:textId="77777777" w:rsidR="000C65AE" w:rsidRDefault="000C65AE" w:rsidP="006E1507"/>
    <w:p w14:paraId="12EB93CA" w14:textId="77777777" w:rsidR="000C65AE" w:rsidRDefault="000C65AE" w:rsidP="006E1507"/>
    <w:p w14:paraId="4F423F25" w14:textId="77777777" w:rsidR="000C65AE" w:rsidRDefault="000C65AE" w:rsidP="006E1507"/>
    <w:p w14:paraId="4F424FBA" w14:textId="77777777" w:rsidR="000C65AE" w:rsidRDefault="000C65AE" w:rsidP="006E1507"/>
    <w:p w14:paraId="2403125B" w14:textId="77777777" w:rsidR="000C65AE" w:rsidRDefault="000C65AE" w:rsidP="006E1507"/>
    <w:p w14:paraId="559CB444" w14:textId="77777777" w:rsidR="000C65AE" w:rsidRDefault="000C65AE" w:rsidP="006E1507"/>
    <w:p w14:paraId="16E32E64" w14:textId="77777777" w:rsidR="000C65AE" w:rsidRDefault="000C65AE" w:rsidP="006E1507"/>
    <w:p w14:paraId="134FE419" w14:textId="77777777" w:rsidR="000C65AE" w:rsidRDefault="000C65AE" w:rsidP="006E1507"/>
    <w:p w14:paraId="22DEE492" w14:textId="77777777" w:rsidR="000C65AE" w:rsidRDefault="000C65AE" w:rsidP="006E1507"/>
    <w:p w14:paraId="26AF4297" w14:textId="77777777" w:rsidR="000C65AE" w:rsidRDefault="000C65AE" w:rsidP="006E1507"/>
    <w:p w14:paraId="37EC96D8" w14:textId="77777777" w:rsidR="000C65AE" w:rsidRDefault="000C65AE" w:rsidP="006E1507"/>
    <w:p w14:paraId="2C0B60C1" w14:textId="77777777" w:rsidR="000C65AE" w:rsidRDefault="000C65AE" w:rsidP="006E1507"/>
    <w:p w14:paraId="46DA99C7" w14:textId="77777777" w:rsidR="000C65AE" w:rsidRDefault="000C65AE" w:rsidP="006E1507"/>
    <w:p w14:paraId="7CC26F39" w14:textId="77777777" w:rsidR="000C65AE" w:rsidRDefault="000C65AE" w:rsidP="006E1507"/>
    <w:p w14:paraId="7762B6A5" w14:textId="77777777" w:rsidR="000C65AE" w:rsidRDefault="000C65AE" w:rsidP="006E1507"/>
    <w:p w14:paraId="77D1BA27" w14:textId="77777777" w:rsidR="000C65AE" w:rsidRDefault="000C65AE" w:rsidP="006E1507"/>
    <w:p w14:paraId="6E062490" w14:textId="22F0777B" w:rsidR="000C65AE" w:rsidRDefault="000C65AE" w:rsidP="006E1507">
      <w:r w:rsidRPr="000C65AE">
        <w:rPr>
          <w:noProof/>
        </w:rPr>
        <w:drawing>
          <wp:anchor distT="0" distB="0" distL="114300" distR="114300" simplePos="0" relativeHeight="251674624" behindDoc="0" locked="0" layoutInCell="1" allowOverlap="1" wp14:anchorId="75F941CB" wp14:editId="72273E37">
            <wp:simplePos x="0" y="0"/>
            <wp:positionH relativeFrom="column">
              <wp:posOffset>-506038</wp:posOffset>
            </wp:positionH>
            <wp:positionV relativeFrom="paragraph">
              <wp:posOffset>82492</wp:posOffset>
            </wp:positionV>
            <wp:extent cx="6796342" cy="8857384"/>
            <wp:effectExtent l="0" t="0" r="5080" b="1270"/>
            <wp:wrapNone/>
            <wp:docPr id="773362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6248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342" cy="8857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EDDD6" w14:textId="495026E2" w:rsidR="000C65AE" w:rsidRDefault="000C65AE" w:rsidP="006E1507"/>
    <w:p w14:paraId="7012AC3D" w14:textId="7D9BCBE9" w:rsidR="000C65AE" w:rsidRDefault="000C65AE" w:rsidP="006E1507"/>
    <w:p w14:paraId="6FD5802C" w14:textId="083ECDAD" w:rsidR="000C65AE" w:rsidRDefault="000C65AE" w:rsidP="006E1507"/>
    <w:p w14:paraId="440407E0" w14:textId="21F6D249" w:rsidR="000C65AE" w:rsidRDefault="000C65AE" w:rsidP="006E1507"/>
    <w:p w14:paraId="7A89D23B" w14:textId="0467F70A" w:rsidR="000C65AE" w:rsidRDefault="000C65AE" w:rsidP="006E1507"/>
    <w:p w14:paraId="557A6DBC" w14:textId="21F73403" w:rsidR="000C65AE" w:rsidRDefault="000C65AE" w:rsidP="006E1507"/>
    <w:p w14:paraId="647E1BFA" w14:textId="08F0918A" w:rsidR="000C65AE" w:rsidRDefault="000C65AE" w:rsidP="006E1507"/>
    <w:p w14:paraId="1D6163FD" w14:textId="77777777" w:rsidR="000C65AE" w:rsidRDefault="000C65AE" w:rsidP="006E1507"/>
    <w:p w14:paraId="54744A79" w14:textId="77777777" w:rsidR="000C65AE" w:rsidRDefault="000C65AE" w:rsidP="006E1507"/>
    <w:p w14:paraId="6EBE4B5B" w14:textId="77777777" w:rsidR="000C65AE" w:rsidRDefault="000C65AE" w:rsidP="006E1507"/>
    <w:p w14:paraId="4CA162D1" w14:textId="77777777" w:rsidR="000C65AE" w:rsidRDefault="000C65AE" w:rsidP="006E1507"/>
    <w:p w14:paraId="747CFAD5" w14:textId="77777777" w:rsidR="000C65AE" w:rsidRDefault="000C65AE" w:rsidP="006E1507"/>
    <w:p w14:paraId="646DC14B" w14:textId="77777777" w:rsidR="000C65AE" w:rsidRDefault="000C65AE" w:rsidP="006E1507"/>
    <w:p w14:paraId="68E96A62" w14:textId="77777777" w:rsidR="000C65AE" w:rsidRDefault="000C65AE" w:rsidP="006E1507"/>
    <w:p w14:paraId="56BAD487" w14:textId="77777777" w:rsidR="000C65AE" w:rsidRDefault="000C65AE" w:rsidP="006E1507"/>
    <w:p w14:paraId="13006089" w14:textId="77777777" w:rsidR="000C65AE" w:rsidRDefault="000C65AE" w:rsidP="006E1507"/>
    <w:p w14:paraId="36EDD35F" w14:textId="77777777" w:rsidR="000C65AE" w:rsidRDefault="000C65AE" w:rsidP="006E1507"/>
    <w:p w14:paraId="18CB98FF" w14:textId="77777777" w:rsidR="000C65AE" w:rsidRDefault="000C65AE" w:rsidP="006E1507"/>
    <w:p w14:paraId="39E5C9A4" w14:textId="77777777" w:rsidR="000C65AE" w:rsidRDefault="000C65AE" w:rsidP="006E1507"/>
    <w:p w14:paraId="14D365A7" w14:textId="77777777" w:rsidR="000C65AE" w:rsidRDefault="000C65AE" w:rsidP="006E1507"/>
    <w:p w14:paraId="5ABCDBC8" w14:textId="77777777" w:rsidR="000C65AE" w:rsidRDefault="000C65AE" w:rsidP="006E1507"/>
    <w:p w14:paraId="66948E03" w14:textId="77777777" w:rsidR="000C65AE" w:rsidRDefault="000C65AE" w:rsidP="006E1507"/>
    <w:p w14:paraId="15B4A8DF" w14:textId="77777777" w:rsidR="000C65AE" w:rsidRDefault="000C65AE" w:rsidP="006E1507"/>
    <w:p w14:paraId="18734138" w14:textId="77777777" w:rsidR="000C65AE" w:rsidRDefault="000C65AE" w:rsidP="006E1507"/>
    <w:p w14:paraId="5EA04C98" w14:textId="77777777" w:rsidR="000C65AE" w:rsidRDefault="000C65AE" w:rsidP="006E1507"/>
    <w:p w14:paraId="1A70A805" w14:textId="77777777" w:rsidR="000C65AE" w:rsidRDefault="000C65AE" w:rsidP="006E1507"/>
    <w:p w14:paraId="343E0148" w14:textId="77777777" w:rsidR="000C65AE" w:rsidRDefault="000C65AE" w:rsidP="006E1507"/>
    <w:p w14:paraId="7E2516CA" w14:textId="77777777" w:rsidR="000C65AE" w:rsidRDefault="000C65AE" w:rsidP="006E1507"/>
    <w:p w14:paraId="3C9261F2" w14:textId="77777777" w:rsidR="000C65AE" w:rsidRDefault="000C65AE" w:rsidP="006E1507"/>
    <w:p w14:paraId="466A2952" w14:textId="77777777" w:rsidR="000C65AE" w:rsidRDefault="000C65AE" w:rsidP="006E1507"/>
    <w:p w14:paraId="6CE47381" w14:textId="77777777" w:rsidR="000C65AE" w:rsidRDefault="000C65AE" w:rsidP="006E1507"/>
    <w:p w14:paraId="37F686D2" w14:textId="77777777" w:rsidR="000C65AE" w:rsidRDefault="000C65AE" w:rsidP="006E1507"/>
    <w:p w14:paraId="777BFEB0" w14:textId="77777777" w:rsidR="000C65AE" w:rsidRDefault="000C65AE" w:rsidP="006E1507"/>
    <w:p w14:paraId="2A4789DE" w14:textId="77777777" w:rsidR="000C65AE" w:rsidRDefault="000C65AE" w:rsidP="006E1507"/>
    <w:p w14:paraId="0B9B8FFC" w14:textId="77777777" w:rsidR="000C65AE" w:rsidRDefault="000C65AE" w:rsidP="006E1507"/>
    <w:p w14:paraId="20058264" w14:textId="77777777" w:rsidR="000C65AE" w:rsidRDefault="000C65AE" w:rsidP="006E1507"/>
    <w:p w14:paraId="43F45056" w14:textId="77777777" w:rsidR="000C65AE" w:rsidRDefault="000C65AE" w:rsidP="006E1507"/>
    <w:p w14:paraId="2D9444BC" w14:textId="77777777" w:rsidR="000C65AE" w:rsidRDefault="000C65AE" w:rsidP="006E1507"/>
    <w:p w14:paraId="0B4124FA" w14:textId="77777777" w:rsidR="000C65AE" w:rsidRDefault="000C65AE" w:rsidP="006E1507"/>
    <w:p w14:paraId="390FF23B" w14:textId="77777777" w:rsidR="000C65AE" w:rsidRDefault="000C65AE" w:rsidP="006E1507"/>
    <w:p w14:paraId="485FC147" w14:textId="77777777" w:rsidR="000C65AE" w:rsidRDefault="000C65AE" w:rsidP="006E1507"/>
    <w:p w14:paraId="7417BCD0" w14:textId="77777777" w:rsidR="000C65AE" w:rsidRDefault="000C65AE" w:rsidP="006E1507"/>
    <w:p w14:paraId="76BC0654" w14:textId="77777777" w:rsidR="000C65AE" w:rsidRDefault="000C65AE" w:rsidP="006E1507"/>
    <w:p w14:paraId="4442331B" w14:textId="77777777" w:rsidR="000C65AE" w:rsidRDefault="000C65AE" w:rsidP="006E1507"/>
    <w:p w14:paraId="755E1FB1" w14:textId="77777777" w:rsidR="000C65AE" w:rsidRDefault="000C65AE" w:rsidP="006E1507"/>
    <w:p w14:paraId="19771F11" w14:textId="77777777" w:rsidR="000C65AE" w:rsidRDefault="000C65AE" w:rsidP="006E1507"/>
    <w:p w14:paraId="45A7A480" w14:textId="77777777" w:rsidR="000C65AE" w:rsidRDefault="000C65AE" w:rsidP="006E1507"/>
    <w:p w14:paraId="0A77C690" w14:textId="77777777" w:rsidR="000C65AE" w:rsidRDefault="000C65AE" w:rsidP="006E1507"/>
    <w:p w14:paraId="6B4A8499" w14:textId="77777777" w:rsidR="000C65AE" w:rsidRDefault="000C65AE" w:rsidP="006E1507"/>
    <w:p w14:paraId="05F4B4E2" w14:textId="77777777" w:rsidR="000C65AE" w:rsidRDefault="000C65AE" w:rsidP="006E1507"/>
    <w:p w14:paraId="03EFBF17" w14:textId="77777777" w:rsidR="000C65AE" w:rsidRDefault="000C65AE" w:rsidP="006E1507"/>
    <w:p w14:paraId="705A676F" w14:textId="77777777" w:rsidR="000C65AE" w:rsidRDefault="000C65AE" w:rsidP="006E1507"/>
    <w:p w14:paraId="25730E58" w14:textId="77777777" w:rsidR="000C65AE" w:rsidRDefault="000C65AE" w:rsidP="006E1507"/>
    <w:p w14:paraId="6B2E1737" w14:textId="77777777" w:rsidR="003600AC" w:rsidRDefault="003600AC" w:rsidP="006E1507">
      <w:pPr>
        <w:rPr>
          <w:noProof/>
        </w:rPr>
      </w:pPr>
    </w:p>
    <w:p w14:paraId="1B7DBB8E" w14:textId="4CA82F5E" w:rsidR="000C65AE" w:rsidRDefault="000A62E3" w:rsidP="006E1507">
      <w:r>
        <w:rPr>
          <w:noProof/>
        </w:rPr>
        <w:drawing>
          <wp:anchor distT="0" distB="0" distL="114300" distR="114300" simplePos="0" relativeHeight="251684864" behindDoc="0" locked="0" layoutInCell="1" allowOverlap="1" wp14:anchorId="33533C73" wp14:editId="25CAEFFB">
            <wp:simplePos x="0" y="0"/>
            <wp:positionH relativeFrom="column">
              <wp:posOffset>-800100</wp:posOffset>
            </wp:positionH>
            <wp:positionV relativeFrom="paragraph">
              <wp:posOffset>-254635</wp:posOffset>
            </wp:positionV>
            <wp:extent cx="7249031" cy="8851076"/>
            <wp:effectExtent l="0" t="0" r="9525" b="7620"/>
            <wp:wrapNone/>
            <wp:docPr id="15648306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031" cy="8851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68001" w14:textId="3FAE7A99" w:rsidR="000C65AE" w:rsidRDefault="000C65AE" w:rsidP="006E1507"/>
    <w:p w14:paraId="09C80603" w14:textId="39FC0A76" w:rsidR="000C65AE" w:rsidRDefault="000C65AE" w:rsidP="006E1507"/>
    <w:p w14:paraId="3686B62B" w14:textId="4415FB5D" w:rsidR="000C65AE" w:rsidRDefault="000C65AE" w:rsidP="006E1507"/>
    <w:p w14:paraId="5849CF33" w14:textId="5D2210D0" w:rsidR="000C65AE" w:rsidRDefault="000C65AE" w:rsidP="006E1507"/>
    <w:p w14:paraId="3A121A03" w14:textId="77777777" w:rsidR="000C65AE" w:rsidRDefault="000C65AE" w:rsidP="006E1507"/>
    <w:p w14:paraId="40D5A33E" w14:textId="77777777" w:rsidR="000C65AE" w:rsidRDefault="000C65AE" w:rsidP="006E1507"/>
    <w:p w14:paraId="76A0B256" w14:textId="1B100865" w:rsidR="000C65AE" w:rsidRDefault="000C65AE" w:rsidP="006E1507"/>
    <w:p w14:paraId="6190975D" w14:textId="77777777" w:rsidR="000C65AE" w:rsidRDefault="000C65AE" w:rsidP="006E1507"/>
    <w:p w14:paraId="75B0C681" w14:textId="77777777" w:rsidR="000C65AE" w:rsidRDefault="000C65AE" w:rsidP="006E1507"/>
    <w:p w14:paraId="62F353A0" w14:textId="77777777" w:rsidR="000C65AE" w:rsidRDefault="000C65AE" w:rsidP="006E1507"/>
    <w:p w14:paraId="36760B02" w14:textId="77777777" w:rsidR="000C65AE" w:rsidRDefault="000C65AE" w:rsidP="006E1507"/>
    <w:p w14:paraId="7F55691D" w14:textId="77777777" w:rsidR="000C65AE" w:rsidRDefault="000C65AE" w:rsidP="006E1507"/>
    <w:p w14:paraId="61BEBD21" w14:textId="77777777" w:rsidR="000C65AE" w:rsidRDefault="000C65AE" w:rsidP="006E1507"/>
    <w:p w14:paraId="2A13438A" w14:textId="77777777" w:rsidR="000C65AE" w:rsidRDefault="000C65AE" w:rsidP="006E1507"/>
    <w:p w14:paraId="2DA217E8" w14:textId="77777777" w:rsidR="000C65AE" w:rsidRDefault="000C65AE" w:rsidP="006E1507"/>
    <w:p w14:paraId="359AE5BA" w14:textId="77777777" w:rsidR="000C65AE" w:rsidRDefault="000C65AE" w:rsidP="006E1507"/>
    <w:p w14:paraId="50155AF0" w14:textId="77777777" w:rsidR="000C65AE" w:rsidRDefault="000C65AE" w:rsidP="006E1507"/>
    <w:p w14:paraId="0652E638" w14:textId="77777777" w:rsidR="000C65AE" w:rsidRDefault="000C65AE" w:rsidP="006E1507"/>
    <w:p w14:paraId="556C9A42" w14:textId="77777777" w:rsidR="000C65AE" w:rsidRDefault="000C65AE" w:rsidP="006E1507"/>
    <w:p w14:paraId="785CB7A1" w14:textId="77777777" w:rsidR="000C65AE" w:rsidRDefault="000C65AE" w:rsidP="006E1507"/>
    <w:p w14:paraId="766A7122" w14:textId="77777777" w:rsidR="000C65AE" w:rsidRDefault="000C65AE" w:rsidP="006E1507"/>
    <w:p w14:paraId="7BAC8821" w14:textId="77777777" w:rsidR="000C65AE" w:rsidRDefault="000C65AE" w:rsidP="006E1507"/>
    <w:p w14:paraId="0C44687C" w14:textId="77777777" w:rsidR="000C65AE" w:rsidRDefault="000C65AE" w:rsidP="006E1507"/>
    <w:p w14:paraId="542A5C2C" w14:textId="77777777" w:rsidR="000C65AE" w:rsidRDefault="000C65AE" w:rsidP="006E1507"/>
    <w:p w14:paraId="522B2518" w14:textId="77777777" w:rsidR="000C65AE" w:rsidRDefault="000C65AE" w:rsidP="006E1507"/>
    <w:p w14:paraId="58DFC624" w14:textId="77777777" w:rsidR="000C65AE" w:rsidRDefault="000C65AE" w:rsidP="006E1507"/>
    <w:p w14:paraId="5C32CD0F" w14:textId="77777777" w:rsidR="000C65AE" w:rsidRDefault="000C65AE" w:rsidP="006E1507"/>
    <w:p w14:paraId="0940479F" w14:textId="77777777" w:rsidR="000C65AE" w:rsidRDefault="000C65AE" w:rsidP="006E1507"/>
    <w:p w14:paraId="1624EA5E" w14:textId="77777777" w:rsidR="000C65AE" w:rsidRDefault="000C65AE" w:rsidP="006E1507"/>
    <w:p w14:paraId="28599775" w14:textId="77777777" w:rsidR="000C65AE" w:rsidRDefault="000C65AE" w:rsidP="006E1507"/>
    <w:p w14:paraId="6EAB4261" w14:textId="77777777" w:rsidR="000C65AE" w:rsidRDefault="000C65AE" w:rsidP="006E1507"/>
    <w:p w14:paraId="188C2714" w14:textId="77777777" w:rsidR="000C65AE" w:rsidRDefault="000C65AE" w:rsidP="006E1507"/>
    <w:p w14:paraId="1F578E95" w14:textId="77777777" w:rsidR="000C65AE" w:rsidRDefault="000C65AE" w:rsidP="006E1507"/>
    <w:p w14:paraId="5C64EA81" w14:textId="77777777" w:rsidR="000C65AE" w:rsidRDefault="000C65AE" w:rsidP="006E1507"/>
    <w:p w14:paraId="6053A7EC" w14:textId="77777777" w:rsidR="000C65AE" w:rsidRDefault="000C65AE" w:rsidP="006E1507"/>
    <w:p w14:paraId="214E2D21" w14:textId="77777777" w:rsidR="000C65AE" w:rsidRDefault="000C65AE" w:rsidP="006E1507"/>
    <w:p w14:paraId="7FE4E9CB" w14:textId="77777777" w:rsidR="000C65AE" w:rsidRDefault="000C65AE" w:rsidP="006E1507"/>
    <w:p w14:paraId="2FF4B0DE" w14:textId="77777777" w:rsidR="000C65AE" w:rsidRDefault="000C65AE" w:rsidP="006E1507"/>
    <w:p w14:paraId="6E269CD1" w14:textId="77777777" w:rsidR="000C65AE" w:rsidRDefault="000C65AE" w:rsidP="006E1507"/>
    <w:p w14:paraId="6C2DD3D7" w14:textId="77777777" w:rsidR="000C65AE" w:rsidRDefault="000C65AE" w:rsidP="006E1507"/>
    <w:p w14:paraId="5E5BFC46" w14:textId="77777777" w:rsidR="000C65AE" w:rsidRDefault="000C65AE" w:rsidP="006E1507"/>
    <w:p w14:paraId="71A3077B" w14:textId="77777777" w:rsidR="000C65AE" w:rsidRDefault="000C65AE" w:rsidP="006E1507"/>
    <w:p w14:paraId="69D7DC26" w14:textId="77777777" w:rsidR="000C65AE" w:rsidRDefault="000C65AE" w:rsidP="006E1507"/>
    <w:p w14:paraId="5173B82F" w14:textId="77777777" w:rsidR="000C65AE" w:rsidRDefault="000C65AE" w:rsidP="006E1507"/>
    <w:p w14:paraId="1264F29E" w14:textId="77777777" w:rsidR="000C65AE" w:rsidRDefault="000C65AE" w:rsidP="006E1507"/>
    <w:p w14:paraId="6776B82B" w14:textId="77777777" w:rsidR="000C65AE" w:rsidRDefault="000C65AE" w:rsidP="006E1507"/>
    <w:p w14:paraId="7C6A6855" w14:textId="77777777" w:rsidR="000C65AE" w:rsidRDefault="000C65AE" w:rsidP="006E1507"/>
    <w:p w14:paraId="1A867711" w14:textId="77777777" w:rsidR="000C65AE" w:rsidRDefault="000C65AE" w:rsidP="006E1507"/>
    <w:p w14:paraId="1849A9E2" w14:textId="77777777" w:rsidR="000C65AE" w:rsidRDefault="000C65AE" w:rsidP="006E1507"/>
    <w:p w14:paraId="6F53BBC1" w14:textId="77777777" w:rsidR="000C65AE" w:rsidRDefault="000C65AE" w:rsidP="006E1507"/>
    <w:p w14:paraId="6ECFBF46" w14:textId="77777777" w:rsidR="000C65AE" w:rsidRDefault="000C65AE" w:rsidP="006E1507"/>
    <w:p w14:paraId="503C0588" w14:textId="77777777" w:rsidR="000C65AE" w:rsidRDefault="000C65AE" w:rsidP="006E1507"/>
    <w:p w14:paraId="6E3A4460" w14:textId="77777777" w:rsidR="000C65AE" w:rsidRDefault="000C65AE" w:rsidP="006E1507"/>
    <w:p w14:paraId="4FA297B5" w14:textId="77777777" w:rsidR="000C65AE" w:rsidRDefault="000C65AE" w:rsidP="006E1507"/>
    <w:p w14:paraId="1F66CC8B" w14:textId="2BEF6298" w:rsidR="000C65AE" w:rsidRDefault="000C65AE" w:rsidP="006E1507"/>
    <w:p w14:paraId="30A83A09" w14:textId="2AB69190" w:rsidR="000C65AE" w:rsidRDefault="000C65AE" w:rsidP="006E1507"/>
    <w:p w14:paraId="3634C60C" w14:textId="19A63E82" w:rsidR="000C65AE" w:rsidRDefault="005B4651" w:rsidP="006E1507"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5F19033D" wp14:editId="2E7D369B">
            <wp:simplePos x="0" y="0"/>
            <wp:positionH relativeFrom="column">
              <wp:posOffset>0</wp:posOffset>
            </wp:positionH>
            <wp:positionV relativeFrom="paragraph">
              <wp:posOffset>18415</wp:posOffset>
            </wp:positionV>
            <wp:extent cx="5811520" cy="8792210"/>
            <wp:effectExtent l="0" t="0" r="0" b="889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1"/>
                    <a:stretch/>
                  </pic:blipFill>
                  <pic:spPr bwMode="auto">
                    <a:xfrm>
                      <a:off x="0" y="0"/>
                      <a:ext cx="5811520" cy="879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DCA2E" w14:textId="25F7E103" w:rsidR="000C65AE" w:rsidRDefault="000C65AE" w:rsidP="006E1507"/>
    <w:p w14:paraId="247EBD5F" w14:textId="69E8FA75" w:rsidR="000C65AE" w:rsidRDefault="000C65AE" w:rsidP="006E1507"/>
    <w:p w14:paraId="3377A5EE" w14:textId="77777777" w:rsidR="000C65AE" w:rsidRDefault="000C65AE" w:rsidP="006E1507"/>
    <w:p w14:paraId="0876781F" w14:textId="77777777" w:rsidR="000C65AE" w:rsidRDefault="000C65AE" w:rsidP="006E1507"/>
    <w:p w14:paraId="2872A534" w14:textId="77777777" w:rsidR="000C65AE" w:rsidRDefault="000C65AE" w:rsidP="006E1507"/>
    <w:p w14:paraId="7F7F3F03" w14:textId="77777777" w:rsidR="000C65AE" w:rsidRDefault="000C65AE" w:rsidP="006E1507"/>
    <w:p w14:paraId="7ADA3407" w14:textId="77777777" w:rsidR="000C65AE" w:rsidRDefault="000C65AE" w:rsidP="006E1507"/>
    <w:p w14:paraId="5ECB059F" w14:textId="77777777" w:rsidR="005B4651" w:rsidRDefault="005B4651" w:rsidP="006E1507"/>
    <w:p w14:paraId="751441EA" w14:textId="77777777" w:rsidR="005B4651" w:rsidRDefault="005B4651" w:rsidP="006E1507"/>
    <w:p w14:paraId="7D9083D0" w14:textId="77777777" w:rsidR="005B4651" w:rsidRDefault="005B4651" w:rsidP="006E1507"/>
    <w:p w14:paraId="0B52DBB6" w14:textId="77777777" w:rsidR="005B4651" w:rsidRDefault="005B4651" w:rsidP="006E1507"/>
    <w:p w14:paraId="5D8F930D" w14:textId="77777777" w:rsidR="005B4651" w:rsidRDefault="005B4651" w:rsidP="006E1507"/>
    <w:p w14:paraId="46E32C44" w14:textId="77777777" w:rsidR="005B4651" w:rsidRDefault="005B4651" w:rsidP="006E1507"/>
    <w:p w14:paraId="10BF00B7" w14:textId="77777777" w:rsidR="005B4651" w:rsidRDefault="005B4651" w:rsidP="006E1507"/>
    <w:p w14:paraId="18AE90A6" w14:textId="77777777" w:rsidR="005B4651" w:rsidRDefault="005B4651" w:rsidP="006E1507"/>
    <w:p w14:paraId="4018BDC4" w14:textId="77777777" w:rsidR="005B4651" w:rsidRDefault="005B4651" w:rsidP="006E1507"/>
    <w:p w14:paraId="54A5F623" w14:textId="77777777" w:rsidR="005B4651" w:rsidRDefault="005B4651" w:rsidP="006E1507"/>
    <w:p w14:paraId="28CEE4A3" w14:textId="77777777" w:rsidR="005B4651" w:rsidRDefault="005B4651" w:rsidP="006E1507"/>
    <w:p w14:paraId="622B5950" w14:textId="77777777" w:rsidR="005B4651" w:rsidRDefault="005B4651" w:rsidP="006E1507"/>
    <w:p w14:paraId="1FDC4167" w14:textId="77777777" w:rsidR="005B4651" w:rsidRDefault="005B4651" w:rsidP="006E1507"/>
    <w:p w14:paraId="408D83CB" w14:textId="77777777" w:rsidR="005B4651" w:rsidRDefault="005B4651" w:rsidP="006E1507"/>
    <w:p w14:paraId="4D78E651" w14:textId="77777777" w:rsidR="005B4651" w:rsidRDefault="005B4651" w:rsidP="006E1507"/>
    <w:p w14:paraId="5964F683" w14:textId="77777777" w:rsidR="005B4651" w:rsidRDefault="005B4651" w:rsidP="006E1507"/>
    <w:p w14:paraId="0BDB64F7" w14:textId="77777777" w:rsidR="005B4651" w:rsidRDefault="005B4651" w:rsidP="006E1507"/>
    <w:p w14:paraId="40F0C719" w14:textId="77777777" w:rsidR="005B4651" w:rsidRDefault="005B4651" w:rsidP="006E1507"/>
    <w:p w14:paraId="21681345" w14:textId="77777777" w:rsidR="005B4651" w:rsidRDefault="005B4651" w:rsidP="006E1507"/>
    <w:p w14:paraId="1C442CF6" w14:textId="77777777" w:rsidR="005B4651" w:rsidRDefault="005B4651" w:rsidP="006E1507"/>
    <w:p w14:paraId="3659950C" w14:textId="77777777" w:rsidR="005B4651" w:rsidRDefault="005B4651" w:rsidP="006E1507"/>
    <w:p w14:paraId="17AF3233" w14:textId="77777777" w:rsidR="005B4651" w:rsidRDefault="005B4651" w:rsidP="006E1507"/>
    <w:p w14:paraId="38014F1E" w14:textId="77777777" w:rsidR="005B4651" w:rsidRDefault="005B4651" w:rsidP="006E1507"/>
    <w:p w14:paraId="64C9245D" w14:textId="77777777" w:rsidR="005B4651" w:rsidRDefault="005B4651" w:rsidP="006E1507"/>
    <w:p w14:paraId="70169CAB" w14:textId="77777777" w:rsidR="005B4651" w:rsidRDefault="005B4651" w:rsidP="006E1507"/>
    <w:p w14:paraId="472A87CD" w14:textId="77777777" w:rsidR="005B4651" w:rsidRDefault="005B4651" w:rsidP="006E1507"/>
    <w:p w14:paraId="7082796A" w14:textId="77777777" w:rsidR="005B4651" w:rsidRDefault="005B4651" w:rsidP="006E1507"/>
    <w:p w14:paraId="2B6EBB87" w14:textId="77777777" w:rsidR="005B4651" w:rsidRDefault="005B4651" w:rsidP="006E1507"/>
    <w:p w14:paraId="3D2AF249" w14:textId="77777777" w:rsidR="005B4651" w:rsidRDefault="005B4651" w:rsidP="006E1507"/>
    <w:p w14:paraId="4184FCF8" w14:textId="77777777" w:rsidR="005B4651" w:rsidRDefault="005B4651" w:rsidP="006E1507"/>
    <w:p w14:paraId="0B214290" w14:textId="77777777" w:rsidR="005B4651" w:rsidRDefault="005B4651" w:rsidP="006E1507"/>
    <w:p w14:paraId="15111ECB" w14:textId="77777777" w:rsidR="005B4651" w:rsidRDefault="005B4651" w:rsidP="006E1507"/>
    <w:p w14:paraId="6F6353B7" w14:textId="77777777" w:rsidR="005B4651" w:rsidRDefault="005B4651" w:rsidP="006E1507"/>
    <w:p w14:paraId="2AD483C8" w14:textId="77777777" w:rsidR="005B4651" w:rsidRDefault="005B4651" w:rsidP="006E1507"/>
    <w:p w14:paraId="126CD85D" w14:textId="77777777" w:rsidR="005B4651" w:rsidRDefault="005B4651" w:rsidP="006E1507"/>
    <w:p w14:paraId="61B018D9" w14:textId="77777777" w:rsidR="005B4651" w:rsidRDefault="005B4651" w:rsidP="006E1507"/>
    <w:p w14:paraId="56597615" w14:textId="77777777" w:rsidR="005B4651" w:rsidRDefault="005B4651" w:rsidP="006E1507"/>
    <w:p w14:paraId="3423BF3F" w14:textId="77777777" w:rsidR="005B4651" w:rsidRDefault="005B4651" w:rsidP="006E1507"/>
    <w:p w14:paraId="158E130A" w14:textId="77777777" w:rsidR="005B4651" w:rsidRDefault="005B4651" w:rsidP="006E1507"/>
    <w:p w14:paraId="0A0EA273" w14:textId="77777777" w:rsidR="005B4651" w:rsidRDefault="005B4651" w:rsidP="006E1507"/>
    <w:p w14:paraId="76CF9C8F" w14:textId="77777777" w:rsidR="005B4651" w:rsidRDefault="005B4651" w:rsidP="006E1507"/>
    <w:p w14:paraId="0552A4B6" w14:textId="77777777" w:rsidR="005B4651" w:rsidRDefault="005B4651" w:rsidP="006E1507"/>
    <w:p w14:paraId="77505276" w14:textId="77777777" w:rsidR="005B4651" w:rsidRDefault="005B4651" w:rsidP="006E1507"/>
    <w:p w14:paraId="2B1FE0D8" w14:textId="77777777" w:rsidR="005B4651" w:rsidRDefault="005B4651" w:rsidP="006E1507"/>
    <w:p w14:paraId="315D2CFD" w14:textId="77777777" w:rsidR="005B4651" w:rsidRDefault="005B4651" w:rsidP="006E1507"/>
    <w:p w14:paraId="123D1701" w14:textId="77777777" w:rsidR="003600AC" w:rsidRDefault="003600AC" w:rsidP="006E1507">
      <w:pPr>
        <w:rPr>
          <w:noProof/>
          <w:lang w:eastAsia="es-CO"/>
        </w:rPr>
      </w:pPr>
    </w:p>
    <w:p w14:paraId="6577E2B0" w14:textId="33E5CED9" w:rsidR="005B4651" w:rsidRDefault="005B4651" w:rsidP="006E1507">
      <w:r>
        <w:rPr>
          <w:noProof/>
          <w:lang w:eastAsia="es-CO"/>
        </w:rPr>
        <w:drawing>
          <wp:anchor distT="0" distB="0" distL="114300" distR="114300" simplePos="0" relativeHeight="251676672" behindDoc="0" locked="0" layoutInCell="1" allowOverlap="1" wp14:anchorId="6E95CE40" wp14:editId="07A70BD2">
            <wp:simplePos x="0" y="0"/>
            <wp:positionH relativeFrom="column">
              <wp:posOffset>-138546</wp:posOffset>
            </wp:positionH>
            <wp:positionV relativeFrom="paragraph">
              <wp:posOffset>-76777</wp:posOffset>
            </wp:positionV>
            <wp:extent cx="6199263" cy="8763000"/>
            <wp:effectExtent l="0" t="0" r="0" b="0"/>
            <wp:wrapNone/>
            <wp:docPr id="1500440480" name="Imagen 150044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59" cy="8775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BBD93" w14:textId="6DC54102" w:rsidR="005B4651" w:rsidRDefault="005B4651" w:rsidP="006E1507"/>
    <w:p w14:paraId="4E894DA8" w14:textId="27CF272F" w:rsidR="005B4651" w:rsidRDefault="005B4651" w:rsidP="006E1507"/>
    <w:p w14:paraId="19E76466" w14:textId="7D759A5B" w:rsidR="005B4651" w:rsidRDefault="005B4651" w:rsidP="006E1507"/>
    <w:p w14:paraId="650F8DBD" w14:textId="77777777" w:rsidR="005B4651" w:rsidRDefault="005B4651" w:rsidP="006E1507"/>
    <w:p w14:paraId="1E6FBFB7" w14:textId="75B98BF7" w:rsidR="005B4651" w:rsidRDefault="005B4651" w:rsidP="006E1507"/>
    <w:p w14:paraId="56EA8279" w14:textId="4104DFD7" w:rsidR="005B4651" w:rsidRDefault="005B4651" w:rsidP="006E1507"/>
    <w:p w14:paraId="6E2A34DF" w14:textId="77777777" w:rsidR="005B4651" w:rsidRDefault="005B4651" w:rsidP="006E1507"/>
    <w:p w14:paraId="51131178" w14:textId="77777777" w:rsidR="005B4651" w:rsidRDefault="005B4651" w:rsidP="006E1507"/>
    <w:p w14:paraId="3566389F" w14:textId="77777777" w:rsidR="005B4651" w:rsidRDefault="005B4651" w:rsidP="006E1507"/>
    <w:p w14:paraId="137730E0" w14:textId="77777777" w:rsidR="005B4651" w:rsidRDefault="005B4651" w:rsidP="006E1507"/>
    <w:p w14:paraId="6EEB0E72" w14:textId="77777777" w:rsidR="005B4651" w:rsidRDefault="005B4651" w:rsidP="006E1507"/>
    <w:p w14:paraId="79DE2E90" w14:textId="77777777" w:rsidR="005B4651" w:rsidRDefault="005B4651" w:rsidP="006E1507"/>
    <w:p w14:paraId="23A009CD" w14:textId="77777777" w:rsidR="005B4651" w:rsidRDefault="005B4651" w:rsidP="006E1507"/>
    <w:p w14:paraId="448F3025" w14:textId="77777777" w:rsidR="005B4651" w:rsidRDefault="005B4651" w:rsidP="006E1507"/>
    <w:p w14:paraId="0602E3F2" w14:textId="77777777" w:rsidR="005B4651" w:rsidRDefault="005B4651" w:rsidP="006E1507"/>
    <w:p w14:paraId="76D26ADA" w14:textId="77777777" w:rsidR="005B4651" w:rsidRDefault="005B4651" w:rsidP="006E1507"/>
    <w:p w14:paraId="79B7E8CE" w14:textId="77777777" w:rsidR="005B4651" w:rsidRDefault="005B4651" w:rsidP="006E1507"/>
    <w:p w14:paraId="69E2C914" w14:textId="77777777" w:rsidR="005B4651" w:rsidRDefault="005B4651" w:rsidP="006E1507"/>
    <w:p w14:paraId="55C1FDD8" w14:textId="77777777" w:rsidR="005B4651" w:rsidRDefault="005B4651" w:rsidP="006E1507"/>
    <w:p w14:paraId="051ED523" w14:textId="77777777" w:rsidR="005B4651" w:rsidRDefault="005B4651" w:rsidP="006E1507"/>
    <w:p w14:paraId="4D8575C6" w14:textId="77777777" w:rsidR="005B4651" w:rsidRDefault="005B4651" w:rsidP="006E1507"/>
    <w:p w14:paraId="7BC64B3E" w14:textId="77777777" w:rsidR="005B4651" w:rsidRDefault="005B4651" w:rsidP="006E1507"/>
    <w:p w14:paraId="46D53E5B" w14:textId="77777777" w:rsidR="005B4651" w:rsidRDefault="005B4651" w:rsidP="006E1507"/>
    <w:p w14:paraId="2DCC4CD3" w14:textId="77777777" w:rsidR="005B4651" w:rsidRDefault="005B4651" w:rsidP="006E1507"/>
    <w:p w14:paraId="108703DD" w14:textId="77777777" w:rsidR="005B4651" w:rsidRDefault="005B4651" w:rsidP="006E1507"/>
    <w:p w14:paraId="2DC7FE99" w14:textId="77777777" w:rsidR="005B4651" w:rsidRDefault="005B4651" w:rsidP="006E1507"/>
    <w:p w14:paraId="5E025EA2" w14:textId="77777777" w:rsidR="005B4651" w:rsidRDefault="005B4651" w:rsidP="006E1507"/>
    <w:p w14:paraId="2E85A4DE" w14:textId="77777777" w:rsidR="005B4651" w:rsidRDefault="005B4651" w:rsidP="006E1507"/>
    <w:p w14:paraId="5D6518F7" w14:textId="77777777" w:rsidR="005B4651" w:rsidRDefault="005B4651" w:rsidP="006E1507"/>
    <w:p w14:paraId="42E94AEB" w14:textId="77777777" w:rsidR="005B4651" w:rsidRDefault="005B4651" w:rsidP="006E1507"/>
    <w:p w14:paraId="170C853E" w14:textId="77777777" w:rsidR="005B4651" w:rsidRDefault="005B4651" w:rsidP="006E1507"/>
    <w:p w14:paraId="4A026ACE" w14:textId="77777777" w:rsidR="005B4651" w:rsidRDefault="005B4651" w:rsidP="006E1507"/>
    <w:p w14:paraId="74656F27" w14:textId="77777777" w:rsidR="005B4651" w:rsidRDefault="005B4651" w:rsidP="006E1507"/>
    <w:p w14:paraId="506D5D5E" w14:textId="77777777" w:rsidR="005B4651" w:rsidRDefault="005B4651" w:rsidP="006E1507"/>
    <w:p w14:paraId="3AC00ACA" w14:textId="77777777" w:rsidR="005B4651" w:rsidRDefault="005B4651" w:rsidP="006E1507"/>
    <w:p w14:paraId="3CB1CE55" w14:textId="77777777" w:rsidR="005B4651" w:rsidRDefault="005B4651" w:rsidP="006E1507"/>
    <w:p w14:paraId="5AE7C8DD" w14:textId="77777777" w:rsidR="005B4651" w:rsidRDefault="005B4651" w:rsidP="006E1507"/>
    <w:p w14:paraId="071E5BEF" w14:textId="77777777" w:rsidR="005B4651" w:rsidRDefault="005B4651" w:rsidP="006E1507"/>
    <w:p w14:paraId="15E7308B" w14:textId="77777777" w:rsidR="005B4651" w:rsidRDefault="005B4651" w:rsidP="006E1507"/>
    <w:p w14:paraId="2114207E" w14:textId="77777777" w:rsidR="005B4651" w:rsidRDefault="005B4651" w:rsidP="006E1507"/>
    <w:p w14:paraId="5E987631" w14:textId="77777777" w:rsidR="005B4651" w:rsidRDefault="005B4651" w:rsidP="006E1507"/>
    <w:p w14:paraId="4FB096F5" w14:textId="77777777" w:rsidR="005B4651" w:rsidRDefault="005B4651" w:rsidP="006E1507"/>
    <w:p w14:paraId="3173CBD5" w14:textId="77777777" w:rsidR="005B4651" w:rsidRDefault="005B4651" w:rsidP="006E1507"/>
    <w:p w14:paraId="63BC7CE5" w14:textId="77777777" w:rsidR="005B4651" w:rsidRDefault="005B4651" w:rsidP="006E1507"/>
    <w:p w14:paraId="79F8D316" w14:textId="77777777" w:rsidR="005B4651" w:rsidRDefault="005B4651" w:rsidP="006E1507"/>
    <w:p w14:paraId="40A05495" w14:textId="77777777" w:rsidR="005B4651" w:rsidRDefault="005B4651" w:rsidP="006E1507"/>
    <w:p w14:paraId="78E9191D" w14:textId="77777777" w:rsidR="005B4651" w:rsidRDefault="005B4651" w:rsidP="006E1507"/>
    <w:p w14:paraId="30F15E21" w14:textId="77777777" w:rsidR="005B4651" w:rsidRDefault="005B4651" w:rsidP="006E1507"/>
    <w:p w14:paraId="560A4B0F" w14:textId="77777777" w:rsidR="005B4651" w:rsidRDefault="005B4651" w:rsidP="006E1507"/>
    <w:p w14:paraId="4A61B92F" w14:textId="77777777" w:rsidR="005B4651" w:rsidRDefault="005B4651" w:rsidP="006E1507"/>
    <w:p w14:paraId="77CAA09A" w14:textId="77777777" w:rsidR="005B4651" w:rsidRDefault="005B4651" w:rsidP="006E1507"/>
    <w:p w14:paraId="54EAEF2E" w14:textId="77777777" w:rsidR="005B4651" w:rsidRDefault="005B4651" w:rsidP="006E1507"/>
    <w:p w14:paraId="4F39C218" w14:textId="77777777" w:rsidR="005B4651" w:rsidRDefault="005B4651" w:rsidP="006E1507"/>
    <w:p w14:paraId="7689E7E7" w14:textId="77777777" w:rsidR="005B4651" w:rsidRDefault="005B4651" w:rsidP="006E1507"/>
    <w:p w14:paraId="48C2AF13" w14:textId="77777777" w:rsidR="005B4651" w:rsidRDefault="005B4651" w:rsidP="006E1507"/>
    <w:p w14:paraId="33CCDF60" w14:textId="075012E9" w:rsidR="005B4651" w:rsidRDefault="002D37C8" w:rsidP="006E1507">
      <w:r w:rsidRPr="002D37C8">
        <w:rPr>
          <w:noProof/>
        </w:rPr>
        <w:drawing>
          <wp:anchor distT="0" distB="0" distL="114300" distR="114300" simplePos="0" relativeHeight="251688960" behindDoc="0" locked="0" layoutInCell="1" allowOverlap="1" wp14:anchorId="3FF8F1E9" wp14:editId="0C7A34D6">
            <wp:simplePos x="0" y="0"/>
            <wp:positionH relativeFrom="column">
              <wp:posOffset>-601980</wp:posOffset>
            </wp:positionH>
            <wp:positionV relativeFrom="paragraph">
              <wp:posOffset>259715</wp:posOffset>
            </wp:positionV>
            <wp:extent cx="7028815" cy="5569521"/>
            <wp:effectExtent l="0" t="0" r="635" b="0"/>
            <wp:wrapNone/>
            <wp:docPr id="1323573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7345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815" cy="5569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8375B" w14:textId="729CE026" w:rsidR="002D37C8" w:rsidRDefault="002D37C8" w:rsidP="006E1507"/>
    <w:p w14:paraId="7B89F77F" w14:textId="1A4914AA" w:rsidR="002D37C8" w:rsidRDefault="002D37C8" w:rsidP="006E1507"/>
    <w:p w14:paraId="5B0ACD62" w14:textId="0997F4F7" w:rsidR="002D37C8" w:rsidRDefault="002D37C8" w:rsidP="006E1507"/>
    <w:p w14:paraId="7339EFDB" w14:textId="52DE61D3" w:rsidR="002D37C8" w:rsidRDefault="002D37C8" w:rsidP="006E1507"/>
    <w:p w14:paraId="5690E0EA" w14:textId="5DEA1B88" w:rsidR="002D37C8" w:rsidRDefault="002D37C8" w:rsidP="006E1507"/>
    <w:p w14:paraId="260991A7" w14:textId="60D333BB" w:rsidR="002D37C8" w:rsidRDefault="002D37C8" w:rsidP="006E1507"/>
    <w:p w14:paraId="2FA4D496" w14:textId="7A1FEA05" w:rsidR="002D37C8" w:rsidRDefault="002D37C8" w:rsidP="006E1507"/>
    <w:p w14:paraId="78FF75F0" w14:textId="6062C4E4" w:rsidR="002D37C8" w:rsidRDefault="002D37C8" w:rsidP="006E1507"/>
    <w:p w14:paraId="24331548" w14:textId="27AD1E98" w:rsidR="002D37C8" w:rsidRDefault="002D37C8" w:rsidP="006E1507"/>
    <w:p w14:paraId="4224C17B" w14:textId="77777777" w:rsidR="002D37C8" w:rsidRDefault="002D37C8" w:rsidP="006E1507"/>
    <w:p w14:paraId="2C2A4479" w14:textId="77777777" w:rsidR="002D37C8" w:rsidRDefault="002D37C8" w:rsidP="006E1507"/>
    <w:p w14:paraId="2812A4D3" w14:textId="77777777" w:rsidR="002D37C8" w:rsidRDefault="002D37C8" w:rsidP="006E1507"/>
    <w:p w14:paraId="25674225" w14:textId="77777777" w:rsidR="002D37C8" w:rsidRDefault="002D37C8" w:rsidP="006E1507"/>
    <w:p w14:paraId="7E66DA51" w14:textId="77777777" w:rsidR="002D37C8" w:rsidRDefault="002D37C8" w:rsidP="006E1507"/>
    <w:p w14:paraId="7EBC3ACE" w14:textId="77777777" w:rsidR="002D37C8" w:rsidRDefault="002D37C8" w:rsidP="006E1507"/>
    <w:p w14:paraId="3BF03B97" w14:textId="77777777" w:rsidR="002D37C8" w:rsidRDefault="002D37C8" w:rsidP="006E1507"/>
    <w:p w14:paraId="29CA550E" w14:textId="77777777" w:rsidR="002D37C8" w:rsidRDefault="002D37C8" w:rsidP="006E1507"/>
    <w:p w14:paraId="4175F04C" w14:textId="77777777" w:rsidR="002D37C8" w:rsidRDefault="002D37C8" w:rsidP="006E1507"/>
    <w:p w14:paraId="14F7389D" w14:textId="77777777" w:rsidR="002D37C8" w:rsidRDefault="002D37C8" w:rsidP="006E1507"/>
    <w:p w14:paraId="1D2FBC8B" w14:textId="77777777" w:rsidR="002D37C8" w:rsidRDefault="002D37C8" w:rsidP="006E1507"/>
    <w:p w14:paraId="615C9354" w14:textId="77777777" w:rsidR="002D37C8" w:rsidRDefault="002D37C8" w:rsidP="006E1507"/>
    <w:p w14:paraId="32E93BD1" w14:textId="77777777" w:rsidR="002D37C8" w:rsidRDefault="002D37C8" w:rsidP="006E1507"/>
    <w:p w14:paraId="3415C79B" w14:textId="77777777" w:rsidR="002D37C8" w:rsidRDefault="002D37C8" w:rsidP="006E1507"/>
    <w:p w14:paraId="414467D8" w14:textId="77777777" w:rsidR="002D37C8" w:rsidRDefault="002D37C8" w:rsidP="006E1507"/>
    <w:p w14:paraId="46E0F307" w14:textId="77777777" w:rsidR="002D37C8" w:rsidRDefault="002D37C8" w:rsidP="006E1507"/>
    <w:p w14:paraId="495F8496" w14:textId="77777777" w:rsidR="005B4651" w:rsidRDefault="005B4651" w:rsidP="006E1507"/>
    <w:p w14:paraId="54469A9E" w14:textId="77777777" w:rsidR="005B4651" w:rsidRDefault="005B4651" w:rsidP="006E1507"/>
    <w:p w14:paraId="134F78CD" w14:textId="77777777" w:rsidR="005B4651" w:rsidRDefault="005B4651" w:rsidP="006E1507"/>
    <w:p w14:paraId="08E2A2A7" w14:textId="77777777" w:rsidR="002D37C8" w:rsidRDefault="002D37C8" w:rsidP="006E1507"/>
    <w:p w14:paraId="392235CE" w14:textId="77777777" w:rsidR="002D37C8" w:rsidRDefault="002D37C8" w:rsidP="006E1507"/>
    <w:p w14:paraId="205DA7A0" w14:textId="77777777" w:rsidR="002D37C8" w:rsidRDefault="002D37C8" w:rsidP="006E1507"/>
    <w:p w14:paraId="1098D661" w14:textId="77777777" w:rsidR="002D37C8" w:rsidRDefault="002D37C8" w:rsidP="006E1507"/>
    <w:p w14:paraId="06CAD1F7" w14:textId="77777777" w:rsidR="002D37C8" w:rsidRDefault="002D37C8" w:rsidP="006E1507"/>
    <w:p w14:paraId="60ADB655" w14:textId="77777777" w:rsidR="002D37C8" w:rsidRDefault="002D37C8" w:rsidP="006E1507"/>
    <w:p w14:paraId="36C0CBBC" w14:textId="77777777" w:rsidR="002D37C8" w:rsidRDefault="002D37C8" w:rsidP="006E1507"/>
    <w:p w14:paraId="553BD97F" w14:textId="77777777" w:rsidR="002D37C8" w:rsidRDefault="002D37C8" w:rsidP="006E1507"/>
    <w:p w14:paraId="34D235CF" w14:textId="77777777" w:rsidR="002D37C8" w:rsidRDefault="002D37C8" w:rsidP="006E1507"/>
    <w:p w14:paraId="33086883" w14:textId="77777777" w:rsidR="002D37C8" w:rsidRDefault="002D37C8" w:rsidP="006E1507"/>
    <w:p w14:paraId="24C1B954" w14:textId="77777777" w:rsidR="002D37C8" w:rsidRDefault="002D37C8" w:rsidP="006E1507"/>
    <w:p w14:paraId="1DEA5C4F" w14:textId="77777777" w:rsidR="002D37C8" w:rsidRDefault="002D37C8" w:rsidP="006E1507"/>
    <w:p w14:paraId="403F58CF" w14:textId="77777777" w:rsidR="002D37C8" w:rsidRDefault="002D37C8" w:rsidP="006E1507"/>
    <w:p w14:paraId="5CEE93BB" w14:textId="77777777" w:rsidR="002D37C8" w:rsidRDefault="002D37C8" w:rsidP="006E1507"/>
    <w:p w14:paraId="5448C552" w14:textId="77777777" w:rsidR="002D37C8" w:rsidRDefault="002D37C8" w:rsidP="006E1507"/>
    <w:p w14:paraId="1126097D" w14:textId="77777777" w:rsidR="002D37C8" w:rsidRDefault="002D37C8" w:rsidP="006E1507"/>
    <w:p w14:paraId="65163E9D" w14:textId="77777777" w:rsidR="002D37C8" w:rsidRDefault="002D37C8" w:rsidP="006E1507"/>
    <w:p w14:paraId="6D90C6A0" w14:textId="77777777" w:rsidR="002D37C8" w:rsidRDefault="002D37C8" w:rsidP="006E1507"/>
    <w:p w14:paraId="1613808F" w14:textId="77777777" w:rsidR="002D37C8" w:rsidRDefault="002D37C8" w:rsidP="006E1507"/>
    <w:p w14:paraId="46465595" w14:textId="77777777" w:rsidR="002D37C8" w:rsidRDefault="002D37C8" w:rsidP="006E1507"/>
    <w:p w14:paraId="35D4A3EE" w14:textId="77777777" w:rsidR="002D37C8" w:rsidRDefault="002D37C8" w:rsidP="006E1507"/>
    <w:p w14:paraId="09B2CC25" w14:textId="77777777" w:rsidR="002D37C8" w:rsidRDefault="002D37C8" w:rsidP="006E1507"/>
    <w:p w14:paraId="16EC84C7" w14:textId="77777777" w:rsidR="002D37C8" w:rsidRDefault="002D37C8" w:rsidP="006E1507"/>
    <w:p w14:paraId="19CA04CA" w14:textId="77777777" w:rsidR="002D37C8" w:rsidRDefault="002D37C8" w:rsidP="006E1507"/>
    <w:p w14:paraId="3D4D2D06" w14:textId="77777777" w:rsidR="002D37C8" w:rsidRDefault="002D37C8" w:rsidP="006E1507"/>
    <w:p w14:paraId="25F0C26D" w14:textId="77777777" w:rsidR="002D37C8" w:rsidRDefault="002D37C8" w:rsidP="006E1507"/>
    <w:p w14:paraId="0C4DF4E7" w14:textId="77777777" w:rsidR="002D37C8" w:rsidRDefault="002D37C8" w:rsidP="006E1507"/>
    <w:p w14:paraId="465156D8" w14:textId="77777777" w:rsidR="002D37C8" w:rsidRDefault="002D37C8" w:rsidP="006E1507"/>
    <w:p w14:paraId="1B19DE6E" w14:textId="77777777" w:rsidR="002D37C8" w:rsidRDefault="002D37C8" w:rsidP="006E1507"/>
    <w:p w14:paraId="3CFBA225" w14:textId="77777777" w:rsidR="002D37C8" w:rsidRDefault="002D37C8" w:rsidP="006E1507"/>
    <w:p w14:paraId="4C3A6BE4" w14:textId="0E0C4CB2" w:rsidR="005B4651" w:rsidRDefault="005B4651" w:rsidP="006E1507">
      <w:r w:rsidRPr="005B4651">
        <w:rPr>
          <w:noProof/>
        </w:rPr>
        <w:drawing>
          <wp:anchor distT="0" distB="0" distL="114300" distR="114300" simplePos="0" relativeHeight="251677696" behindDoc="0" locked="0" layoutInCell="1" allowOverlap="1" wp14:anchorId="471DD1EE" wp14:editId="5FE702F4">
            <wp:simplePos x="0" y="0"/>
            <wp:positionH relativeFrom="column">
              <wp:posOffset>-553777</wp:posOffset>
            </wp:positionH>
            <wp:positionV relativeFrom="paragraph">
              <wp:posOffset>171277</wp:posOffset>
            </wp:positionV>
            <wp:extent cx="6891868" cy="5264728"/>
            <wp:effectExtent l="0" t="0" r="4445" b="0"/>
            <wp:wrapNone/>
            <wp:docPr id="164232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249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868" cy="5264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4C495" w14:textId="4F95F55E" w:rsidR="005B4651" w:rsidRDefault="005B4651" w:rsidP="006E1507"/>
    <w:p w14:paraId="2EEABE75" w14:textId="54384718" w:rsidR="005B4651" w:rsidRDefault="005B4651" w:rsidP="006E1507"/>
    <w:p w14:paraId="5CA11C85" w14:textId="77777777" w:rsidR="005B4651" w:rsidRDefault="005B4651" w:rsidP="006E1507"/>
    <w:p w14:paraId="67B347B7" w14:textId="77777777" w:rsidR="005B4651" w:rsidRDefault="005B4651" w:rsidP="006E1507"/>
    <w:p w14:paraId="33800622" w14:textId="77777777" w:rsidR="005B4651" w:rsidRDefault="005B4651" w:rsidP="006E1507"/>
    <w:p w14:paraId="659456DB" w14:textId="77777777" w:rsidR="005B4651" w:rsidRDefault="005B4651" w:rsidP="006E1507"/>
    <w:p w14:paraId="1AFC232E" w14:textId="77777777" w:rsidR="005B4651" w:rsidRDefault="005B4651" w:rsidP="006E1507"/>
    <w:p w14:paraId="4FA7328B" w14:textId="77777777" w:rsidR="005B4651" w:rsidRDefault="005B4651" w:rsidP="006E1507"/>
    <w:p w14:paraId="40EC6F4C" w14:textId="77777777" w:rsidR="005B4651" w:rsidRDefault="005B4651" w:rsidP="006E1507"/>
    <w:p w14:paraId="66CC63B6" w14:textId="77777777" w:rsidR="005B4651" w:rsidRDefault="005B4651" w:rsidP="006E1507"/>
    <w:p w14:paraId="69733E32" w14:textId="77777777" w:rsidR="005B4651" w:rsidRDefault="005B4651" w:rsidP="006E1507"/>
    <w:p w14:paraId="1ADC25DB" w14:textId="77777777" w:rsidR="005B4651" w:rsidRDefault="005B4651" w:rsidP="006E1507"/>
    <w:p w14:paraId="74ECEF89" w14:textId="77777777" w:rsidR="005B4651" w:rsidRDefault="005B4651" w:rsidP="006E1507"/>
    <w:p w14:paraId="78D41795" w14:textId="77777777" w:rsidR="005B4651" w:rsidRDefault="005B4651" w:rsidP="006E1507"/>
    <w:p w14:paraId="500DD70A" w14:textId="77777777" w:rsidR="005B4651" w:rsidRDefault="005B4651" w:rsidP="006E1507"/>
    <w:p w14:paraId="0C971276" w14:textId="77777777" w:rsidR="005B4651" w:rsidRDefault="005B4651" w:rsidP="006E1507"/>
    <w:p w14:paraId="4ED09213" w14:textId="77777777" w:rsidR="005B4651" w:rsidRDefault="005B4651" w:rsidP="006E1507"/>
    <w:p w14:paraId="0F9C1949" w14:textId="77777777" w:rsidR="005B4651" w:rsidRDefault="005B4651" w:rsidP="006E1507"/>
    <w:p w14:paraId="1CC91742" w14:textId="77777777" w:rsidR="005B4651" w:rsidRDefault="005B4651" w:rsidP="006E1507"/>
    <w:p w14:paraId="084CFEC7" w14:textId="77777777" w:rsidR="005B4651" w:rsidRDefault="005B4651" w:rsidP="006E1507"/>
    <w:p w14:paraId="2884C888" w14:textId="77777777" w:rsidR="005B4651" w:rsidRDefault="005B4651" w:rsidP="006E1507"/>
    <w:p w14:paraId="728953F0" w14:textId="77777777" w:rsidR="005B4651" w:rsidRDefault="005B4651" w:rsidP="006E1507"/>
    <w:p w14:paraId="7D18FA8A" w14:textId="77777777" w:rsidR="005B4651" w:rsidRDefault="005B4651" w:rsidP="006E1507"/>
    <w:p w14:paraId="22B4B34F" w14:textId="77777777" w:rsidR="005B4651" w:rsidRDefault="005B4651" w:rsidP="006E1507"/>
    <w:p w14:paraId="4DD74DA1" w14:textId="77777777" w:rsidR="005B4651" w:rsidRDefault="005B4651" w:rsidP="006E1507"/>
    <w:p w14:paraId="7AB6819B" w14:textId="77777777" w:rsidR="005B4651" w:rsidRDefault="005B4651" w:rsidP="006E1507"/>
    <w:p w14:paraId="2BC181AF" w14:textId="77777777" w:rsidR="005B4651" w:rsidRDefault="005B4651" w:rsidP="006E1507"/>
    <w:p w14:paraId="379A2EBB" w14:textId="77777777" w:rsidR="005B4651" w:rsidRDefault="005B4651" w:rsidP="006E1507"/>
    <w:p w14:paraId="5447AAF6" w14:textId="77777777" w:rsidR="005B4651" w:rsidRDefault="005B4651" w:rsidP="006E1507"/>
    <w:p w14:paraId="472062EB" w14:textId="77777777" w:rsidR="005B4651" w:rsidRDefault="005B4651" w:rsidP="006E1507"/>
    <w:p w14:paraId="7D876066" w14:textId="77777777" w:rsidR="005B4651" w:rsidRDefault="005B4651" w:rsidP="006E1507"/>
    <w:p w14:paraId="451EE02C" w14:textId="77777777" w:rsidR="005B4651" w:rsidRDefault="005B4651" w:rsidP="006E1507"/>
    <w:p w14:paraId="06E7E313" w14:textId="77777777" w:rsidR="005B4651" w:rsidRDefault="005B4651" w:rsidP="006E1507"/>
    <w:p w14:paraId="3B3CC5E2" w14:textId="77777777" w:rsidR="005B4651" w:rsidRDefault="005B4651" w:rsidP="006E1507"/>
    <w:p w14:paraId="4578375A" w14:textId="77777777" w:rsidR="005B4651" w:rsidRDefault="005B4651" w:rsidP="006E1507"/>
    <w:p w14:paraId="3201A01B" w14:textId="77777777" w:rsidR="005B4651" w:rsidRDefault="005B4651" w:rsidP="006E1507"/>
    <w:p w14:paraId="47183536" w14:textId="77777777" w:rsidR="005B4651" w:rsidRDefault="005B4651" w:rsidP="006E1507"/>
    <w:p w14:paraId="4A68DB40" w14:textId="77777777" w:rsidR="005B4651" w:rsidRDefault="005B4651" w:rsidP="006E1507"/>
    <w:p w14:paraId="05503DE1" w14:textId="77777777" w:rsidR="005B4651" w:rsidRDefault="005B4651" w:rsidP="006E1507"/>
    <w:p w14:paraId="4C949FDD" w14:textId="77777777" w:rsidR="005B4651" w:rsidRDefault="005B4651" w:rsidP="006E1507"/>
    <w:p w14:paraId="4BD8E791" w14:textId="77777777" w:rsidR="005B4651" w:rsidRDefault="005B4651" w:rsidP="006E1507"/>
    <w:p w14:paraId="24499C8E" w14:textId="77777777" w:rsidR="005B4651" w:rsidRDefault="005B4651" w:rsidP="006E1507"/>
    <w:p w14:paraId="3DA08B77" w14:textId="77777777" w:rsidR="005B4651" w:rsidRDefault="005B4651" w:rsidP="006E1507"/>
    <w:p w14:paraId="2117C302" w14:textId="77777777" w:rsidR="005B4651" w:rsidRDefault="005B4651" w:rsidP="006E1507"/>
    <w:p w14:paraId="621BE429" w14:textId="77777777" w:rsidR="005B4651" w:rsidRDefault="005B4651" w:rsidP="006E1507"/>
    <w:p w14:paraId="03050E09" w14:textId="77777777" w:rsidR="005B4651" w:rsidRDefault="005B4651" w:rsidP="006E1507"/>
    <w:p w14:paraId="1090941E" w14:textId="77777777" w:rsidR="005B4651" w:rsidRDefault="005B4651" w:rsidP="006E1507"/>
    <w:p w14:paraId="292F8B4E" w14:textId="77777777" w:rsidR="005B4651" w:rsidRDefault="005B4651" w:rsidP="006E1507"/>
    <w:p w14:paraId="3C4496D5" w14:textId="77777777" w:rsidR="005B4651" w:rsidRDefault="005B4651" w:rsidP="006E1507"/>
    <w:p w14:paraId="7B432EA3" w14:textId="77777777" w:rsidR="005B4651" w:rsidRDefault="005B4651" w:rsidP="006E1507"/>
    <w:p w14:paraId="381FD70D" w14:textId="77777777" w:rsidR="005B4651" w:rsidRDefault="005B4651" w:rsidP="006E1507"/>
    <w:p w14:paraId="1BB0C611" w14:textId="77777777" w:rsidR="005B4651" w:rsidRDefault="005B4651" w:rsidP="006E1507"/>
    <w:p w14:paraId="2FE0305D" w14:textId="77777777" w:rsidR="005B4651" w:rsidRDefault="005B4651" w:rsidP="006E1507"/>
    <w:p w14:paraId="55D87B91" w14:textId="16E62761" w:rsidR="005B4651" w:rsidRDefault="005B4651" w:rsidP="006E1507"/>
    <w:p w14:paraId="18BA81C1" w14:textId="59F4EDA5" w:rsidR="005B4651" w:rsidRDefault="005B4651" w:rsidP="006E1507"/>
    <w:p w14:paraId="0531945F" w14:textId="244DAB35" w:rsidR="005B4651" w:rsidRDefault="005B4651" w:rsidP="006E1507">
      <w:r w:rsidRPr="005B4651">
        <w:rPr>
          <w:noProof/>
        </w:rPr>
        <w:drawing>
          <wp:anchor distT="0" distB="0" distL="114300" distR="114300" simplePos="0" relativeHeight="251678720" behindDoc="0" locked="0" layoutInCell="1" allowOverlap="1" wp14:anchorId="728382BA" wp14:editId="711A5C41">
            <wp:simplePos x="0" y="0"/>
            <wp:positionH relativeFrom="column">
              <wp:posOffset>-616701</wp:posOffset>
            </wp:positionH>
            <wp:positionV relativeFrom="paragraph">
              <wp:posOffset>146743</wp:posOffset>
            </wp:positionV>
            <wp:extent cx="6903541" cy="5223164"/>
            <wp:effectExtent l="0" t="0" r="0" b="0"/>
            <wp:wrapNone/>
            <wp:docPr id="729134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3432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541" cy="5223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8C4A8" w14:textId="77777777" w:rsidR="005B4651" w:rsidRDefault="005B4651" w:rsidP="006E1507"/>
    <w:p w14:paraId="0DF9644D" w14:textId="77777777" w:rsidR="005B4651" w:rsidRDefault="005B4651" w:rsidP="006E1507"/>
    <w:p w14:paraId="403333B9" w14:textId="77777777" w:rsidR="005B4651" w:rsidRDefault="005B4651" w:rsidP="006E1507"/>
    <w:p w14:paraId="42C83564" w14:textId="77777777" w:rsidR="005B4651" w:rsidRDefault="005B4651" w:rsidP="006E1507"/>
    <w:p w14:paraId="5E77A79A" w14:textId="77777777" w:rsidR="005B4651" w:rsidRDefault="005B4651" w:rsidP="006E1507"/>
    <w:p w14:paraId="6BCAB8D7" w14:textId="77777777" w:rsidR="005B4651" w:rsidRDefault="005B4651" w:rsidP="006E1507"/>
    <w:p w14:paraId="407D2AA0" w14:textId="77777777" w:rsidR="005B4651" w:rsidRDefault="005B4651" w:rsidP="006E1507"/>
    <w:p w14:paraId="4E4F205C" w14:textId="77777777" w:rsidR="005B4651" w:rsidRDefault="005B4651" w:rsidP="006E1507"/>
    <w:p w14:paraId="303481D0" w14:textId="77777777" w:rsidR="005B4651" w:rsidRDefault="005B4651" w:rsidP="006E1507"/>
    <w:p w14:paraId="5C968EE0" w14:textId="77777777" w:rsidR="005B4651" w:rsidRDefault="005B4651" w:rsidP="006E1507"/>
    <w:p w14:paraId="2C4F3097" w14:textId="77777777" w:rsidR="005B4651" w:rsidRDefault="005B4651" w:rsidP="006E1507"/>
    <w:p w14:paraId="49E935AD" w14:textId="77777777" w:rsidR="005B4651" w:rsidRDefault="005B4651" w:rsidP="006E1507"/>
    <w:p w14:paraId="77390F7D" w14:textId="77777777" w:rsidR="005B4651" w:rsidRDefault="005B4651" w:rsidP="006E1507"/>
    <w:p w14:paraId="166A2483" w14:textId="77777777" w:rsidR="005B4651" w:rsidRDefault="005B4651" w:rsidP="006E1507"/>
    <w:p w14:paraId="1595947F" w14:textId="77777777" w:rsidR="005B4651" w:rsidRDefault="005B4651" w:rsidP="006E1507"/>
    <w:p w14:paraId="788162F0" w14:textId="77777777" w:rsidR="005B4651" w:rsidRDefault="005B4651" w:rsidP="006E1507"/>
    <w:p w14:paraId="007E369E" w14:textId="77777777" w:rsidR="005B4651" w:rsidRDefault="005B4651" w:rsidP="006E1507"/>
    <w:p w14:paraId="36D85D5A" w14:textId="77777777" w:rsidR="005B4651" w:rsidRDefault="005B4651" w:rsidP="006E1507"/>
    <w:p w14:paraId="0CE21453" w14:textId="77777777" w:rsidR="005B4651" w:rsidRDefault="005B4651" w:rsidP="006E1507"/>
    <w:p w14:paraId="216DB546" w14:textId="77777777" w:rsidR="005B4651" w:rsidRDefault="005B4651" w:rsidP="006E1507"/>
    <w:p w14:paraId="2F01261D" w14:textId="77777777" w:rsidR="005B4651" w:rsidRDefault="005B4651" w:rsidP="006E1507"/>
    <w:p w14:paraId="18EC125A" w14:textId="77777777" w:rsidR="005B4651" w:rsidRDefault="005B4651" w:rsidP="006E1507"/>
    <w:p w14:paraId="204990ED" w14:textId="77777777" w:rsidR="005B4651" w:rsidRDefault="005B4651" w:rsidP="006E1507"/>
    <w:p w14:paraId="3D4D3F4A" w14:textId="77777777" w:rsidR="005B4651" w:rsidRDefault="005B4651" w:rsidP="006E1507"/>
    <w:p w14:paraId="2AB850FA" w14:textId="77777777" w:rsidR="005B4651" w:rsidRDefault="005B4651" w:rsidP="006E1507"/>
    <w:p w14:paraId="3DB017A2" w14:textId="77777777" w:rsidR="005B4651" w:rsidRDefault="005B4651" w:rsidP="006E1507"/>
    <w:p w14:paraId="1395877E" w14:textId="77777777" w:rsidR="005B4651" w:rsidRDefault="005B4651" w:rsidP="006E1507"/>
    <w:p w14:paraId="2626AD3F" w14:textId="77777777" w:rsidR="005B4651" w:rsidRDefault="005B4651" w:rsidP="006E1507"/>
    <w:p w14:paraId="5654683E" w14:textId="77777777" w:rsidR="005B4651" w:rsidRDefault="005B4651" w:rsidP="006E1507"/>
    <w:p w14:paraId="6C7A3E3B" w14:textId="77777777" w:rsidR="005B4651" w:rsidRDefault="005B4651" w:rsidP="006E1507"/>
    <w:p w14:paraId="5BA2A046" w14:textId="77777777" w:rsidR="005B4651" w:rsidRDefault="005B4651" w:rsidP="006E1507"/>
    <w:p w14:paraId="4E64EB8E" w14:textId="77777777" w:rsidR="005B4651" w:rsidRDefault="005B4651" w:rsidP="006E1507"/>
    <w:p w14:paraId="6A920DDD" w14:textId="77777777" w:rsidR="005B4651" w:rsidRDefault="005B4651" w:rsidP="006E1507"/>
    <w:p w14:paraId="0388EB64" w14:textId="77777777" w:rsidR="005B4651" w:rsidRDefault="005B4651" w:rsidP="006E1507"/>
    <w:p w14:paraId="4302A00F" w14:textId="77777777" w:rsidR="005B4651" w:rsidRDefault="005B4651" w:rsidP="006E1507"/>
    <w:p w14:paraId="1A515F5E" w14:textId="77777777" w:rsidR="005B4651" w:rsidRDefault="005B4651" w:rsidP="006E1507"/>
    <w:p w14:paraId="0E90C736" w14:textId="77777777" w:rsidR="005B4651" w:rsidRDefault="005B4651" w:rsidP="006E1507"/>
    <w:p w14:paraId="52DEADD2" w14:textId="77777777" w:rsidR="005B4651" w:rsidRDefault="005B4651" w:rsidP="006E1507"/>
    <w:p w14:paraId="1AC6418E" w14:textId="77777777" w:rsidR="005B4651" w:rsidRDefault="005B4651" w:rsidP="006E1507"/>
    <w:p w14:paraId="671E0F27" w14:textId="77777777" w:rsidR="005B4651" w:rsidRDefault="005B4651" w:rsidP="006E1507"/>
    <w:p w14:paraId="10B4069C" w14:textId="77777777" w:rsidR="005B4651" w:rsidRDefault="005B4651" w:rsidP="006E1507"/>
    <w:p w14:paraId="501AD26D" w14:textId="77777777" w:rsidR="005B4651" w:rsidRDefault="005B4651" w:rsidP="006E1507"/>
    <w:p w14:paraId="2C09757F" w14:textId="77777777" w:rsidR="005B4651" w:rsidRDefault="005B4651" w:rsidP="006E1507"/>
    <w:p w14:paraId="0820C358" w14:textId="77777777" w:rsidR="005B4651" w:rsidRDefault="005B4651" w:rsidP="006E1507"/>
    <w:p w14:paraId="5B79FDF9" w14:textId="77777777" w:rsidR="005B4651" w:rsidRDefault="005B4651" w:rsidP="006E1507"/>
    <w:p w14:paraId="15EFC755" w14:textId="77777777" w:rsidR="005B4651" w:rsidRDefault="005B4651" w:rsidP="006E1507"/>
    <w:p w14:paraId="7584BCEE" w14:textId="77777777" w:rsidR="005B4651" w:rsidRDefault="005B4651" w:rsidP="006E1507"/>
    <w:p w14:paraId="3BB4F948" w14:textId="77777777" w:rsidR="005B4651" w:rsidRDefault="005B4651" w:rsidP="006E1507"/>
    <w:p w14:paraId="3A7D1C76" w14:textId="77777777" w:rsidR="005B4651" w:rsidRDefault="005B4651" w:rsidP="006E1507"/>
    <w:p w14:paraId="29B5882E" w14:textId="77777777" w:rsidR="005B4651" w:rsidRDefault="005B4651" w:rsidP="006E1507"/>
    <w:p w14:paraId="19F39D9C" w14:textId="77777777" w:rsidR="005B4651" w:rsidRDefault="005B4651" w:rsidP="006E1507"/>
    <w:p w14:paraId="2F639757" w14:textId="40F62948" w:rsidR="005B4651" w:rsidRDefault="005B4651" w:rsidP="006E1507"/>
    <w:p w14:paraId="2FF52C50" w14:textId="3E9A93B6" w:rsidR="005B4651" w:rsidRDefault="0075316E" w:rsidP="006E1507">
      <w:r w:rsidRPr="005B4651">
        <w:rPr>
          <w:noProof/>
        </w:rPr>
        <w:drawing>
          <wp:anchor distT="0" distB="0" distL="114300" distR="114300" simplePos="0" relativeHeight="251679744" behindDoc="0" locked="0" layoutInCell="1" allowOverlap="1" wp14:anchorId="4E1F73E5" wp14:editId="5FACF524">
            <wp:simplePos x="0" y="0"/>
            <wp:positionH relativeFrom="column">
              <wp:posOffset>-384810</wp:posOffset>
            </wp:positionH>
            <wp:positionV relativeFrom="paragraph">
              <wp:posOffset>113607</wp:posOffset>
            </wp:positionV>
            <wp:extent cx="6772542" cy="5160818"/>
            <wp:effectExtent l="0" t="0" r="9525" b="1905"/>
            <wp:wrapNone/>
            <wp:docPr id="1196806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0637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542" cy="5160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EE50C" w14:textId="77777777" w:rsidR="005B4651" w:rsidRDefault="005B4651" w:rsidP="006E1507"/>
    <w:p w14:paraId="31AC4DBA" w14:textId="77777777" w:rsidR="005B4651" w:rsidRDefault="005B4651" w:rsidP="006E1507"/>
    <w:p w14:paraId="2840A8B4" w14:textId="77777777" w:rsidR="005B4651" w:rsidRDefault="005B4651" w:rsidP="006E1507"/>
    <w:p w14:paraId="0E555302" w14:textId="77777777" w:rsidR="005B4651" w:rsidRDefault="005B4651" w:rsidP="006E1507"/>
    <w:p w14:paraId="0AFB7195" w14:textId="77777777" w:rsidR="005B4651" w:rsidRDefault="005B4651" w:rsidP="006E1507"/>
    <w:p w14:paraId="392DE216" w14:textId="77777777" w:rsidR="005B4651" w:rsidRDefault="005B4651" w:rsidP="006E1507"/>
    <w:p w14:paraId="78C53F83" w14:textId="77777777" w:rsidR="005B4651" w:rsidRDefault="005B4651" w:rsidP="006E1507"/>
    <w:p w14:paraId="55EE1F3F" w14:textId="77777777" w:rsidR="005B4651" w:rsidRDefault="005B4651" w:rsidP="006E1507"/>
    <w:p w14:paraId="2A7DE30F" w14:textId="77777777" w:rsidR="005B4651" w:rsidRDefault="005B4651" w:rsidP="006E1507"/>
    <w:p w14:paraId="547F3DAC" w14:textId="77777777" w:rsidR="005B4651" w:rsidRDefault="005B4651" w:rsidP="006E1507"/>
    <w:p w14:paraId="7DC5F2D9" w14:textId="77777777" w:rsidR="005B4651" w:rsidRDefault="005B4651" w:rsidP="006E1507"/>
    <w:p w14:paraId="2E4ADF5E" w14:textId="77777777" w:rsidR="005B4651" w:rsidRDefault="005B4651" w:rsidP="006E1507"/>
    <w:p w14:paraId="6F1BFC8B" w14:textId="77777777" w:rsidR="005B4651" w:rsidRDefault="005B4651" w:rsidP="006E1507"/>
    <w:p w14:paraId="63E07C5D" w14:textId="77777777" w:rsidR="005B4651" w:rsidRDefault="005B4651" w:rsidP="006E1507"/>
    <w:p w14:paraId="1C3AA1FE" w14:textId="77777777" w:rsidR="005B4651" w:rsidRDefault="005B4651" w:rsidP="006E1507"/>
    <w:p w14:paraId="19ED1AD8" w14:textId="77777777" w:rsidR="005B4651" w:rsidRDefault="005B4651" w:rsidP="006E1507"/>
    <w:p w14:paraId="79DEBC29" w14:textId="77777777" w:rsidR="005B4651" w:rsidRDefault="005B4651" w:rsidP="006E1507"/>
    <w:p w14:paraId="296DA914" w14:textId="77777777" w:rsidR="005B4651" w:rsidRDefault="005B4651" w:rsidP="006E1507"/>
    <w:p w14:paraId="5DC4E508" w14:textId="77777777" w:rsidR="005B4651" w:rsidRDefault="005B4651" w:rsidP="006E1507"/>
    <w:p w14:paraId="5E52876F" w14:textId="77777777" w:rsidR="005B4651" w:rsidRDefault="005B4651" w:rsidP="006E1507"/>
    <w:p w14:paraId="0DA4C588" w14:textId="77777777" w:rsidR="005B4651" w:rsidRDefault="005B4651" w:rsidP="006E1507"/>
    <w:p w14:paraId="385C055B" w14:textId="77777777" w:rsidR="005B4651" w:rsidRDefault="005B4651" w:rsidP="006E1507"/>
    <w:p w14:paraId="4E637400" w14:textId="77777777" w:rsidR="005B4651" w:rsidRDefault="005B4651" w:rsidP="006E1507"/>
    <w:p w14:paraId="5CC4E765" w14:textId="77777777" w:rsidR="005B4651" w:rsidRDefault="005B4651" w:rsidP="006E1507"/>
    <w:p w14:paraId="2CEBBAA5" w14:textId="77777777" w:rsidR="005B4651" w:rsidRDefault="005B4651" w:rsidP="006E1507"/>
    <w:p w14:paraId="1C7AD8D1" w14:textId="77777777" w:rsidR="005B4651" w:rsidRDefault="005B4651" w:rsidP="006E1507"/>
    <w:p w14:paraId="3B86CA47" w14:textId="77777777" w:rsidR="005B4651" w:rsidRDefault="005B4651" w:rsidP="006E1507"/>
    <w:p w14:paraId="62AE387E" w14:textId="77777777" w:rsidR="005B4651" w:rsidRDefault="005B4651" w:rsidP="006E1507"/>
    <w:p w14:paraId="0DD9FC59" w14:textId="77777777" w:rsidR="005B4651" w:rsidRDefault="005B4651" w:rsidP="006E1507"/>
    <w:p w14:paraId="25496AF1" w14:textId="77777777" w:rsidR="005B4651" w:rsidRDefault="005B4651" w:rsidP="006E1507"/>
    <w:p w14:paraId="4C25F4A9" w14:textId="77777777" w:rsidR="005B4651" w:rsidRDefault="005B4651" w:rsidP="006E1507"/>
    <w:p w14:paraId="7EF16CB0" w14:textId="77777777" w:rsidR="005B4651" w:rsidRDefault="005B4651" w:rsidP="006E1507"/>
    <w:p w14:paraId="4C3D6A96" w14:textId="77777777" w:rsidR="005B4651" w:rsidRDefault="005B4651" w:rsidP="006E1507"/>
    <w:p w14:paraId="7CAB0606" w14:textId="77777777" w:rsidR="005B4651" w:rsidRDefault="005B4651" w:rsidP="006E1507"/>
    <w:p w14:paraId="1FE1FB43" w14:textId="77777777" w:rsidR="005B4651" w:rsidRDefault="005B4651" w:rsidP="006E1507"/>
    <w:p w14:paraId="7AC60B38" w14:textId="77777777" w:rsidR="005B4651" w:rsidRDefault="005B4651" w:rsidP="006E1507"/>
    <w:p w14:paraId="6C6305F3" w14:textId="77777777" w:rsidR="005B4651" w:rsidRDefault="005B4651" w:rsidP="006E1507"/>
    <w:p w14:paraId="40335B88" w14:textId="77777777" w:rsidR="005B4651" w:rsidRDefault="005B4651" w:rsidP="006E1507"/>
    <w:p w14:paraId="1E632DEE" w14:textId="77777777" w:rsidR="005B4651" w:rsidRDefault="005B4651" w:rsidP="006E1507"/>
    <w:p w14:paraId="51BEBA50" w14:textId="77777777" w:rsidR="005B4651" w:rsidRDefault="005B4651" w:rsidP="006E1507"/>
    <w:p w14:paraId="6A4FB1F4" w14:textId="77777777" w:rsidR="005B4651" w:rsidRDefault="005B4651" w:rsidP="006E1507"/>
    <w:p w14:paraId="333DEB1E" w14:textId="77777777" w:rsidR="005B4651" w:rsidRDefault="005B4651" w:rsidP="006E1507"/>
    <w:p w14:paraId="4A2CC4A2" w14:textId="77777777" w:rsidR="005B4651" w:rsidRDefault="005B4651" w:rsidP="006E1507"/>
    <w:p w14:paraId="027FA1FB" w14:textId="77777777" w:rsidR="005B4651" w:rsidRDefault="005B4651" w:rsidP="006E1507"/>
    <w:p w14:paraId="45A723D1" w14:textId="77777777" w:rsidR="005B4651" w:rsidRDefault="005B4651" w:rsidP="006E1507"/>
    <w:p w14:paraId="3967595C" w14:textId="77777777" w:rsidR="005B4651" w:rsidRDefault="005B4651" w:rsidP="006E1507"/>
    <w:p w14:paraId="2DECB2B8" w14:textId="77777777" w:rsidR="005B4651" w:rsidRDefault="005B4651" w:rsidP="006E1507"/>
    <w:p w14:paraId="14A18EF0" w14:textId="77777777" w:rsidR="005B4651" w:rsidRDefault="005B4651" w:rsidP="006E1507"/>
    <w:p w14:paraId="23E05BD7" w14:textId="77777777" w:rsidR="005B4651" w:rsidRDefault="005B4651" w:rsidP="006E1507"/>
    <w:p w14:paraId="5B4D998A" w14:textId="77777777" w:rsidR="005B4651" w:rsidRDefault="005B4651" w:rsidP="006E1507"/>
    <w:p w14:paraId="1071D7F6" w14:textId="77777777" w:rsidR="005B4651" w:rsidRDefault="005B4651" w:rsidP="006E1507"/>
    <w:p w14:paraId="368B850E" w14:textId="05E67431" w:rsidR="005B4651" w:rsidRDefault="005B4651" w:rsidP="006E1507">
      <w:r w:rsidRPr="005B4651">
        <w:rPr>
          <w:noProof/>
        </w:rPr>
        <w:drawing>
          <wp:anchor distT="0" distB="0" distL="114300" distR="114300" simplePos="0" relativeHeight="251680768" behindDoc="0" locked="0" layoutInCell="1" allowOverlap="1" wp14:anchorId="77B96A09" wp14:editId="66FE1C86">
            <wp:simplePos x="0" y="0"/>
            <wp:positionH relativeFrom="column">
              <wp:posOffset>-514465</wp:posOffset>
            </wp:positionH>
            <wp:positionV relativeFrom="paragraph">
              <wp:posOffset>167640</wp:posOffset>
            </wp:positionV>
            <wp:extent cx="6924003" cy="5264727"/>
            <wp:effectExtent l="0" t="0" r="0" b="0"/>
            <wp:wrapNone/>
            <wp:docPr id="697630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3010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003" cy="5264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7C6A3" w14:textId="65F512FD" w:rsidR="005B4651" w:rsidRDefault="005B4651" w:rsidP="006E1507"/>
    <w:p w14:paraId="37B799AD" w14:textId="77777777" w:rsidR="005B4651" w:rsidRDefault="005B4651" w:rsidP="006E1507"/>
    <w:p w14:paraId="55B7229A" w14:textId="77777777" w:rsidR="005B4651" w:rsidRDefault="005B4651" w:rsidP="006E1507"/>
    <w:p w14:paraId="2A190967" w14:textId="77777777" w:rsidR="005B4651" w:rsidRDefault="005B4651" w:rsidP="006E1507"/>
    <w:p w14:paraId="63E87508" w14:textId="77777777" w:rsidR="005B4651" w:rsidRDefault="005B4651" w:rsidP="006E1507"/>
    <w:p w14:paraId="62075201" w14:textId="77777777" w:rsidR="005B4651" w:rsidRDefault="005B4651" w:rsidP="006E1507"/>
    <w:p w14:paraId="6A227E0B" w14:textId="77777777" w:rsidR="005B4651" w:rsidRDefault="005B4651" w:rsidP="006E1507"/>
    <w:p w14:paraId="679C0F6D" w14:textId="77777777" w:rsidR="005B4651" w:rsidRDefault="005B4651" w:rsidP="006E1507"/>
    <w:p w14:paraId="0CD362C6" w14:textId="77777777" w:rsidR="005B4651" w:rsidRDefault="005B4651" w:rsidP="006E1507"/>
    <w:p w14:paraId="051A835E" w14:textId="77777777" w:rsidR="005B4651" w:rsidRDefault="005B4651" w:rsidP="006E1507"/>
    <w:p w14:paraId="401821F8" w14:textId="77777777" w:rsidR="005B4651" w:rsidRDefault="005B4651" w:rsidP="006E1507"/>
    <w:p w14:paraId="2A19EE23" w14:textId="77777777" w:rsidR="005B4651" w:rsidRDefault="005B4651" w:rsidP="006E1507"/>
    <w:p w14:paraId="635CC604" w14:textId="77777777" w:rsidR="005B4651" w:rsidRDefault="005B4651" w:rsidP="006E1507"/>
    <w:p w14:paraId="2F36D0B0" w14:textId="77777777" w:rsidR="005B4651" w:rsidRDefault="005B4651" w:rsidP="006E1507"/>
    <w:p w14:paraId="034336F0" w14:textId="77777777" w:rsidR="005B4651" w:rsidRDefault="005B4651" w:rsidP="006E1507"/>
    <w:p w14:paraId="2B57CE98" w14:textId="77777777" w:rsidR="005B4651" w:rsidRDefault="005B4651" w:rsidP="006E1507"/>
    <w:p w14:paraId="490524A3" w14:textId="77777777" w:rsidR="005B4651" w:rsidRDefault="005B4651" w:rsidP="006E1507"/>
    <w:p w14:paraId="7C5C5E48" w14:textId="77777777" w:rsidR="005B4651" w:rsidRDefault="005B4651" w:rsidP="006E1507"/>
    <w:p w14:paraId="7133FBED" w14:textId="77777777" w:rsidR="005B4651" w:rsidRDefault="005B4651" w:rsidP="006E1507"/>
    <w:p w14:paraId="31E616F8" w14:textId="77777777" w:rsidR="005B4651" w:rsidRDefault="005B4651" w:rsidP="006E1507"/>
    <w:p w14:paraId="5C3A9BF2" w14:textId="77777777" w:rsidR="005B4651" w:rsidRDefault="005B4651" w:rsidP="006E1507"/>
    <w:p w14:paraId="1D5410A9" w14:textId="77777777" w:rsidR="005B4651" w:rsidRDefault="005B4651" w:rsidP="006E1507"/>
    <w:p w14:paraId="2875C3DA" w14:textId="77777777" w:rsidR="005B4651" w:rsidRDefault="005B4651" w:rsidP="006E1507"/>
    <w:p w14:paraId="6B8C7BED" w14:textId="77777777" w:rsidR="005B4651" w:rsidRDefault="005B4651" w:rsidP="006E1507"/>
    <w:p w14:paraId="1AC275DD" w14:textId="77777777" w:rsidR="005B4651" w:rsidRDefault="005B4651" w:rsidP="006E1507"/>
    <w:p w14:paraId="26486FFD" w14:textId="77777777" w:rsidR="005B4651" w:rsidRDefault="005B4651" w:rsidP="006E1507"/>
    <w:p w14:paraId="5AEF2881" w14:textId="77777777" w:rsidR="005B4651" w:rsidRDefault="005B4651" w:rsidP="006E1507"/>
    <w:p w14:paraId="0D64ED43" w14:textId="77777777" w:rsidR="005B4651" w:rsidRDefault="005B4651" w:rsidP="006E1507"/>
    <w:p w14:paraId="2C15C8B6" w14:textId="77777777" w:rsidR="005B4651" w:rsidRDefault="005B4651" w:rsidP="006E1507"/>
    <w:p w14:paraId="568B5A66" w14:textId="77777777" w:rsidR="005B4651" w:rsidRDefault="005B4651" w:rsidP="006E1507"/>
    <w:p w14:paraId="1F9C40D8" w14:textId="77777777" w:rsidR="005B4651" w:rsidRDefault="005B4651" w:rsidP="006E1507"/>
    <w:p w14:paraId="1A5A67B0" w14:textId="77777777" w:rsidR="005B4651" w:rsidRDefault="005B4651" w:rsidP="006E1507"/>
    <w:p w14:paraId="10DB0F81" w14:textId="77777777" w:rsidR="005B4651" w:rsidRDefault="005B4651" w:rsidP="006E1507"/>
    <w:p w14:paraId="6117E695" w14:textId="77777777" w:rsidR="005B4651" w:rsidRDefault="005B4651" w:rsidP="006E1507"/>
    <w:p w14:paraId="2C2D1444" w14:textId="77777777" w:rsidR="005B4651" w:rsidRDefault="005B4651" w:rsidP="006E1507"/>
    <w:p w14:paraId="3D1A2ABA" w14:textId="77777777" w:rsidR="005B4651" w:rsidRDefault="005B4651" w:rsidP="006E1507"/>
    <w:p w14:paraId="22F69352" w14:textId="77777777" w:rsidR="005B4651" w:rsidRDefault="005B4651" w:rsidP="006E1507"/>
    <w:p w14:paraId="57C1A95E" w14:textId="77777777" w:rsidR="005B4651" w:rsidRDefault="005B4651" w:rsidP="006E1507"/>
    <w:p w14:paraId="6EC3577D" w14:textId="77777777" w:rsidR="005B4651" w:rsidRDefault="005B4651" w:rsidP="006E1507"/>
    <w:p w14:paraId="413BAB79" w14:textId="77777777" w:rsidR="005B4651" w:rsidRDefault="005B4651" w:rsidP="006E1507"/>
    <w:p w14:paraId="6AD4DE1D" w14:textId="77777777" w:rsidR="005B4651" w:rsidRDefault="005B4651" w:rsidP="006E1507"/>
    <w:p w14:paraId="2AB476B1" w14:textId="77777777" w:rsidR="005B4651" w:rsidRDefault="005B4651" w:rsidP="006E1507"/>
    <w:p w14:paraId="1C7A67BF" w14:textId="77777777" w:rsidR="005B4651" w:rsidRDefault="005B4651" w:rsidP="006E1507"/>
    <w:p w14:paraId="2F31F112" w14:textId="77777777" w:rsidR="005B4651" w:rsidRDefault="005B4651" w:rsidP="006E1507"/>
    <w:p w14:paraId="776DB548" w14:textId="77777777" w:rsidR="005B4651" w:rsidRDefault="005B4651" w:rsidP="006E1507"/>
    <w:p w14:paraId="49AFF7E5" w14:textId="77777777" w:rsidR="005B4651" w:rsidRDefault="005B4651" w:rsidP="006E1507"/>
    <w:p w14:paraId="0A0527D9" w14:textId="77777777" w:rsidR="005B4651" w:rsidRDefault="005B4651" w:rsidP="006E1507"/>
    <w:p w14:paraId="7619DA74" w14:textId="77777777" w:rsidR="005B4651" w:rsidRDefault="005B4651" w:rsidP="006E1507"/>
    <w:p w14:paraId="6D63E2D9" w14:textId="77777777" w:rsidR="005B4651" w:rsidRDefault="005B4651" w:rsidP="006E1507"/>
    <w:p w14:paraId="7B14D404" w14:textId="77777777" w:rsidR="005B4651" w:rsidRDefault="005B4651" w:rsidP="006E1507"/>
    <w:p w14:paraId="23E1A566" w14:textId="77777777" w:rsidR="005B4651" w:rsidRDefault="005B4651" w:rsidP="006E1507"/>
    <w:p w14:paraId="7B785783" w14:textId="77777777" w:rsidR="005B4651" w:rsidRDefault="005B4651" w:rsidP="006E1507"/>
    <w:p w14:paraId="001BEF80" w14:textId="77777777" w:rsidR="005B4651" w:rsidRDefault="005B4651" w:rsidP="006E1507"/>
    <w:p w14:paraId="37C54A0A" w14:textId="77777777" w:rsidR="005B4651" w:rsidRDefault="005B4651" w:rsidP="006E1507"/>
    <w:p w14:paraId="2D1600F9" w14:textId="77777777" w:rsidR="0075316E" w:rsidRDefault="0075316E" w:rsidP="006E1507"/>
    <w:p w14:paraId="0F33010F" w14:textId="73051CD3" w:rsidR="0075316E" w:rsidRDefault="0075316E" w:rsidP="006E1507">
      <w:r w:rsidRPr="0075316E">
        <w:rPr>
          <w:noProof/>
        </w:rPr>
        <w:drawing>
          <wp:anchor distT="0" distB="0" distL="114300" distR="114300" simplePos="0" relativeHeight="251681792" behindDoc="0" locked="0" layoutInCell="1" allowOverlap="1" wp14:anchorId="42F3F091" wp14:editId="00541795">
            <wp:simplePos x="0" y="0"/>
            <wp:positionH relativeFrom="column">
              <wp:posOffset>-607753</wp:posOffset>
            </wp:positionH>
            <wp:positionV relativeFrom="paragraph">
              <wp:posOffset>191481</wp:posOffset>
            </wp:positionV>
            <wp:extent cx="6953392" cy="5302481"/>
            <wp:effectExtent l="0" t="0" r="0" b="0"/>
            <wp:wrapNone/>
            <wp:docPr id="761752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5293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392" cy="5302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43D96" w14:textId="185A6ED2" w:rsidR="0075316E" w:rsidRDefault="0075316E" w:rsidP="006E1507"/>
    <w:p w14:paraId="684F0F2F" w14:textId="4154D378" w:rsidR="0075316E" w:rsidRDefault="0075316E" w:rsidP="006E1507"/>
    <w:p w14:paraId="5E866E37" w14:textId="46D2F02A" w:rsidR="0075316E" w:rsidRDefault="0075316E" w:rsidP="006E1507"/>
    <w:p w14:paraId="1F40BD97" w14:textId="4BAEB13A" w:rsidR="0075316E" w:rsidRDefault="0075316E" w:rsidP="006E1507"/>
    <w:p w14:paraId="0D711B4E" w14:textId="77777777" w:rsidR="0075316E" w:rsidRDefault="0075316E" w:rsidP="006E1507"/>
    <w:p w14:paraId="5BA48295" w14:textId="7D4FA1F5" w:rsidR="0075316E" w:rsidRDefault="0075316E" w:rsidP="006E1507"/>
    <w:p w14:paraId="1829EB7B" w14:textId="548473F5" w:rsidR="0075316E" w:rsidRDefault="0075316E" w:rsidP="006E1507"/>
    <w:p w14:paraId="56B11E3A" w14:textId="69F5A668" w:rsidR="0075316E" w:rsidRDefault="0075316E" w:rsidP="006E1507"/>
    <w:p w14:paraId="5C397ADB" w14:textId="342629FB" w:rsidR="0075316E" w:rsidRDefault="0075316E" w:rsidP="006E1507"/>
    <w:p w14:paraId="2313C387" w14:textId="77777777" w:rsidR="0075316E" w:rsidRDefault="0075316E" w:rsidP="006E1507"/>
    <w:p w14:paraId="7947E114" w14:textId="3DD8A05D" w:rsidR="0075316E" w:rsidRDefault="0075316E" w:rsidP="006E1507"/>
    <w:p w14:paraId="780A8823" w14:textId="77777777" w:rsidR="0075316E" w:rsidRDefault="0075316E" w:rsidP="006E1507"/>
    <w:p w14:paraId="20E8A2C7" w14:textId="1772DDEA" w:rsidR="0075316E" w:rsidRDefault="0075316E" w:rsidP="006E1507"/>
    <w:p w14:paraId="40C955A4" w14:textId="78A26531" w:rsidR="0075316E" w:rsidRDefault="0075316E" w:rsidP="006E1507"/>
    <w:p w14:paraId="7059ABD4" w14:textId="77777777" w:rsidR="0075316E" w:rsidRDefault="0075316E" w:rsidP="006E1507"/>
    <w:p w14:paraId="1C40410F" w14:textId="77777777" w:rsidR="0075316E" w:rsidRDefault="0075316E" w:rsidP="006E1507"/>
    <w:p w14:paraId="342EEF82" w14:textId="332ACD25" w:rsidR="005B4651" w:rsidRDefault="005B4651" w:rsidP="006E1507"/>
    <w:p w14:paraId="13327D8D" w14:textId="77777777" w:rsidR="0075316E" w:rsidRPr="0075316E" w:rsidRDefault="0075316E" w:rsidP="0075316E"/>
    <w:p w14:paraId="4EB6ADE9" w14:textId="77777777" w:rsidR="0075316E" w:rsidRPr="0075316E" w:rsidRDefault="0075316E" w:rsidP="0075316E"/>
    <w:p w14:paraId="52703BEE" w14:textId="77777777" w:rsidR="0075316E" w:rsidRPr="0075316E" w:rsidRDefault="0075316E" w:rsidP="0075316E"/>
    <w:p w14:paraId="4D2B1E0B" w14:textId="77777777" w:rsidR="0075316E" w:rsidRPr="0075316E" w:rsidRDefault="0075316E" w:rsidP="0075316E"/>
    <w:p w14:paraId="67ACCD7C" w14:textId="77777777" w:rsidR="0075316E" w:rsidRPr="0075316E" w:rsidRDefault="0075316E" w:rsidP="0075316E"/>
    <w:p w14:paraId="10B6B5D1" w14:textId="77777777" w:rsidR="0075316E" w:rsidRPr="0075316E" w:rsidRDefault="0075316E" w:rsidP="0075316E"/>
    <w:p w14:paraId="10F2EED6" w14:textId="77777777" w:rsidR="0075316E" w:rsidRPr="0075316E" w:rsidRDefault="0075316E" w:rsidP="0075316E"/>
    <w:p w14:paraId="58BC3404" w14:textId="77777777" w:rsidR="0075316E" w:rsidRPr="0075316E" w:rsidRDefault="0075316E" w:rsidP="0075316E"/>
    <w:p w14:paraId="5ACACC2C" w14:textId="77777777" w:rsidR="0075316E" w:rsidRPr="0075316E" w:rsidRDefault="0075316E" w:rsidP="0075316E"/>
    <w:p w14:paraId="0B7696B4" w14:textId="77777777" w:rsidR="0075316E" w:rsidRPr="0075316E" w:rsidRDefault="0075316E" w:rsidP="0075316E"/>
    <w:p w14:paraId="55F5F5EB" w14:textId="77777777" w:rsidR="0075316E" w:rsidRPr="0075316E" w:rsidRDefault="0075316E" w:rsidP="0075316E"/>
    <w:p w14:paraId="7F70D7DE" w14:textId="77777777" w:rsidR="0075316E" w:rsidRPr="0075316E" w:rsidRDefault="0075316E" w:rsidP="0075316E"/>
    <w:p w14:paraId="21A431B8" w14:textId="77777777" w:rsidR="0075316E" w:rsidRPr="0075316E" w:rsidRDefault="0075316E" w:rsidP="0075316E"/>
    <w:p w14:paraId="263E4B0E" w14:textId="77777777" w:rsidR="0075316E" w:rsidRPr="0075316E" w:rsidRDefault="0075316E" w:rsidP="0075316E"/>
    <w:p w14:paraId="1E3460E8" w14:textId="77777777" w:rsidR="0075316E" w:rsidRPr="0075316E" w:rsidRDefault="0075316E" w:rsidP="0075316E"/>
    <w:p w14:paraId="092B5DFD" w14:textId="5FC16735" w:rsidR="0075316E" w:rsidRDefault="0075316E" w:rsidP="0075316E">
      <w:pPr>
        <w:tabs>
          <w:tab w:val="left" w:pos="2444"/>
        </w:tabs>
      </w:pPr>
      <w:r>
        <w:tab/>
      </w:r>
    </w:p>
    <w:p w14:paraId="5D289466" w14:textId="77777777" w:rsidR="0075316E" w:rsidRDefault="0075316E" w:rsidP="0075316E">
      <w:pPr>
        <w:tabs>
          <w:tab w:val="left" w:pos="2444"/>
        </w:tabs>
      </w:pPr>
    </w:p>
    <w:p w14:paraId="2C33FB95" w14:textId="77777777" w:rsidR="0075316E" w:rsidRDefault="0075316E" w:rsidP="0075316E">
      <w:pPr>
        <w:tabs>
          <w:tab w:val="left" w:pos="2444"/>
        </w:tabs>
      </w:pPr>
    </w:p>
    <w:p w14:paraId="083F795C" w14:textId="77777777" w:rsidR="0075316E" w:rsidRDefault="0075316E" w:rsidP="0075316E">
      <w:pPr>
        <w:tabs>
          <w:tab w:val="left" w:pos="2444"/>
        </w:tabs>
      </w:pPr>
    </w:p>
    <w:p w14:paraId="7D1130DD" w14:textId="77777777" w:rsidR="0075316E" w:rsidRDefault="0075316E" w:rsidP="0075316E">
      <w:pPr>
        <w:tabs>
          <w:tab w:val="left" w:pos="2444"/>
        </w:tabs>
      </w:pPr>
    </w:p>
    <w:p w14:paraId="06EF9B67" w14:textId="77777777" w:rsidR="0075316E" w:rsidRDefault="0075316E" w:rsidP="0075316E">
      <w:pPr>
        <w:tabs>
          <w:tab w:val="left" w:pos="2444"/>
        </w:tabs>
      </w:pPr>
    </w:p>
    <w:p w14:paraId="1C6DE21A" w14:textId="77777777" w:rsidR="0075316E" w:rsidRDefault="0075316E" w:rsidP="0075316E">
      <w:pPr>
        <w:tabs>
          <w:tab w:val="left" w:pos="2444"/>
        </w:tabs>
      </w:pPr>
    </w:p>
    <w:p w14:paraId="77AE307B" w14:textId="77777777" w:rsidR="0075316E" w:rsidRDefault="0075316E" w:rsidP="0075316E">
      <w:pPr>
        <w:tabs>
          <w:tab w:val="left" w:pos="2444"/>
        </w:tabs>
      </w:pPr>
    </w:p>
    <w:p w14:paraId="7EB1B859" w14:textId="77777777" w:rsidR="0075316E" w:rsidRDefault="0075316E" w:rsidP="0075316E">
      <w:pPr>
        <w:tabs>
          <w:tab w:val="left" w:pos="2444"/>
        </w:tabs>
      </w:pPr>
    </w:p>
    <w:p w14:paraId="50E9A5C2" w14:textId="77777777" w:rsidR="0075316E" w:rsidRDefault="0075316E" w:rsidP="0075316E">
      <w:pPr>
        <w:tabs>
          <w:tab w:val="left" w:pos="2444"/>
        </w:tabs>
      </w:pPr>
    </w:p>
    <w:p w14:paraId="5756CA4B" w14:textId="77777777" w:rsidR="0075316E" w:rsidRDefault="0075316E" w:rsidP="0075316E">
      <w:pPr>
        <w:tabs>
          <w:tab w:val="left" w:pos="2444"/>
        </w:tabs>
      </w:pPr>
    </w:p>
    <w:p w14:paraId="63A085BB" w14:textId="77777777" w:rsidR="0075316E" w:rsidRDefault="0075316E" w:rsidP="0075316E">
      <w:pPr>
        <w:tabs>
          <w:tab w:val="left" w:pos="2444"/>
        </w:tabs>
      </w:pPr>
    </w:p>
    <w:p w14:paraId="01C11D50" w14:textId="77777777" w:rsidR="0075316E" w:rsidRDefault="0075316E" w:rsidP="0075316E">
      <w:pPr>
        <w:tabs>
          <w:tab w:val="left" w:pos="2444"/>
        </w:tabs>
      </w:pPr>
    </w:p>
    <w:p w14:paraId="301D5905" w14:textId="77777777" w:rsidR="0075316E" w:rsidRDefault="0075316E" w:rsidP="0075316E">
      <w:pPr>
        <w:tabs>
          <w:tab w:val="left" w:pos="2444"/>
        </w:tabs>
      </w:pPr>
    </w:p>
    <w:p w14:paraId="4AA0EAD1" w14:textId="77777777" w:rsidR="0075316E" w:rsidRDefault="0075316E" w:rsidP="0075316E">
      <w:pPr>
        <w:tabs>
          <w:tab w:val="left" w:pos="2444"/>
        </w:tabs>
      </w:pPr>
    </w:p>
    <w:p w14:paraId="05C27215" w14:textId="77777777" w:rsidR="0075316E" w:rsidRDefault="0075316E" w:rsidP="0075316E">
      <w:pPr>
        <w:tabs>
          <w:tab w:val="left" w:pos="2444"/>
        </w:tabs>
      </w:pPr>
    </w:p>
    <w:p w14:paraId="6D25E5BC" w14:textId="77777777" w:rsidR="0075316E" w:rsidRDefault="0075316E" w:rsidP="0075316E">
      <w:pPr>
        <w:tabs>
          <w:tab w:val="left" w:pos="2444"/>
        </w:tabs>
      </w:pPr>
    </w:p>
    <w:p w14:paraId="1BF35A52" w14:textId="77777777" w:rsidR="0075316E" w:rsidRDefault="0075316E" w:rsidP="0075316E">
      <w:pPr>
        <w:tabs>
          <w:tab w:val="left" w:pos="2444"/>
        </w:tabs>
      </w:pPr>
    </w:p>
    <w:p w14:paraId="6C3F1E39" w14:textId="77777777" w:rsidR="0075316E" w:rsidRDefault="0075316E" w:rsidP="0075316E">
      <w:pPr>
        <w:tabs>
          <w:tab w:val="left" w:pos="2444"/>
        </w:tabs>
      </w:pPr>
    </w:p>
    <w:p w14:paraId="1BD1DC3A" w14:textId="77777777" w:rsidR="0075316E" w:rsidRDefault="0075316E" w:rsidP="0075316E">
      <w:pPr>
        <w:tabs>
          <w:tab w:val="left" w:pos="2444"/>
        </w:tabs>
      </w:pPr>
    </w:p>
    <w:p w14:paraId="0B18EF37" w14:textId="381C5836" w:rsidR="0075316E" w:rsidRDefault="002D37C8" w:rsidP="0075316E">
      <w:pPr>
        <w:tabs>
          <w:tab w:val="left" w:pos="2444"/>
        </w:tabs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0B56628" wp14:editId="60128682">
            <wp:simplePos x="0" y="0"/>
            <wp:positionH relativeFrom="column">
              <wp:posOffset>-678180</wp:posOffset>
            </wp:positionH>
            <wp:positionV relativeFrom="paragraph">
              <wp:posOffset>170815</wp:posOffset>
            </wp:positionV>
            <wp:extent cx="6999605" cy="5330307"/>
            <wp:effectExtent l="0" t="0" r="0" b="3810"/>
            <wp:wrapNone/>
            <wp:docPr id="132844430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008" cy="5338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67337" w14:textId="5D38A3B6" w:rsidR="0075316E" w:rsidRDefault="0075316E" w:rsidP="0075316E">
      <w:pPr>
        <w:tabs>
          <w:tab w:val="left" w:pos="2444"/>
        </w:tabs>
      </w:pPr>
    </w:p>
    <w:p w14:paraId="308C4221" w14:textId="4279A58B" w:rsidR="0075316E" w:rsidRDefault="0075316E" w:rsidP="0075316E">
      <w:pPr>
        <w:tabs>
          <w:tab w:val="left" w:pos="2444"/>
        </w:tabs>
      </w:pPr>
    </w:p>
    <w:p w14:paraId="0DD99F31" w14:textId="5BA46C36" w:rsidR="002D37C8" w:rsidRDefault="002D37C8" w:rsidP="0075316E">
      <w:pPr>
        <w:tabs>
          <w:tab w:val="left" w:pos="2444"/>
        </w:tabs>
      </w:pPr>
    </w:p>
    <w:p w14:paraId="189270D4" w14:textId="4A990B13" w:rsidR="002D37C8" w:rsidRDefault="002D37C8" w:rsidP="0075316E">
      <w:pPr>
        <w:tabs>
          <w:tab w:val="left" w:pos="2444"/>
        </w:tabs>
      </w:pPr>
    </w:p>
    <w:p w14:paraId="0AF244C3" w14:textId="462CCD51" w:rsidR="002D37C8" w:rsidRDefault="002D37C8" w:rsidP="0075316E">
      <w:pPr>
        <w:tabs>
          <w:tab w:val="left" w:pos="2444"/>
        </w:tabs>
      </w:pPr>
    </w:p>
    <w:p w14:paraId="612EE776" w14:textId="77F4655D" w:rsidR="002D37C8" w:rsidRDefault="002D37C8" w:rsidP="0075316E">
      <w:pPr>
        <w:tabs>
          <w:tab w:val="left" w:pos="2444"/>
        </w:tabs>
      </w:pPr>
    </w:p>
    <w:p w14:paraId="46322864" w14:textId="0CF53A04" w:rsidR="002D37C8" w:rsidRDefault="002D37C8" w:rsidP="0075316E">
      <w:pPr>
        <w:tabs>
          <w:tab w:val="left" w:pos="2444"/>
        </w:tabs>
      </w:pPr>
    </w:p>
    <w:p w14:paraId="10F4BF48" w14:textId="331E9A90" w:rsidR="002D37C8" w:rsidRDefault="002D37C8" w:rsidP="0075316E">
      <w:pPr>
        <w:tabs>
          <w:tab w:val="left" w:pos="2444"/>
        </w:tabs>
      </w:pPr>
    </w:p>
    <w:p w14:paraId="72D867F8" w14:textId="77986F91" w:rsidR="002D37C8" w:rsidRDefault="002D37C8" w:rsidP="0075316E">
      <w:pPr>
        <w:tabs>
          <w:tab w:val="left" w:pos="2444"/>
        </w:tabs>
      </w:pPr>
    </w:p>
    <w:p w14:paraId="332048CB" w14:textId="003846C0" w:rsidR="002D37C8" w:rsidRDefault="002D37C8" w:rsidP="0075316E">
      <w:pPr>
        <w:tabs>
          <w:tab w:val="left" w:pos="2444"/>
        </w:tabs>
      </w:pPr>
    </w:p>
    <w:p w14:paraId="17FBA0C5" w14:textId="163FBF55" w:rsidR="002D37C8" w:rsidRDefault="002D37C8" w:rsidP="0075316E">
      <w:pPr>
        <w:tabs>
          <w:tab w:val="left" w:pos="2444"/>
        </w:tabs>
      </w:pPr>
    </w:p>
    <w:p w14:paraId="397A366D" w14:textId="1E52BE5F" w:rsidR="002D37C8" w:rsidRDefault="002D37C8" w:rsidP="0075316E">
      <w:pPr>
        <w:tabs>
          <w:tab w:val="left" w:pos="2444"/>
        </w:tabs>
      </w:pPr>
    </w:p>
    <w:p w14:paraId="6BB573B0" w14:textId="3B7DF317" w:rsidR="002D37C8" w:rsidRDefault="002D37C8" w:rsidP="0075316E">
      <w:pPr>
        <w:tabs>
          <w:tab w:val="left" w:pos="2444"/>
        </w:tabs>
      </w:pPr>
    </w:p>
    <w:p w14:paraId="24186C2C" w14:textId="2258D5B3" w:rsidR="002D37C8" w:rsidRDefault="002D37C8" w:rsidP="0075316E">
      <w:pPr>
        <w:tabs>
          <w:tab w:val="left" w:pos="2444"/>
        </w:tabs>
      </w:pPr>
    </w:p>
    <w:p w14:paraId="458F78F9" w14:textId="706C3505" w:rsidR="002D37C8" w:rsidRDefault="002D37C8" w:rsidP="0075316E">
      <w:pPr>
        <w:tabs>
          <w:tab w:val="left" w:pos="2444"/>
        </w:tabs>
      </w:pPr>
    </w:p>
    <w:p w14:paraId="7FB6902F" w14:textId="621663F9" w:rsidR="002D37C8" w:rsidRDefault="002D37C8" w:rsidP="0075316E">
      <w:pPr>
        <w:tabs>
          <w:tab w:val="left" w:pos="2444"/>
        </w:tabs>
      </w:pPr>
    </w:p>
    <w:p w14:paraId="682A35D0" w14:textId="77777777" w:rsidR="002D37C8" w:rsidRDefault="002D37C8" w:rsidP="0075316E">
      <w:pPr>
        <w:tabs>
          <w:tab w:val="left" w:pos="2444"/>
        </w:tabs>
      </w:pPr>
    </w:p>
    <w:p w14:paraId="03C8A4CE" w14:textId="77777777" w:rsidR="002D37C8" w:rsidRDefault="002D37C8" w:rsidP="0075316E">
      <w:pPr>
        <w:tabs>
          <w:tab w:val="left" w:pos="2444"/>
        </w:tabs>
      </w:pPr>
    </w:p>
    <w:p w14:paraId="666985EA" w14:textId="77777777" w:rsidR="002D37C8" w:rsidRDefault="002D37C8" w:rsidP="0075316E">
      <w:pPr>
        <w:tabs>
          <w:tab w:val="left" w:pos="2444"/>
        </w:tabs>
      </w:pPr>
    </w:p>
    <w:p w14:paraId="26E53CC5" w14:textId="77777777" w:rsidR="002D37C8" w:rsidRDefault="002D37C8" w:rsidP="0075316E">
      <w:pPr>
        <w:tabs>
          <w:tab w:val="left" w:pos="2444"/>
        </w:tabs>
      </w:pPr>
    </w:p>
    <w:p w14:paraId="4A037E95" w14:textId="77777777" w:rsidR="002D37C8" w:rsidRDefault="002D37C8" w:rsidP="0075316E">
      <w:pPr>
        <w:tabs>
          <w:tab w:val="left" w:pos="2444"/>
        </w:tabs>
      </w:pPr>
    </w:p>
    <w:p w14:paraId="602C5CA1" w14:textId="77777777" w:rsidR="002D37C8" w:rsidRDefault="002D37C8" w:rsidP="0075316E">
      <w:pPr>
        <w:tabs>
          <w:tab w:val="left" w:pos="2444"/>
        </w:tabs>
      </w:pPr>
    </w:p>
    <w:p w14:paraId="5E1C2DE4" w14:textId="77777777" w:rsidR="002D37C8" w:rsidRDefault="002D37C8" w:rsidP="0075316E">
      <w:pPr>
        <w:tabs>
          <w:tab w:val="left" w:pos="2444"/>
        </w:tabs>
      </w:pPr>
    </w:p>
    <w:p w14:paraId="3E83A8BF" w14:textId="77777777" w:rsidR="002D37C8" w:rsidRDefault="002D37C8" w:rsidP="0075316E">
      <w:pPr>
        <w:tabs>
          <w:tab w:val="left" w:pos="2444"/>
        </w:tabs>
      </w:pPr>
    </w:p>
    <w:p w14:paraId="3E2AC648" w14:textId="77777777" w:rsidR="002D37C8" w:rsidRDefault="002D37C8" w:rsidP="0075316E">
      <w:pPr>
        <w:tabs>
          <w:tab w:val="left" w:pos="2444"/>
        </w:tabs>
      </w:pPr>
    </w:p>
    <w:p w14:paraId="12BEB550" w14:textId="77777777" w:rsidR="002D37C8" w:rsidRDefault="002D37C8" w:rsidP="0075316E">
      <w:pPr>
        <w:tabs>
          <w:tab w:val="left" w:pos="2444"/>
        </w:tabs>
      </w:pPr>
    </w:p>
    <w:p w14:paraId="2B854D95" w14:textId="77777777" w:rsidR="002D37C8" w:rsidRDefault="002D37C8" w:rsidP="0075316E">
      <w:pPr>
        <w:tabs>
          <w:tab w:val="left" w:pos="2444"/>
        </w:tabs>
      </w:pPr>
    </w:p>
    <w:p w14:paraId="360D6214" w14:textId="77777777" w:rsidR="002D37C8" w:rsidRDefault="002D37C8" w:rsidP="0075316E">
      <w:pPr>
        <w:tabs>
          <w:tab w:val="left" w:pos="2444"/>
        </w:tabs>
      </w:pPr>
    </w:p>
    <w:p w14:paraId="3AF2D853" w14:textId="77777777" w:rsidR="002D37C8" w:rsidRDefault="002D37C8" w:rsidP="0075316E">
      <w:pPr>
        <w:tabs>
          <w:tab w:val="left" w:pos="2444"/>
        </w:tabs>
      </w:pPr>
    </w:p>
    <w:p w14:paraId="6DBB062F" w14:textId="77777777" w:rsidR="002D37C8" w:rsidRDefault="002D37C8" w:rsidP="0075316E">
      <w:pPr>
        <w:tabs>
          <w:tab w:val="left" w:pos="2444"/>
        </w:tabs>
      </w:pPr>
    </w:p>
    <w:p w14:paraId="204CEA49" w14:textId="77777777" w:rsidR="002D37C8" w:rsidRDefault="002D37C8" w:rsidP="0075316E">
      <w:pPr>
        <w:tabs>
          <w:tab w:val="left" w:pos="2444"/>
        </w:tabs>
      </w:pPr>
    </w:p>
    <w:p w14:paraId="2FDEDC49" w14:textId="77777777" w:rsidR="002D37C8" w:rsidRDefault="002D37C8" w:rsidP="0075316E">
      <w:pPr>
        <w:tabs>
          <w:tab w:val="left" w:pos="2444"/>
        </w:tabs>
      </w:pPr>
    </w:p>
    <w:p w14:paraId="3A057CEB" w14:textId="77777777" w:rsidR="002D37C8" w:rsidRDefault="002D37C8" w:rsidP="0075316E">
      <w:pPr>
        <w:tabs>
          <w:tab w:val="left" w:pos="2444"/>
        </w:tabs>
      </w:pPr>
    </w:p>
    <w:p w14:paraId="3B72E33B" w14:textId="77777777" w:rsidR="002D37C8" w:rsidRDefault="002D37C8" w:rsidP="0075316E">
      <w:pPr>
        <w:tabs>
          <w:tab w:val="left" w:pos="2444"/>
        </w:tabs>
      </w:pPr>
    </w:p>
    <w:p w14:paraId="0665D2F8" w14:textId="77777777" w:rsidR="002D37C8" w:rsidRDefault="002D37C8" w:rsidP="0075316E">
      <w:pPr>
        <w:tabs>
          <w:tab w:val="left" w:pos="2444"/>
        </w:tabs>
      </w:pPr>
    </w:p>
    <w:p w14:paraId="4074BB75" w14:textId="77777777" w:rsidR="002D37C8" w:rsidRDefault="002D37C8" w:rsidP="0075316E">
      <w:pPr>
        <w:tabs>
          <w:tab w:val="left" w:pos="2444"/>
        </w:tabs>
      </w:pPr>
    </w:p>
    <w:p w14:paraId="44A502D1" w14:textId="77777777" w:rsidR="002D37C8" w:rsidRDefault="002D37C8" w:rsidP="0075316E">
      <w:pPr>
        <w:tabs>
          <w:tab w:val="left" w:pos="2444"/>
        </w:tabs>
      </w:pPr>
    </w:p>
    <w:p w14:paraId="3D2AB2B0" w14:textId="77777777" w:rsidR="002D37C8" w:rsidRDefault="002D37C8" w:rsidP="0075316E">
      <w:pPr>
        <w:tabs>
          <w:tab w:val="left" w:pos="2444"/>
        </w:tabs>
      </w:pPr>
    </w:p>
    <w:p w14:paraId="248B1E12" w14:textId="77777777" w:rsidR="002D37C8" w:rsidRDefault="002D37C8" w:rsidP="0075316E">
      <w:pPr>
        <w:tabs>
          <w:tab w:val="left" w:pos="2444"/>
        </w:tabs>
      </w:pPr>
    </w:p>
    <w:p w14:paraId="046BA1A0" w14:textId="77777777" w:rsidR="002D37C8" w:rsidRDefault="002D37C8" w:rsidP="0075316E">
      <w:pPr>
        <w:tabs>
          <w:tab w:val="left" w:pos="2444"/>
        </w:tabs>
      </w:pPr>
    </w:p>
    <w:p w14:paraId="7591B27A" w14:textId="77777777" w:rsidR="002D37C8" w:rsidRDefault="002D37C8" w:rsidP="0075316E">
      <w:pPr>
        <w:tabs>
          <w:tab w:val="left" w:pos="2444"/>
        </w:tabs>
      </w:pPr>
    </w:p>
    <w:p w14:paraId="480E0FA6" w14:textId="77777777" w:rsidR="002D37C8" w:rsidRDefault="002D37C8" w:rsidP="0075316E">
      <w:pPr>
        <w:tabs>
          <w:tab w:val="left" w:pos="2444"/>
        </w:tabs>
      </w:pPr>
    </w:p>
    <w:p w14:paraId="3987D332" w14:textId="77777777" w:rsidR="002D37C8" w:rsidRDefault="002D37C8" w:rsidP="0075316E">
      <w:pPr>
        <w:tabs>
          <w:tab w:val="left" w:pos="2444"/>
        </w:tabs>
      </w:pPr>
    </w:p>
    <w:p w14:paraId="55D59C12" w14:textId="77777777" w:rsidR="002D37C8" w:rsidRDefault="002D37C8" w:rsidP="0075316E">
      <w:pPr>
        <w:tabs>
          <w:tab w:val="left" w:pos="2444"/>
        </w:tabs>
      </w:pPr>
    </w:p>
    <w:p w14:paraId="3A8C7D00" w14:textId="77777777" w:rsidR="002D37C8" w:rsidRDefault="002D37C8" w:rsidP="0075316E">
      <w:pPr>
        <w:tabs>
          <w:tab w:val="left" w:pos="2444"/>
        </w:tabs>
      </w:pPr>
    </w:p>
    <w:p w14:paraId="4701ADAE" w14:textId="77777777" w:rsidR="002D37C8" w:rsidRDefault="002D37C8" w:rsidP="0075316E">
      <w:pPr>
        <w:tabs>
          <w:tab w:val="left" w:pos="2444"/>
        </w:tabs>
      </w:pPr>
    </w:p>
    <w:p w14:paraId="4E3A001A" w14:textId="77777777" w:rsidR="002D37C8" w:rsidRDefault="002D37C8" w:rsidP="0075316E">
      <w:pPr>
        <w:tabs>
          <w:tab w:val="left" w:pos="2444"/>
        </w:tabs>
      </w:pPr>
    </w:p>
    <w:p w14:paraId="2C390C5D" w14:textId="77777777" w:rsidR="002D37C8" w:rsidRDefault="002D37C8" w:rsidP="0075316E">
      <w:pPr>
        <w:tabs>
          <w:tab w:val="left" w:pos="2444"/>
        </w:tabs>
      </w:pPr>
    </w:p>
    <w:p w14:paraId="34B326F5" w14:textId="77777777" w:rsidR="002D37C8" w:rsidRDefault="002D37C8" w:rsidP="0075316E">
      <w:pPr>
        <w:tabs>
          <w:tab w:val="left" w:pos="2444"/>
        </w:tabs>
      </w:pPr>
    </w:p>
    <w:p w14:paraId="5550D59F" w14:textId="77777777" w:rsidR="002D37C8" w:rsidRDefault="002D37C8" w:rsidP="0075316E">
      <w:pPr>
        <w:tabs>
          <w:tab w:val="left" w:pos="2444"/>
        </w:tabs>
      </w:pPr>
    </w:p>
    <w:p w14:paraId="011316A2" w14:textId="77777777" w:rsidR="002D37C8" w:rsidRDefault="002D37C8" w:rsidP="0075316E">
      <w:pPr>
        <w:tabs>
          <w:tab w:val="left" w:pos="2444"/>
        </w:tabs>
      </w:pPr>
    </w:p>
    <w:p w14:paraId="4F656E9A" w14:textId="77777777" w:rsidR="002D37C8" w:rsidRDefault="002D37C8" w:rsidP="0075316E">
      <w:pPr>
        <w:tabs>
          <w:tab w:val="left" w:pos="2444"/>
        </w:tabs>
      </w:pPr>
    </w:p>
    <w:p w14:paraId="15651D08" w14:textId="77777777" w:rsidR="002D37C8" w:rsidRDefault="002D37C8" w:rsidP="0075316E">
      <w:pPr>
        <w:tabs>
          <w:tab w:val="left" w:pos="2444"/>
        </w:tabs>
      </w:pPr>
    </w:p>
    <w:p w14:paraId="19321093" w14:textId="77777777" w:rsidR="002D37C8" w:rsidRDefault="002D37C8" w:rsidP="0075316E">
      <w:pPr>
        <w:tabs>
          <w:tab w:val="left" w:pos="2444"/>
        </w:tabs>
      </w:pPr>
    </w:p>
    <w:p w14:paraId="4D7540AD" w14:textId="77777777" w:rsidR="002D37C8" w:rsidRDefault="002D37C8" w:rsidP="0075316E">
      <w:pPr>
        <w:tabs>
          <w:tab w:val="left" w:pos="2444"/>
        </w:tabs>
      </w:pPr>
    </w:p>
    <w:p w14:paraId="7B2F63BF" w14:textId="5C52E962" w:rsidR="0075316E" w:rsidRDefault="0075316E" w:rsidP="0075316E">
      <w:pPr>
        <w:tabs>
          <w:tab w:val="left" w:pos="2444"/>
        </w:tabs>
      </w:pPr>
    </w:p>
    <w:p w14:paraId="39DFBCBE" w14:textId="1E0147A1" w:rsidR="0075316E" w:rsidRDefault="0075316E" w:rsidP="0075316E">
      <w:pPr>
        <w:tabs>
          <w:tab w:val="left" w:pos="2444"/>
        </w:tabs>
      </w:pPr>
      <w:r w:rsidRPr="0075316E">
        <w:rPr>
          <w:noProof/>
        </w:rPr>
        <w:drawing>
          <wp:anchor distT="0" distB="0" distL="114300" distR="114300" simplePos="0" relativeHeight="251682816" behindDoc="0" locked="0" layoutInCell="1" allowOverlap="1" wp14:anchorId="7DBB856B" wp14:editId="4FBC5251">
            <wp:simplePos x="0" y="0"/>
            <wp:positionH relativeFrom="column">
              <wp:posOffset>-471170</wp:posOffset>
            </wp:positionH>
            <wp:positionV relativeFrom="paragraph">
              <wp:posOffset>120015</wp:posOffset>
            </wp:positionV>
            <wp:extent cx="6753860" cy="4808855"/>
            <wp:effectExtent l="0" t="0" r="8890" b="0"/>
            <wp:wrapNone/>
            <wp:docPr id="1485543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305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11392" w14:textId="603D39A3" w:rsidR="0075316E" w:rsidRDefault="0075316E" w:rsidP="0075316E">
      <w:pPr>
        <w:tabs>
          <w:tab w:val="left" w:pos="2444"/>
        </w:tabs>
      </w:pPr>
    </w:p>
    <w:p w14:paraId="1FE83F7C" w14:textId="7A566235" w:rsidR="0075316E" w:rsidRDefault="0075316E" w:rsidP="0075316E">
      <w:pPr>
        <w:tabs>
          <w:tab w:val="left" w:pos="2444"/>
        </w:tabs>
      </w:pPr>
    </w:p>
    <w:p w14:paraId="74B59D99" w14:textId="77777777" w:rsidR="00D4523C" w:rsidRDefault="00D4523C" w:rsidP="0075316E">
      <w:pPr>
        <w:tabs>
          <w:tab w:val="left" w:pos="2444"/>
        </w:tabs>
      </w:pPr>
    </w:p>
    <w:p w14:paraId="2582DECE" w14:textId="77777777" w:rsidR="00D4523C" w:rsidRDefault="00D4523C" w:rsidP="0075316E">
      <w:pPr>
        <w:tabs>
          <w:tab w:val="left" w:pos="2444"/>
        </w:tabs>
      </w:pPr>
    </w:p>
    <w:p w14:paraId="28138625" w14:textId="77777777" w:rsidR="00D4523C" w:rsidRDefault="00D4523C" w:rsidP="0075316E">
      <w:pPr>
        <w:tabs>
          <w:tab w:val="left" w:pos="2444"/>
        </w:tabs>
      </w:pPr>
    </w:p>
    <w:p w14:paraId="068DC843" w14:textId="77777777" w:rsidR="00D4523C" w:rsidRDefault="00D4523C" w:rsidP="0075316E">
      <w:pPr>
        <w:tabs>
          <w:tab w:val="left" w:pos="2444"/>
        </w:tabs>
      </w:pPr>
    </w:p>
    <w:p w14:paraId="5F56B37D" w14:textId="77777777" w:rsidR="00D4523C" w:rsidRDefault="00D4523C" w:rsidP="0075316E">
      <w:pPr>
        <w:tabs>
          <w:tab w:val="left" w:pos="2444"/>
        </w:tabs>
      </w:pPr>
    </w:p>
    <w:p w14:paraId="12B5B498" w14:textId="77777777" w:rsidR="00D4523C" w:rsidRDefault="00D4523C" w:rsidP="0075316E">
      <w:pPr>
        <w:tabs>
          <w:tab w:val="left" w:pos="2444"/>
        </w:tabs>
      </w:pPr>
    </w:p>
    <w:p w14:paraId="5E789B8A" w14:textId="77777777" w:rsidR="00D4523C" w:rsidRDefault="00D4523C" w:rsidP="0075316E">
      <w:pPr>
        <w:tabs>
          <w:tab w:val="left" w:pos="2444"/>
        </w:tabs>
      </w:pPr>
    </w:p>
    <w:p w14:paraId="5078F2DD" w14:textId="77777777" w:rsidR="00D4523C" w:rsidRDefault="00D4523C" w:rsidP="0075316E">
      <w:pPr>
        <w:tabs>
          <w:tab w:val="left" w:pos="2444"/>
        </w:tabs>
      </w:pPr>
    </w:p>
    <w:p w14:paraId="57739D6E" w14:textId="77777777" w:rsidR="00D4523C" w:rsidRDefault="00D4523C" w:rsidP="0075316E">
      <w:pPr>
        <w:tabs>
          <w:tab w:val="left" w:pos="2444"/>
        </w:tabs>
      </w:pPr>
    </w:p>
    <w:p w14:paraId="7A064EC6" w14:textId="77777777" w:rsidR="00D4523C" w:rsidRDefault="00D4523C" w:rsidP="0075316E">
      <w:pPr>
        <w:tabs>
          <w:tab w:val="left" w:pos="2444"/>
        </w:tabs>
      </w:pPr>
    </w:p>
    <w:p w14:paraId="793611FD" w14:textId="77777777" w:rsidR="00D4523C" w:rsidRDefault="00D4523C" w:rsidP="0075316E">
      <w:pPr>
        <w:tabs>
          <w:tab w:val="left" w:pos="2444"/>
        </w:tabs>
      </w:pPr>
    </w:p>
    <w:p w14:paraId="510D1CB1" w14:textId="77777777" w:rsidR="00D4523C" w:rsidRDefault="00D4523C" w:rsidP="0075316E">
      <w:pPr>
        <w:tabs>
          <w:tab w:val="left" w:pos="2444"/>
        </w:tabs>
      </w:pPr>
    </w:p>
    <w:p w14:paraId="067A2889" w14:textId="77777777" w:rsidR="00D4523C" w:rsidRDefault="00D4523C" w:rsidP="0075316E">
      <w:pPr>
        <w:tabs>
          <w:tab w:val="left" w:pos="2444"/>
        </w:tabs>
      </w:pPr>
    </w:p>
    <w:p w14:paraId="0541B832" w14:textId="77777777" w:rsidR="00D4523C" w:rsidRDefault="00D4523C" w:rsidP="0075316E">
      <w:pPr>
        <w:tabs>
          <w:tab w:val="left" w:pos="2444"/>
        </w:tabs>
      </w:pPr>
    </w:p>
    <w:p w14:paraId="5FC51825" w14:textId="77777777" w:rsidR="00D4523C" w:rsidRDefault="00D4523C" w:rsidP="0075316E">
      <w:pPr>
        <w:tabs>
          <w:tab w:val="left" w:pos="2444"/>
        </w:tabs>
      </w:pPr>
    </w:p>
    <w:p w14:paraId="47F16831" w14:textId="77777777" w:rsidR="00D4523C" w:rsidRDefault="00D4523C" w:rsidP="0075316E">
      <w:pPr>
        <w:tabs>
          <w:tab w:val="left" w:pos="2444"/>
        </w:tabs>
      </w:pPr>
    </w:p>
    <w:p w14:paraId="3DD1E8BC" w14:textId="77777777" w:rsidR="00D4523C" w:rsidRDefault="00D4523C" w:rsidP="0075316E">
      <w:pPr>
        <w:tabs>
          <w:tab w:val="left" w:pos="2444"/>
        </w:tabs>
      </w:pPr>
    </w:p>
    <w:p w14:paraId="2A112518" w14:textId="77777777" w:rsidR="00D4523C" w:rsidRDefault="00D4523C" w:rsidP="0075316E">
      <w:pPr>
        <w:tabs>
          <w:tab w:val="left" w:pos="2444"/>
        </w:tabs>
      </w:pPr>
    </w:p>
    <w:p w14:paraId="2B503C50" w14:textId="77777777" w:rsidR="00D4523C" w:rsidRDefault="00D4523C" w:rsidP="0075316E">
      <w:pPr>
        <w:tabs>
          <w:tab w:val="left" w:pos="2444"/>
        </w:tabs>
      </w:pPr>
    </w:p>
    <w:p w14:paraId="23A65C37" w14:textId="77777777" w:rsidR="00D4523C" w:rsidRDefault="00D4523C" w:rsidP="0075316E">
      <w:pPr>
        <w:tabs>
          <w:tab w:val="left" w:pos="2444"/>
        </w:tabs>
      </w:pPr>
    </w:p>
    <w:p w14:paraId="03AAC4EB" w14:textId="77777777" w:rsidR="00D4523C" w:rsidRDefault="00D4523C" w:rsidP="0075316E">
      <w:pPr>
        <w:tabs>
          <w:tab w:val="left" w:pos="2444"/>
        </w:tabs>
      </w:pPr>
    </w:p>
    <w:p w14:paraId="473EC655" w14:textId="77777777" w:rsidR="00D4523C" w:rsidRDefault="00D4523C" w:rsidP="0075316E">
      <w:pPr>
        <w:tabs>
          <w:tab w:val="left" w:pos="2444"/>
        </w:tabs>
      </w:pPr>
    </w:p>
    <w:p w14:paraId="430F8E6E" w14:textId="77777777" w:rsidR="00D4523C" w:rsidRDefault="00D4523C" w:rsidP="0075316E">
      <w:pPr>
        <w:tabs>
          <w:tab w:val="left" w:pos="2444"/>
        </w:tabs>
      </w:pPr>
    </w:p>
    <w:p w14:paraId="623F0302" w14:textId="77777777" w:rsidR="00D4523C" w:rsidRDefault="00D4523C" w:rsidP="0075316E">
      <w:pPr>
        <w:tabs>
          <w:tab w:val="left" w:pos="2444"/>
        </w:tabs>
      </w:pPr>
    </w:p>
    <w:p w14:paraId="4AF5560D" w14:textId="77777777" w:rsidR="00D4523C" w:rsidRDefault="00D4523C" w:rsidP="0075316E">
      <w:pPr>
        <w:tabs>
          <w:tab w:val="left" w:pos="2444"/>
        </w:tabs>
      </w:pPr>
    </w:p>
    <w:p w14:paraId="46DD8880" w14:textId="77777777" w:rsidR="00D4523C" w:rsidRDefault="00D4523C" w:rsidP="0075316E">
      <w:pPr>
        <w:tabs>
          <w:tab w:val="left" w:pos="2444"/>
        </w:tabs>
      </w:pPr>
    </w:p>
    <w:p w14:paraId="62ABAF9A" w14:textId="77777777" w:rsidR="00D4523C" w:rsidRDefault="00D4523C" w:rsidP="0075316E">
      <w:pPr>
        <w:tabs>
          <w:tab w:val="left" w:pos="2444"/>
        </w:tabs>
      </w:pPr>
    </w:p>
    <w:p w14:paraId="166570B2" w14:textId="77777777" w:rsidR="00D4523C" w:rsidRDefault="00D4523C" w:rsidP="0075316E">
      <w:pPr>
        <w:tabs>
          <w:tab w:val="left" w:pos="2444"/>
        </w:tabs>
      </w:pPr>
    </w:p>
    <w:p w14:paraId="59E98744" w14:textId="77777777" w:rsidR="00D4523C" w:rsidRDefault="00D4523C" w:rsidP="0075316E">
      <w:pPr>
        <w:tabs>
          <w:tab w:val="left" w:pos="2444"/>
        </w:tabs>
      </w:pPr>
    </w:p>
    <w:p w14:paraId="1A696B7F" w14:textId="77777777" w:rsidR="00D4523C" w:rsidRDefault="00D4523C" w:rsidP="0075316E">
      <w:pPr>
        <w:tabs>
          <w:tab w:val="left" w:pos="2444"/>
        </w:tabs>
      </w:pPr>
    </w:p>
    <w:p w14:paraId="11314AB6" w14:textId="77777777" w:rsidR="00D4523C" w:rsidRDefault="00D4523C" w:rsidP="0075316E">
      <w:pPr>
        <w:tabs>
          <w:tab w:val="left" w:pos="2444"/>
        </w:tabs>
      </w:pPr>
    </w:p>
    <w:p w14:paraId="00E2E8AC" w14:textId="77777777" w:rsidR="00D4523C" w:rsidRDefault="00D4523C" w:rsidP="0075316E">
      <w:pPr>
        <w:tabs>
          <w:tab w:val="left" w:pos="2444"/>
        </w:tabs>
      </w:pPr>
    </w:p>
    <w:p w14:paraId="7B75645A" w14:textId="77777777" w:rsidR="00D4523C" w:rsidRDefault="00D4523C" w:rsidP="0075316E">
      <w:pPr>
        <w:tabs>
          <w:tab w:val="left" w:pos="2444"/>
        </w:tabs>
      </w:pPr>
    </w:p>
    <w:p w14:paraId="153D8B8C" w14:textId="77777777" w:rsidR="00D4523C" w:rsidRDefault="00D4523C" w:rsidP="0075316E">
      <w:pPr>
        <w:tabs>
          <w:tab w:val="left" w:pos="2444"/>
        </w:tabs>
      </w:pPr>
    </w:p>
    <w:p w14:paraId="4BFAC14C" w14:textId="77777777" w:rsidR="00D4523C" w:rsidRDefault="00D4523C" w:rsidP="0075316E">
      <w:pPr>
        <w:tabs>
          <w:tab w:val="left" w:pos="2444"/>
        </w:tabs>
      </w:pPr>
    </w:p>
    <w:p w14:paraId="52F1441B" w14:textId="77777777" w:rsidR="00D4523C" w:rsidRDefault="00D4523C" w:rsidP="0075316E">
      <w:pPr>
        <w:tabs>
          <w:tab w:val="left" w:pos="2444"/>
        </w:tabs>
      </w:pPr>
    </w:p>
    <w:p w14:paraId="6C1A5049" w14:textId="77777777" w:rsidR="00D4523C" w:rsidRDefault="00D4523C" w:rsidP="0075316E">
      <w:pPr>
        <w:tabs>
          <w:tab w:val="left" w:pos="2444"/>
        </w:tabs>
      </w:pPr>
    </w:p>
    <w:p w14:paraId="5ADC52B4" w14:textId="77777777" w:rsidR="002D37C8" w:rsidRDefault="002D37C8" w:rsidP="0075316E">
      <w:pPr>
        <w:tabs>
          <w:tab w:val="left" w:pos="2444"/>
        </w:tabs>
      </w:pPr>
    </w:p>
    <w:p w14:paraId="5A3DC03D" w14:textId="77777777" w:rsidR="002D37C8" w:rsidRDefault="002D37C8" w:rsidP="0075316E">
      <w:pPr>
        <w:tabs>
          <w:tab w:val="left" w:pos="2444"/>
        </w:tabs>
      </w:pPr>
    </w:p>
    <w:p w14:paraId="6AF369E3" w14:textId="77777777" w:rsidR="002D37C8" w:rsidRDefault="002D37C8" w:rsidP="0075316E">
      <w:pPr>
        <w:tabs>
          <w:tab w:val="left" w:pos="2444"/>
        </w:tabs>
      </w:pPr>
    </w:p>
    <w:p w14:paraId="7A3BD973" w14:textId="77777777" w:rsidR="002D37C8" w:rsidRDefault="002D37C8" w:rsidP="0075316E">
      <w:pPr>
        <w:tabs>
          <w:tab w:val="left" w:pos="2444"/>
        </w:tabs>
      </w:pPr>
    </w:p>
    <w:p w14:paraId="02F6C9EE" w14:textId="77777777" w:rsidR="002D37C8" w:rsidRDefault="002D37C8" w:rsidP="0075316E">
      <w:pPr>
        <w:tabs>
          <w:tab w:val="left" w:pos="2444"/>
        </w:tabs>
      </w:pPr>
    </w:p>
    <w:p w14:paraId="25D08D57" w14:textId="77777777" w:rsidR="002D37C8" w:rsidRDefault="002D37C8" w:rsidP="0075316E">
      <w:pPr>
        <w:tabs>
          <w:tab w:val="left" w:pos="2444"/>
        </w:tabs>
      </w:pPr>
    </w:p>
    <w:p w14:paraId="22F8C22A" w14:textId="77777777" w:rsidR="002D37C8" w:rsidRDefault="002D37C8" w:rsidP="0075316E">
      <w:pPr>
        <w:tabs>
          <w:tab w:val="left" w:pos="2444"/>
        </w:tabs>
      </w:pPr>
    </w:p>
    <w:p w14:paraId="1DD1D006" w14:textId="77777777" w:rsidR="002D37C8" w:rsidRDefault="002D37C8" w:rsidP="0075316E">
      <w:pPr>
        <w:tabs>
          <w:tab w:val="left" w:pos="2444"/>
        </w:tabs>
      </w:pPr>
    </w:p>
    <w:p w14:paraId="745DE099" w14:textId="77777777" w:rsidR="002D37C8" w:rsidRDefault="002D37C8" w:rsidP="0075316E">
      <w:pPr>
        <w:tabs>
          <w:tab w:val="left" w:pos="2444"/>
        </w:tabs>
      </w:pPr>
    </w:p>
    <w:sectPr w:rsidR="002D37C8" w:rsidSect="00105077">
      <w:type w:val="continuous"/>
      <w:pgSz w:w="11906" w:h="16838" w:code="9"/>
      <w:pgMar w:top="950" w:right="1440" w:bottom="1080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F0596" w14:textId="77777777" w:rsidR="00F56156" w:rsidRDefault="00F56156" w:rsidP="0068194B">
      <w:r>
        <w:separator/>
      </w:r>
    </w:p>
    <w:p w14:paraId="75C64E77" w14:textId="77777777" w:rsidR="00F56156" w:rsidRDefault="00F56156"/>
    <w:p w14:paraId="53BD188D" w14:textId="77777777" w:rsidR="00F56156" w:rsidRDefault="00F56156"/>
  </w:endnote>
  <w:endnote w:type="continuationSeparator" w:id="0">
    <w:p w14:paraId="43F03D73" w14:textId="77777777" w:rsidR="00F56156" w:rsidRDefault="00F56156" w:rsidP="0068194B">
      <w:r>
        <w:continuationSeparator/>
      </w:r>
    </w:p>
    <w:p w14:paraId="7272438F" w14:textId="77777777" w:rsidR="00F56156" w:rsidRDefault="00F56156"/>
    <w:p w14:paraId="2496BC89" w14:textId="77777777" w:rsidR="00F56156" w:rsidRDefault="00F5615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es-ES_tradnl"/>
      </w:rPr>
      <w:id w:val="8136062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8A4149" w14:textId="77777777" w:rsidR="002B2958" w:rsidRPr="00D917FC" w:rsidRDefault="002B2958">
        <w:pPr>
          <w:pStyle w:val="Piedepgina"/>
          <w:rPr>
            <w:lang w:val="es-ES_tradnl"/>
          </w:rPr>
        </w:pPr>
        <w:r w:rsidRPr="00D917FC">
          <w:rPr>
            <w:lang w:val="es-ES_tradnl" w:bidi="es-ES"/>
          </w:rPr>
          <w:fldChar w:fldCharType="begin"/>
        </w:r>
        <w:r w:rsidRPr="00D917FC">
          <w:rPr>
            <w:lang w:val="es-ES_tradnl" w:bidi="es-ES"/>
          </w:rPr>
          <w:instrText xml:space="preserve"> PAGE   \* MERGEFORMAT </w:instrText>
        </w:r>
        <w:r w:rsidRPr="00D917FC">
          <w:rPr>
            <w:lang w:val="es-ES_tradnl" w:bidi="es-ES"/>
          </w:rPr>
          <w:fldChar w:fldCharType="separate"/>
        </w:r>
        <w:r w:rsidR="009520CB">
          <w:rPr>
            <w:noProof/>
            <w:lang w:val="es-ES_tradnl" w:bidi="es-ES"/>
          </w:rPr>
          <w:t>3</w:t>
        </w:r>
        <w:r w:rsidRPr="00D917FC">
          <w:rPr>
            <w:noProof/>
            <w:lang w:val="es-ES_tradnl"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5EB12D" w14:textId="77777777" w:rsidR="00F56156" w:rsidRDefault="00F56156" w:rsidP="0068194B">
      <w:r>
        <w:separator/>
      </w:r>
    </w:p>
    <w:p w14:paraId="29C010F2" w14:textId="77777777" w:rsidR="00F56156" w:rsidRDefault="00F56156"/>
    <w:p w14:paraId="4856E8A8" w14:textId="77777777" w:rsidR="00F56156" w:rsidRDefault="00F56156"/>
  </w:footnote>
  <w:footnote w:type="continuationSeparator" w:id="0">
    <w:p w14:paraId="2CE795D8" w14:textId="77777777" w:rsidR="00F56156" w:rsidRDefault="00F56156" w:rsidP="0068194B">
      <w:r>
        <w:continuationSeparator/>
      </w:r>
    </w:p>
    <w:p w14:paraId="4B6C5A95" w14:textId="77777777" w:rsidR="00F56156" w:rsidRDefault="00F56156"/>
    <w:p w14:paraId="16DBDB2D" w14:textId="77777777" w:rsidR="00F56156" w:rsidRDefault="00F5615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9E2216" w14:textId="77777777" w:rsidR="00236D54" w:rsidRPr="004E01EB" w:rsidRDefault="00F476C4" w:rsidP="005A1B10">
    <w:pPr>
      <w:pStyle w:val="Encabezado"/>
    </w:pPr>
    <w:r w:rsidRPr="004E01EB"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B263323" wp14:editId="73849F7A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17300</wp14:pctPosVOffset>
                  </wp:positionV>
                </mc:Choice>
                <mc:Fallback>
                  <wp:positionV relativeFrom="page">
                    <wp:posOffset>1849120</wp:posOffset>
                  </wp:positionV>
                </mc:Fallback>
              </mc:AlternateContent>
              <wp:extent cx="7772400" cy="0"/>
              <wp:effectExtent l="0" t="0" r="19050" b="19050"/>
              <wp:wrapNone/>
              <wp:docPr id="5" name="Conector recto 5" descr="Línea de división de encabezad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100000</wp14:pctWidth>
              </wp14:sizeRelH>
            </wp:anchor>
          </w:drawing>
        </mc:Choice>
        <mc:Fallback>
          <w:pict>
            <v:line w14:anchorId="7ED4E514" id="Conector recto 5" o:spid="_x0000_s1026" alt="Línea de división de encabezado" style="position:absolute;z-index:-251657216;visibility:visible;mso-wrap-style:square;mso-width-percent:1000;mso-top-percent:173;mso-wrap-distance-left:9pt;mso-wrap-distance-top:0;mso-wrap-distance-right:9pt;mso-wrap-distance-bottom:0;mso-position-horizontal:center;mso-position-horizontal-relative:page;mso-position-vertical-relative:page;mso-width-percent:1000;mso-top-percent:173;mso-width-relative:page" from="0,0" to="612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" strokecolor="#5a5a5a [2109]" strokeweight=".5pt">
              <v:stroke joinstyle="miter"/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90F8E430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C32DECA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338275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98057D6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74E0B5A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682C9AA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DCE082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6C8AFB6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4AE17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1D824C" w:themeColor="accent1"/>
      </w:rPr>
    </w:lvl>
  </w:abstractNum>
  <w:abstractNum w:abstractNumId="9" w15:restartNumberingAfterBreak="0">
    <w:nsid w:val="FFFFFF89"/>
    <w:multiLevelType w:val="singleLevel"/>
    <w:tmpl w:val="2B385D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1D824C" w:themeColor="accent1"/>
      </w:rPr>
    </w:lvl>
  </w:abstractNum>
  <w:abstractNum w:abstractNumId="10" w15:restartNumberingAfterBreak="0">
    <w:nsid w:val="04264BFF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9FD4007"/>
    <w:multiLevelType w:val="multilevel"/>
    <w:tmpl w:val="9148F2AC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1D824C" w:themeColor="accent1"/>
        <w:sz w:val="24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D824C" w:themeColor="accent1"/>
        <w:sz w:val="24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1D824C" w:themeColor="accent1"/>
        <w:sz w:val="24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2" w15:restartNumberingAfterBreak="0">
    <w:nsid w:val="275B1566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F2D1265"/>
    <w:multiLevelType w:val="multilevel"/>
    <w:tmpl w:val="81228616"/>
    <w:lvl w:ilvl="0">
      <w:start w:val="1"/>
      <w:numFmt w:val="decimal"/>
      <w:pStyle w:val="Listaconnmeros"/>
      <w:lvlText w:val="%1)"/>
      <w:lvlJc w:val="left"/>
      <w:pPr>
        <w:ind w:left="360" w:hanging="360"/>
      </w:pPr>
      <w:rPr>
        <w:rFonts w:hint="default"/>
        <w:color w:val="1D824C" w:themeColor="accent1"/>
        <w:sz w:val="2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color w:val="1D824C" w:themeColor="accent1"/>
        <w:sz w:val="22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color w:val="1D824C" w:themeColor="accent1"/>
        <w:sz w:val="22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color w:val="1D824C" w:themeColor="accent1"/>
        <w:sz w:val="22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4D2B202E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4F82728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D040E4F"/>
    <w:multiLevelType w:val="multilevel"/>
    <w:tmpl w:val="BD74A1FC"/>
    <w:lvl w:ilvl="0">
      <w:start w:val="5"/>
      <w:numFmt w:val="bullet"/>
      <w:lvlText w:val="-"/>
      <w:lvlJc w:val="left"/>
      <w:pPr>
        <w:ind w:left="360" w:hanging="360"/>
      </w:pPr>
      <w:rPr>
        <w:rFonts w:ascii="Century Gothic" w:eastAsia="MS Mincho" w:hAnsi="Century Gothic" w:cstheme="minorHAnsi" w:hint="default"/>
        <w:b w:val="0"/>
        <w:color w:val="808080"/>
        <w:sz w:val="1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250463F"/>
    <w:multiLevelType w:val="hybridMultilevel"/>
    <w:tmpl w:val="749E61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5065600">
    <w:abstractNumId w:val="9"/>
  </w:num>
  <w:num w:numId="2" w16cid:durableId="123425229">
    <w:abstractNumId w:val="8"/>
  </w:num>
  <w:num w:numId="3" w16cid:durableId="1048266211">
    <w:abstractNumId w:val="7"/>
  </w:num>
  <w:num w:numId="4" w16cid:durableId="1028987597">
    <w:abstractNumId w:val="6"/>
  </w:num>
  <w:num w:numId="5" w16cid:durableId="813058494">
    <w:abstractNumId w:val="11"/>
  </w:num>
  <w:num w:numId="6" w16cid:durableId="1867793584">
    <w:abstractNumId w:val="3"/>
  </w:num>
  <w:num w:numId="7" w16cid:durableId="120539662">
    <w:abstractNumId w:val="13"/>
  </w:num>
  <w:num w:numId="8" w16cid:durableId="436751003">
    <w:abstractNumId w:val="2"/>
  </w:num>
  <w:num w:numId="9" w16cid:durableId="808786372">
    <w:abstractNumId w:val="14"/>
  </w:num>
  <w:num w:numId="10" w16cid:durableId="1790780299">
    <w:abstractNumId w:val="5"/>
  </w:num>
  <w:num w:numId="11" w16cid:durableId="1905682597">
    <w:abstractNumId w:val="4"/>
  </w:num>
  <w:num w:numId="12" w16cid:durableId="1969361152">
    <w:abstractNumId w:val="1"/>
  </w:num>
  <w:num w:numId="13" w16cid:durableId="569778751">
    <w:abstractNumId w:val="0"/>
  </w:num>
  <w:num w:numId="14" w16cid:durableId="1405562855">
    <w:abstractNumId w:val="15"/>
  </w:num>
  <w:num w:numId="15" w16cid:durableId="1844512063">
    <w:abstractNumId w:val="10"/>
  </w:num>
  <w:num w:numId="16" w16cid:durableId="1175803386">
    <w:abstractNumId w:val="12"/>
  </w:num>
  <w:num w:numId="17" w16cid:durableId="556210025">
    <w:abstractNumId w:val="17"/>
  </w:num>
  <w:num w:numId="18" w16cid:durableId="10126800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CCD"/>
    <w:rsid w:val="000001EF"/>
    <w:rsid w:val="00007322"/>
    <w:rsid w:val="00007728"/>
    <w:rsid w:val="00024584"/>
    <w:rsid w:val="00024730"/>
    <w:rsid w:val="00055E95"/>
    <w:rsid w:val="000624A8"/>
    <w:rsid w:val="00062573"/>
    <w:rsid w:val="0007021F"/>
    <w:rsid w:val="0009699E"/>
    <w:rsid w:val="000A62E3"/>
    <w:rsid w:val="000B2BA5"/>
    <w:rsid w:val="000C65AE"/>
    <w:rsid w:val="000F2F8C"/>
    <w:rsid w:val="000F7E76"/>
    <w:rsid w:val="0010006E"/>
    <w:rsid w:val="001045A8"/>
    <w:rsid w:val="00105077"/>
    <w:rsid w:val="001146CA"/>
    <w:rsid w:val="00114A91"/>
    <w:rsid w:val="001427E1"/>
    <w:rsid w:val="00142E64"/>
    <w:rsid w:val="00163668"/>
    <w:rsid w:val="00171566"/>
    <w:rsid w:val="00174676"/>
    <w:rsid w:val="001755A8"/>
    <w:rsid w:val="00184014"/>
    <w:rsid w:val="00192008"/>
    <w:rsid w:val="001965D4"/>
    <w:rsid w:val="001A25A4"/>
    <w:rsid w:val="001B35C2"/>
    <w:rsid w:val="001C0E68"/>
    <w:rsid w:val="001C1C31"/>
    <w:rsid w:val="001C4B6F"/>
    <w:rsid w:val="001D0BF1"/>
    <w:rsid w:val="001D5152"/>
    <w:rsid w:val="001E2EA3"/>
    <w:rsid w:val="001E3120"/>
    <w:rsid w:val="001E484C"/>
    <w:rsid w:val="001E7395"/>
    <w:rsid w:val="001E7E0C"/>
    <w:rsid w:val="001F0BB0"/>
    <w:rsid w:val="001F4E6D"/>
    <w:rsid w:val="001F6140"/>
    <w:rsid w:val="00203573"/>
    <w:rsid w:val="0020597D"/>
    <w:rsid w:val="00213B4C"/>
    <w:rsid w:val="00214F90"/>
    <w:rsid w:val="002253B0"/>
    <w:rsid w:val="00236D54"/>
    <w:rsid w:val="00241D8C"/>
    <w:rsid w:val="00241FDB"/>
    <w:rsid w:val="0024720C"/>
    <w:rsid w:val="00253335"/>
    <w:rsid w:val="00253CCD"/>
    <w:rsid w:val="002617AE"/>
    <w:rsid w:val="002638D0"/>
    <w:rsid w:val="002647D3"/>
    <w:rsid w:val="00275EAE"/>
    <w:rsid w:val="00294998"/>
    <w:rsid w:val="00297F18"/>
    <w:rsid w:val="002A1945"/>
    <w:rsid w:val="002B02B6"/>
    <w:rsid w:val="002B2958"/>
    <w:rsid w:val="002B3FC8"/>
    <w:rsid w:val="002B4751"/>
    <w:rsid w:val="002C3D2E"/>
    <w:rsid w:val="002D23C5"/>
    <w:rsid w:val="002D37C8"/>
    <w:rsid w:val="002D6137"/>
    <w:rsid w:val="002E7E61"/>
    <w:rsid w:val="002F05E5"/>
    <w:rsid w:val="002F254D"/>
    <w:rsid w:val="002F30E4"/>
    <w:rsid w:val="00307140"/>
    <w:rsid w:val="00316DFF"/>
    <w:rsid w:val="00325B57"/>
    <w:rsid w:val="00336056"/>
    <w:rsid w:val="003407A7"/>
    <w:rsid w:val="003415C5"/>
    <w:rsid w:val="003544E1"/>
    <w:rsid w:val="0035691B"/>
    <w:rsid w:val="003600AC"/>
    <w:rsid w:val="00366398"/>
    <w:rsid w:val="003746DF"/>
    <w:rsid w:val="003A0632"/>
    <w:rsid w:val="003A30E5"/>
    <w:rsid w:val="003A6ADF"/>
    <w:rsid w:val="003B5928"/>
    <w:rsid w:val="003D364C"/>
    <w:rsid w:val="003D380F"/>
    <w:rsid w:val="003D7BAF"/>
    <w:rsid w:val="003E160D"/>
    <w:rsid w:val="003F1D5F"/>
    <w:rsid w:val="00405128"/>
    <w:rsid w:val="00406CFF"/>
    <w:rsid w:val="00416B25"/>
    <w:rsid w:val="00420592"/>
    <w:rsid w:val="004319E0"/>
    <w:rsid w:val="00436D7A"/>
    <w:rsid w:val="00437E8C"/>
    <w:rsid w:val="00440225"/>
    <w:rsid w:val="00461E15"/>
    <w:rsid w:val="004726BC"/>
    <w:rsid w:val="00474105"/>
    <w:rsid w:val="00480E6E"/>
    <w:rsid w:val="004851E3"/>
    <w:rsid w:val="00486277"/>
    <w:rsid w:val="00487E81"/>
    <w:rsid w:val="00494CF6"/>
    <w:rsid w:val="00495F8D"/>
    <w:rsid w:val="004A1FAE"/>
    <w:rsid w:val="004A32FF"/>
    <w:rsid w:val="004A7703"/>
    <w:rsid w:val="004B06EB"/>
    <w:rsid w:val="004B6AD0"/>
    <w:rsid w:val="004C2D5D"/>
    <w:rsid w:val="004C33E1"/>
    <w:rsid w:val="004C589B"/>
    <w:rsid w:val="004E01EB"/>
    <w:rsid w:val="004E2794"/>
    <w:rsid w:val="00510392"/>
    <w:rsid w:val="00513E2A"/>
    <w:rsid w:val="00522C47"/>
    <w:rsid w:val="00566A35"/>
    <w:rsid w:val="0056701E"/>
    <w:rsid w:val="005740D7"/>
    <w:rsid w:val="005A0F26"/>
    <w:rsid w:val="005A1B10"/>
    <w:rsid w:val="005A34F8"/>
    <w:rsid w:val="005A6850"/>
    <w:rsid w:val="005B1B1B"/>
    <w:rsid w:val="005B4651"/>
    <w:rsid w:val="005C5932"/>
    <w:rsid w:val="005D3CA7"/>
    <w:rsid w:val="005D4B62"/>
    <w:rsid w:val="005D4CC1"/>
    <w:rsid w:val="005E55A2"/>
    <w:rsid w:val="005E70FB"/>
    <w:rsid w:val="005F4B91"/>
    <w:rsid w:val="005F55D2"/>
    <w:rsid w:val="0062312F"/>
    <w:rsid w:val="00625F2C"/>
    <w:rsid w:val="006541C2"/>
    <w:rsid w:val="006618E9"/>
    <w:rsid w:val="0068194B"/>
    <w:rsid w:val="00691E16"/>
    <w:rsid w:val="00692703"/>
    <w:rsid w:val="006956A8"/>
    <w:rsid w:val="006A1962"/>
    <w:rsid w:val="006B5D48"/>
    <w:rsid w:val="006B7D7B"/>
    <w:rsid w:val="006C0F37"/>
    <w:rsid w:val="006C1A5E"/>
    <w:rsid w:val="006C53B5"/>
    <w:rsid w:val="006D5BBF"/>
    <w:rsid w:val="006E1507"/>
    <w:rsid w:val="00712D8B"/>
    <w:rsid w:val="00713550"/>
    <w:rsid w:val="007273B7"/>
    <w:rsid w:val="00733E0A"/>
    <w:rsid w:val="0074403D"/>
    <w:rsid w:val="00746D44"/>
    <w:rsid w:val="0075316E"/>
    <w:rsid w:val="007538DC"/>
    <w:rsid w:val="00757803"/>
    <w:rsid w:val="00760583"/>
    <w:rsid w:val="0079206B"/>
    <w:rsid w:val="00796076"/>
    <w:rsid w:val="00796B5D"/>
    <w:rsid w:val="007A3AB4"/>
    <w:rsid w:val="007C0566"/>
    <w:rsid w:val="007C606B"/>
    <w:rsid w:val="007E6A61"/>
    <w:rsid w:val="00801140"/>
    <w:rsid w:val="00803404"/>
    <w:rsid w:val="008036F3"/>
    <w:rsid w:val="00834955"/>
    <w:rsid w:val="00835733"/>
    <w:rsid w:val="00855B59"/>
    <w:rsid w:val="00860461"/>
    <w:rsid w:val="0086487C"/>
    <w:rsid w:val="00870B20"/>
    <w:rsid w:val="008829F8"/>
    <w:rsid w:val="00884DE0"/>
    <w:rsid w:val="00885897"/>
    <w:rsid w:val="008A44CA"/>
    <w:rsid w:val="008A6538"/>
    <w:rsid w:val="008A6C1B"/>
    <w:rsid w:val="008C7056"/>
    <w:rsid w:val="008F3B14"/>
    <w:rsid w:val="00901899"/>
    <w:rsid w:val="0090344B"/>
    <w:rsid w:val="00905715"/>
    <w:rsid w:val="009112E6"/>
    <w:rsid w:val="0091321E"/>
    <w:rsid w:val="00913946"/>
    <w:rsid w:val="0092726B"/>
    <w:rsid w:val="009361BA"/>
    <w:rsid w:val="00944F78"/>
    <w:rsid w:val="009510E7"/>
    <w:rsid w:val="009520CB"/>
    <w:rsid w:val="00952C89"/>
    <w:rsid w:val="009571D8"/>
    <w:rsid w:val="00962A6F"/>
    <w:rsid w:val="009650EA"/>
    <w:rsid w:val="0097790C"/>
    <w:rsid w:val="0098506E"/>
    <w:rsid w:val="009A44CE"/>
    <w:rsid w:val="009A597F"/>
    <w:rsid w:val="009C4DFC"/>
    <w:rsid w:val="009D44F8"/>
    <w:rsid w:val="009D7EEC"/>
    <w:rsid w:val="009E3160"/>
    <w:rsid w:val="009E7EEB"/>
    <w:rsid w:val="009F220C"/>
    <w:rsid w:val="009F3B05"/>
    <w:rsid w:val="009F4931"/>
    <w:rsid w:val="00A1328C"/>
    <w:rsid w:val="00A14534"/>
    <w:rsid w:val="00A16DAA"/>
    <w:rsid w:val="00A24162"/>
    <w:rsid w:val="00A25023"/>
    <w:rsid w:val="00A270EA"/>
    <w:rsid w:val="00A34BA2"/>
    <w:rsid w:val="00A36F27"/>
    <w:rsid w:val="00A42E32"/>
    <w:rsid w:val="00A43218"/>
    <w:rsid w:val="00A46E63"/>
    <w:rsid w:val="00A51DC5"/>
    <w:rsid w:val="00A53DE1"/>
    <w:rsid w:val="00A615E1"/>
    <w:rsid w:val="00A66CA6"/>
    <w:rsid w:val="00A755E8"/>
    <w:rsid w:val="00A924A0"/>
    <w:rsid w:val="00A93A5D"/>
    <w:rsid w:val="00AB32F8"/>
    <w:rsid w:val="00AB483F"/>
    <w:rsid w:val="00AB610B"/>
    <w:rsid w:val="00AD360E"/>
    <w:rsid w:val="00AD40FB"/>
    <w:rsid w:val="00AD782D"/>
    <w:rsid w:val="00AE1421"/>
    <w:rsid w:val="00AE7650"/>
    <w:rsid w:val="00B10EBE"/>
    <w:rsid w:val="00B236F1"/>
    <w:rsid w:val="00B258A4"/>
    <w:rsid w:val="00B50F99"/>
    <w:rsid w:val="00B51D1B"/>
    <w:rsid w:val="00B540F4"/>
    <w:rsid w:val="00B60FD0"/>
    <w:rsid w:val="00B622DF"/>
    <w:rsid w:val="00B6332A"/>
    <w:rsid w:val="00B81760"/>
    <w:rsid w:val="00B8494C"/>
    <w:rsid w:val="00B86D89"/>
    <w:rsid w:val="00BA0ACA"/>
    <w:rsid w:val="00BA1546"/>
    <w:rsid w:val="00BA615A"/>
    <w:rsid w:val="00BB47BA"/>
    <w:rsid w:val="00BB4E51"/>
    <w:rsid w:val="00BD431F"/>
    <w:rsid w:val="00BE2C33"/>
    <w:rsid w:val="00BE423E"/>
    <w:rsid w:val="00BF537A"/>
    <w:rsid w:val="00BF61AC"/>
    <w:rsid w:val="00C04C00"/>
    <w:rsid w:val="00C43111"/>
    <w:rsid w:val="00C4590C"/>
    <w:rsid w:val="00C47FA6"/>
    <w:rsid w:val="00C57FC6"/>
    <w:rsid w:val="00C61B63"/>
    <w:rsid w:val="00C66A7D"/>
    <w:rsid w:val="00C779DA"/>
    <w:rsid w:val="00C814F7"/>
    <w:rsid w:val="00CA4B4D"/>
    <w:rsid w:val="00CB35C3"/>
    <w:rsid w:val="00CC4762"/>
    <w:rsid w:val="00CD323D"/>
    <w:rsid w:val="00CE4030"/>
    <w:rsid w:val="00CE64B3"/>
    <w:rsid w:val="00CF1A49"/>
    <w:rsid w:val="00CF2ECB"/>
    <w:rsid w:val="00D0630C"/>
    <w:rsid w:val="00D12FCF"/>
    <w:rsid w:val="00D243A9"/>
    <w:rsid w:val="00D305E5"/>
    <w:rsid w:val="00D37CD3"/>
    <w:rsid w:val="00D4429F"/>
    <w:rsid w:val="00D4523C"/>
    <w:rsid w:val="00D66A52"/>
    <w:rsid w:val="00D66EFA"/>
    <w:rsid w:val="00D72A2D"/>
    <w:rsid w:val="00D917FC"/>
    <w:rsid w:val="00D9521A"/>
    <w:rsid w:val="00DA3914"/>
    <w:rsid w:val="00DA59AA"/>
    <w:rsid w:val="00DB6915"/>
    <w:rsid w:val="00DB7E1E"/>
    <w:rsid w:val="00DC1B78"/>
    <w:rsid w:val="00DC2A2F"/>
    <w:rsid w:val="00DC600B"/>
    <w:rsid w:val="00DE0FAA"/>
    <w:rsid w:val="00DE136D"/>
    <w:rsid w:val="00DE2EA9"/>
    <w:rsid w:val="00DE6534"/>
    <w:rsid w:val="00DF4D6C"/>
    <w:rsid w:val="00E01923"/>
    <w:rsid w:val="00E14498"/>
    <w:rsid w:val="00E2397A"/>
    <w:rsid w:val="00E254DB"/>
    <w:rsid w:val="00E300FC"/>
    <w:rsid w:val="00E362DB"/>
    <w:rsid w:val="00E47371"/>
    <w:rsid w:val="00E5632B"/>
    <w:rsid w:val="00E60921"/>
    <w:rsid w:val="00E70240"/>
    <w:rsid w:val="00E71E6B"/>
    <w:rsid w:val="00E81CC5"/>
    <w:rsid w:val="00E8481D"/>
    <w:rsid w:val="00E85A87"/>
    <w:rsid w:val="00E85B4A"/>
    <w:rsid w:val="00E9528E"/>
    <w:rsid w:val="00EA5099"/>
    <w:rsid w:val="00EB1845"/>
    <w:rsid w:val="00EB7C17"/>
    <w:rsid w:val="00EC1351"/>
    <w:rsid w:val="00EC4776"/>
    <w:rsid w:val="00EC4CBF"/>
    <w:rsid w:val="00EE2CA8"/>
    <w:rsid w:val="00EF17E8"/>
    <w:rsid w:val="00EF51D9"/>
    <w:rsid w:val="00F130DD"/>
    <w:rsid w:val="00F24884"/>
    <w:rsid w:val="00F300DA"/>
    <w:rsid w:val="00F476C4"/>
    <w:rsid w:val="00F51E35"/>
    <w:rsid w:val="00F56156"/>
    <w:rsid w:val="00F61DF9"/>
    <w:rsid w:val="00F76C66"/>
    <w:rsid w:val="00F81804"/>
    <w:rsid w:val="00F81960"/>
    <w:rsid w:val="00F8769D"/>
    <w:rsid w:val="00F9350C"/>
    <w:rsid w:val="00F94EB5"/>
    <w:rsid w:val="00F9624D"/>
    <w:rsid w:val="00FB31C1"/>
    <w:rsid w:val="00FB58F2"/>
    <w:rsid w:val="00FC6AEA"/>
    <w:rsid w:val="00FD3D13"/>
    <w:rsid w:val="00FD7C80"/>
    <w:rsid w:val="00FE5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8F0424"/>
  <w15:chartTrackingRefBased/>
  <w15:docId w15:val="{E3459F38-704B-4433-B9F8-1E6873811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" w:unhideWhenUsed="1"/>
    <w:lsdException w:name="Subtle Reference" w:uiPriority="10" w:qFormat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F37"/>
    <w:rPr>
      <w:rFonts w:ascii="Calibri" w:hAnsi="Calibri" w:cs="Calibri"/>
    </w:rPr>
  </w:style>
  <w:style w:type="paragraph" w:styleId="Ttulo1">
    <w:name w:val="heading 1"/>
    <w:basedOn w:val="Normal"/>
    <w:link w:val="Ttulo1Car"/>
    <w:uiPriority w:val="9"/>
    <w:qFormat/>
    <w:rsid w:val="00D917FC"/>
    <w:pPr>
      <w:keepNext/>
      <w:keepLines/>
      <w:spacing w:before="400" w:after="200"/>
      <w:contextualSpacing/>
      <w:outlineLvl w:val="0"/>
    </w:pPr>
    <w:rPr>
      <w:rFonts w:ascii="Georgia" w:eastAsiaTheme="majorEastAsia" w:hAnsi="Georgia" w:cstheme="majorBidi"/>
      <w:b/>
      <w:caps/>
      <w:color w:val="262626" w:themeColor="text1" w:themeTint="D9"/>
      <w:sz w:val="28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rsid w:val="00D917FC"/>
    <w:pPr>
      <w:spacing w:after="40"/>
      <w:outlineLvl w:val="1"/>
    </w:pPr>
    <w:rPr>
      <w:rFonts w:eastAsiaTheme="majorEastAsia"/>
      <w:b/>
      <w:caps/>
      <w:color w:val="1D824C" w:themeColor="accent1"/>
      <w:sz w:val="26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rsid w:val="00D917FC"/>
    <w:pPr>
      <w:outlineLvl w:val="2"/>
    </w:pPr>
    <w:rPr>
      <w:rFonts w:eastAsiaTheme="majorEastAsia"/>
      <w:b/>
      <w:caps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917FC"/>
    <w:pPr>
      <w:keepNext/>
      <w:keepLines/>
      <w:spacing w:before="40"/>
      <w:outlineLvl w:val="3"/>
    </w:pPr>
    <w:rPr>
      <w:rFonts w:ascii="Georgia" w:eastAsiaTheme="majorEastAsia" w:hAnsi="Georgia" w:cstheme="majorBidi"/>
      <w:i/>
      <w:iCs/>
      <w:color w:val="156138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917FC"/>
    <w:pPr>
      <w:keepNext/>
      <w:keepLines/>
      <w:spacing w:before="40"/>
      <w:outlineLvl w:val="4"/>
    </w:pPr>
    <w:rPr>
      <w:rFonts w:ascii="Georgia" w:eastAsiaTheme="majorEastAsia" w:hAnsi="Georgia" w:cstheme="majorBidi"/>
      <w:color w:val="156138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917FC"/>
    <w:pPr>
      <w:keepNext/>
      <w:keepLines/>
      <w:spacing w:before="40"/>
      <w:outlineLvl w:val="5"/>
    </w:pPr>
    <w:rPr>
      <w:rFonts w:ascii="Georgia" w:eastAsiaTheme="majorEastAsia" w:hAnsi="Georgia" w:cstheme="majorBidi"/>
      <w:color w:val="0E4025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917FC"/>
    <w:pPr>
      <w:keepNext/>
      <w:keepLines/>
      <w:spacing w:before="40"/>
      <w:outlineLvl w:val="6"/>
    </w:pPr>
    <w:rPr>
      <w:rFonts w:ascii="Georgia" w:eastAsiaTheme="majorEastAsia" w:hAnsi="Georgia" w:cstheme="majorBidi"/>
      <w:i/>
      <w:iCs/>
      <w:color w:val="0E4025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917FC"/>
    <w:pPr>
      <w:keepNext/>
      <w:keepLines/>
      <w:spacing w:before="40"/>
      <w:outlineLvl w:val="7"/>
    </w:pPr>
    <w:rPr>
      <w:rFonts w:ascii="Georgia" w:eastAsiaTheme="majorEastAsia" w:hAnsi="Georgia" w:cstheme="majorBidi"/>
      <w:b/>
      <w:color w:val="auto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917FC"/>
    <w:pPr>
      <w:keepNext/>
      <w:keepLines/>
      <w:spacing w:before="40"/>
      <w:outlineLvl w:val="8"/>
    </w:pPr>
    <w:rPr>
      <w:rFonts w:ascii="Georgia" w:eastAsiaTheme="majorEastAsia" w:hAnsi="Georgia" w:cstheme="majorBidi"/>
      <w:b/>
      <w:i/>
      <w:iCs/>
      <w:color w:val="auto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macro">
    <w:name w:val="macro"/>
    <w:link w:val="TextomacroCar"/>
    <w:uiPriority w:val="99"/>
    <w:semiHidden/>
    <w:unhideWhenUsed/>
    <w:rsid w:val="00D917F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80"/>
    </w:pPr>
    <w:rPr>
      <w:rFonts w:ascii="Consolas" w:hAnsi="Consolas" w:cs="Calibri"/>
      <w:b/>
      <w:color w:val="0E4125" w:themeColor="accent1" w:themeShade="8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917FC"/>
    <w:rPr>
      <w:rFonts w:ascii="Consolas" w:hAnsi="Consolas" w:cs="Calibri"/>
      <w:b/>
      <w:color w:val="0E4125" w:themeColor="accent1" w:themeShade="80"/>
      <w:szCs w:val="20"/>
    </w:rPr>
  </w:style>
  <w:style w:type="paragraph" w:styleId="Ttulo">
    <w:name w:val="Title"/>
    <w:basedOn w:val="Normal"/>
    <w:link w:val="TtuloCar"/>
    <w:uiPriority w:val="1"/>
    <w:qFormat/>
    <w:rsid w:val="00D917FC"/>
    <w:pPr>
      <w:contextualSpacing/>
      <w:jc w:val="center"/>
    </w:pPr>
    <w:rPr>
      <w:rFonts w:ascii="Georgia" w:eastAsiaTheme="majorEastAsia" w:hAnsi="Georgia" w:cstheme="majorBidi"/>
      <w:caps/>
      <w:kern w:val="28"/>
      <w:sz w:val="70"/>
      <w:szCs w:val="56"/>
    </w:rPr>
  </w:style>
  <w:style w:type="character" w:customStyle="1" w:styleId="TtuloCar">
    <w:name w:val="Título Car"/>
    <w:basedOn w:val="Fuentedeprrafopredeter"/>
    <w:link w:val="Ttulo"/>
    <w:uiPriority w:val="1"/>
    <w:rsid w:val="00D917FC"/>
    <w:rPr>
      <w:rFonts w:ascii="Georgia" w:eastAsiaTheme="majorEastAsia" w:hAnsi="Georgia" w:cstheme="majorBidi"/>
      <w:caps/>
      <w:kern w:val="28"/>
      <w:sz w:val="70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D917FC"/>
  </w:style>
  <w:style w:type="character" w:customStyle="1" w:styleId="EncabezadoCar">
    <w:name w:val="Encabezado Car"/>
    <w:basedOn w:val="Fuentedeprrafopredeter"/>
    <w:link w:val="Encabezado"/>
    <w:uiPriority w:val="99"/>
    <w:rsid w:val="00D917FC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unhideWhenUsed/>
    <w:rsid w:val="00D917FC"/>
    <w:pPr>
      <w:jc w:val="center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17FC"/>
    <w:rPr>
      <w:rFonts w:ascii="Calibri" w:hAnsi="Calibri" w:cs="Calibri"/>
    </w:rPr>
  </w:style>
  <w:style w:type="character" w:styleId="Textodelmarcadordeposicin">
    <w:name w:val="Placeholder Text"/>
    <w:basedOn w:val="Fuentedeprrafopredeter"/>
    <w:uiPriority w:val="99"/>
    <w:semiHidden/>
    <w:rsid w:val="00D917FC"/>
    <w:rPr>
      <w:rFonts w:ascii="Calibri" w:hAnsi="Calibri" w:cs="Calibri"/>
      <w:color w:val="595959" w:themeColor="text1" w:themeTint="A6"/>
    </w:rPr>
  </w:style>
  <w:style w:type="paragraph" w:customStyle="1" w:styleId="Informacindecontacto">
    <w:name w:val="Información de contacto"/>
    <w:basedOn w:val="Normal"/>
    <w:uiPriority w:val="3"/>
    <w:qFormat/>
    <w:rsid w:val="00D917FC"/>
    <w:pPr>
      <w:jc w:val="center"/>
    </w:pPr>
  </w:style>
  <w:style w:type="character" w:customStyle="1" w:styleId="Ttulo1Car">
    <w:name w:val="Título 1 Car"/>
    <w:basedOn w:val="Fuentedeprrafopredeter"/>
    <w:link w:val="Ttulo1"/>
    <w:uiPriority w:val="9"/>
    <w:rsid w:val="00D917FC"/>
    <w:rPr>
      <w:rFonts w:ascii="Georgia" w:eastAsiaTheme="majorEastAsia" w:hAnsi="Georgia" w:cstheme="majorBidi"/>
      <w:b/>
      <w:caps/>
      <w:color w:val="262626" w:themeColor="text1" w:themeTint="D9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917FC"/>
    <w:rPr>
      <w:rFonts w:ascii="Calibri" w:eastAsiaTheme="majorEastAsia" w:hAnsi="Calibri" w:cs="Calibri"/>
      <w:b/>
      <w:caps/>
      <w:color w:val="1D824C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917FC"/>
    <w:rPr>
      <w:rFonts w:ascii="Calibri" w:eastAsiaTheme="majorEastAsia" w:hAnsi="Calibri" w:cs="Calibri"/>
      <w:b/>
      <w:caps/>
      <w:szCs w:val="24"/>
    </w:rPr>
  </w:style>
  <w:style w:type="table" w:styleId="Tablaconcuadrcula">
    <w:name w:val="Table Grid"/>
    <w:basedOn w:val="Tablanormal"/>
    <w:uiPriority w:val="39"/>
    <w:rsid w:val="00D917FC"/>
    <w:pPr>
      <w:contextualSpacing/>
    </w:pPr>
    <w:tblPr/>
  </w:style>
  <w:style w:type="character" w:styleId="Referenciasutil">
    <w:name w:val="Subtle Reference"/>
    <w:basedOn w:val="Fuentedeprrafopredeter"/>
    <w:uiPriority w:val="10"/>
    <w:qFormat/>
    <w:rsid w:val="00D917FC"/>
    <w:rPr>
      <w:rFonts w:ascii="Calibri" w:hAnsi="Calibri" w:cs="Calibri"/>
      <w:b/>
      <w:caps w:val="0"/>
      <w:smallCaps/>
      <w:color w:val="595959" w:themeColor="text1" w:themeTint="A6"/>
    </w:rPr>
  </w:style>
  <w:style w:type="paragraph" w:styleId="Listaconvietas">
    <w:name w:val="List Bullet"/>
    <w:basedOn w:val="Normal"/>
    <w:uiPriority w:val="11"/>
    <w:qFormat/>
    <w:rsid w:val="00D917FC"/>
    <w:pPr>
      <w:numPr>
        <w:numId w:val="5"/>
      </w:numPr>
    </w:pPr>
  </w:style>
  <w:style w:type="paragraph" w:styleId="Listaconnmeros">
    <w:name w:val="List Number"/>
    <w:basedOn w:val="Normal"/>
    <w:uiPriority w:val="13"/>
    <w:qFormat/>
    <w:rsid w:val="00D917FC"/>
    <w:pPr>
      <w:numPr>
        <w:numId w:val="7"/>
      </w:numPr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D917FC"/>
    <w:rPr>
      <w:rFonts w:ascii="Georgia" w:eastAsiaTheme="majorEastAsia" w:hAnsi="Georgia" w:cstheme="majorBidi"/>
      <w:i/>
      <w:iCs/>
      <w:color w:val="156138" w:themeColor="accent1" w:themeShade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917FC"/>
    <w:rPr>
      <w:rFonts w:ascii="Georgia" w:eastAsiaTheme="majorEastAsia" w:hAnsi="Georgia" w:cstheme="majorBidi"/>
      <w:b/>
      <w:color w:val="auto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917FC"/>
    <w:rPr>
      <w:rFonts w:ascii="Georgia" w:eastAsiaTheme="majorEastAsia" w:hAnsi="Georgia" w:cstheme="majorBidi"/>
      <w:b/>
      <w:i/>
      <w:iCs/>
      <w:color w:val="auto"/>
      <w:szCs w:val="21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917FC"/>
    <w:pPr>
      <w:spacing w:after="200"/>
    </w:pPr>
    <w:rPr>
      <w:i/>
      <w:iCs/>
      <w:color w:val="161616" w:themeColor="text2"/>
      <w:szCs w:val="18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D917FC"/>
    <w:pPr>
      <w:outlineLvl w:val="9"/>
    </w:pPr>
  </w:style>
  <w:style w:type="paragraph" w:styleId="Cita">
    <w:name w:val="Quote"/>
    <w:basedOn w:val="Normal"/>
    <w:next w:val="Normal"/>
    <w:link w:val="CitaCar"/>
    <w:uiPriority w:val="29"/>
    <w:semiHidden/>
    <w:unhideWhenUsed/>
    <w:rsid w:val="00D917FC"/>
    <w:pPr>
      <w:spacing w:before="20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D917FC"/>
    <w:rPr>
      <w:rFonts w:ascii="Calibri" w:hAnsi="Calibri" w:cs="Calibr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rsid w:val="00D917FC"/>
    <w:pPr>
      <w:pBdr>
        <w:top w:val="single" w:sz="4" w:space="10" w:color="1D824C" w:themeColor="accent1"/>
        <w:bottom w:val="single" w:sz="4" w:space="10" w:color="1D824C" w:themeColor="accent1"/>
      </w:pBdr>
      <w:spacing w:before="360" w:after="360"/>
      <w:jc w:val="center"/>
    </w:pPr>
    <w:rPr>
      <w:i/>
      <w:iCs/>
      <w:color w:val="1D824C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D917FC"/>
    <w:rPr>
      <w:rFonts w:ascii="Calibri" w:hAnsi="Calibri" w:cs="Calibri"/>
      <w:i/>
      <w:iCs/>
      <w:color w:val="1D824C" w:themeColor="accent1"/>
    </w:rPr>
  </w:style>
  <w:style w:type="character" w:styleId="Ttulodellibro">
    <w:name w:val="Book Title"/>
    <w:basedOn w:val="Fuentedeprrafopredeter"/>
    <w:uiPriority w:val="33"/>
    <w:semiHidden/>
    <w:unhideWhenUsed/>
    <w:rsid w:val="00D917FC"/>
    <w:rPr>
      <w:rFonts w:ascii="Calibri" w:hAnsi="Calibri" w:cs="Calibri"/>
      <w:b/>
      <w:bCs/>
      <w:i/>
      <w:iCs/>
      <w:spacing w:val="0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rsid w:val="00D917FC"/>
    <w:pPr>
      <w:numPr>
        <w:ilvl w:val="1"/>
      </w:numPr>
    </w:pPr>
    <w:rPr>
      <w:rFonts w:eastAsiaTheme="minorEastAsia"/>
      <w:color w:val="5A5A5A" w:themeColor="text1" w:themeTint="A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D917FC"/>
    <w:rPr>
      <w:rFonts w:ascii="Calibri" w:eastAsiaTheme="minorEastAsia" w:hAnsi="Calibri" w:cs="Calibri"/>
      <w:color w:val="5A5A5A" w:themeColor="text1" w:themeTint="A5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17FC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17FC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917FC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917FC"/>
    <w:rPr>
      <w:rFonts w:ascii="Calibri" w:hAnsi="Calibri" w:cs="Calibri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917FC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917FC"/>
    <w:rPr>
      <w:rFonts w:ascii="Calibri" w:hAnsi="Calibri" w:cs="Calibri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D917FC"/>
    <w:rPr>
      <w:rFonts w:ascii="Calibri" w:hAnsi="Calibri" w:cs="Calibri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917FC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917FC"/>
    <w:rPr>
      <w:rFonts w:ascii="Calibri" w:hAnsi="Calibri" w:cs="Calibri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917F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917FC"/>
    <w:rPr>
      <w:rFonts w:ascii="Calibri" w:hAnsi="Calibri" w:cs="Calibri"/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917FC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917FC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917FC"/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917FC"/>
    <w:rPr>
      <w:rFonts w:ascii="Calibri" w:hAnsi="Calibri" w:cs="Calibri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D917FC"/>
    <w:rPr>
      <w:rFonts w:ascii="Georgia" w:eastAsiaTheme="majorEastAsia" w:hAnsi="Georgia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917FC"/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917FC"/>
    <w:rPr>
      <w:rFonts w:ascii="Calibri" w:hAnsi="Calibri" w:cs="Calibri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D917FC"/>
    <w:rPr>
      <w:rFonts w:ascii="Consolas" w:hAnsi="Consolas" w:cs="Calibri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D917FC"/>
    <w:rPr>
      <w:rFonts w:ascii="Consolas" w:hAnsi="Consolas" w:cs="Calibri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917FC"/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917FC"/>
    <w:rPr>
      <w:rFonts w:ascii="Consolas" w:hAnsi="Consolas" w:cs="Calibri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D917FC"/>
    <w:rPr>
      <w:rFonts w:ascii="Consolas" w:hAnsi="Consolas" w:cs="Calibri"/>
      <w:sz w:val="22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D917FC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917FC"/>
    <w:rPr>
      <w:rFonts w:ascii="Consolas" w:hAnsi="Consolas" w:cs="Calibri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917FC"/>
    <w:rPr>
      <w:rFonts w:ascii="Georgia" w:eastAsiaTheme="majorEastAsia" w:hAnsi="Georgia" w:cstheme="majorBidi"/>
      <w:i/>
      <w:iCs/>
      <w:color w:val="0E4025" w:themeColor="accent1" w:themeShade="7F"/>
    </w:rPr>
  </w:style>
  <w:style w:type="paragraph" w:styleId="Bibliografa">
    <w:name w:val="Bibliography"/>
    <w:basedOn w:val="Normal"/>
    <w:next w:val="Normal"/>
    <w:uiPriority w:val="37"/>
    <w:semiHidden/>
    <w:unhideWhenUsed/>
    <w:rsid w:val="00D917FC"/>
  </w:style>
  <w:style w:type="paragraph" w:styleId="Textodebloque">
    <w:name w:val="Block Text"/>
    <w:basedOn w:val="Normal"/>
    <w:uiPriority w:val="99"/>
    <w:semiHidden/>
    <w:unhideWhenUsed/>
    <w:rsid w:val="00D917FC"/>
    <w:pPr>
      <w:pBdr>
        <w:top w:val="single" w:sz="2" w:space="10" w:color="1D824C" w:themeColor="accent1" w:shadow="1" w:frame="1"/>
        <w:left w:val="single" w:sz="2" w:space="10" w:color="1D824C" w:themeColor="accent1" w:shadow="1" w:frame="1"/>
        <w:bottom w:val="single" w:sz="2" w:space="10" w:color="1D824C" w:themeColor="accent1" w:shadow="1" w:frame="1"/>
        <w:right w:val="single" w:sz="2" w:space="10" w:color="1D824C" w:themeColor="accent1" w:shadow="1" w:frame="1"/>
      </w:pBdr>
      <w:ind w:left="1152" w:right="1152"/>
    </w:pPr>
    <w:rPr>
      <w:rFonts w:eastAsiaTheme="minorEastAsia"/>
      <w:i/>
      <w:iCs/>
      <w:color w:val="1D824C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D917F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D917FC"/>
    <w:rPr>
      <w:rFonts w:ascii="Calibri" w:hAnsi="Calibri" w:cs="Calibri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D917FC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D917FC"/>
    <w:rPr>
      <w:rFonts w:ascii="Calibri" w:hAnsi="Calibri" w:cs="Calibri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D917FC"/>
    <w:pPr>
      <w:spacing w:after="16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D917FC"/>
    <w:rPr>
      <w:rFonts w:ascii="Calibri" w:hAnsi="Calibri" w:cs="Calibri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D917FC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D917FC"/>
    <w:rPr>
      <w:rFonts w:ascii="Calibri" w:hAnsi="Calibri" w:cs="Calibri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D917FC"/>
    <w:pPr>
      <w:spacing w:after="16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D917FC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D917FC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D917FC"/>
    <w:rPr>
      <w:rFonts w:ascii="Calibri" w:hAnsi="Calibri" w:cs="Calibri"/>
    </w:rPr>
  </w:style>
  <w:style w:type="paragraph" w:styleId="Cierre">
    <w:name w:val="Closing"/>
    <w:basedOn w:val="Normal"/>
    <w:link w:val="CierreCar"/>
    <w:uiPriority w:val="99"/>
    <w:semiHidden/>
    <w:unhideWhenUsed/>
    <w:rsid w:val="00D917FC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D917FC"/>
    <w:rPr>
      <w:rFonts w:ascii="Calibri" w:hAnsi="Calibri" w:cs="Calibri"/>
    </w:rPr>
  </w:style>
  <w:style w:type="table" w:styleId="Cuadrculavistosa">
    <w:name w:val="Colorful Grid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F2DA" w:themeFill="accent1" w:themeFillTint="33"/>
    </w:tcPr>
    <w:tblStylePr w:type="firstRow">
      <w:rPr>
        <w:b/>
        <w:bCs/>
      </w:rPr>
      <w:tblPr/>
      <w:tcPr>
        <w:shd w:val="clear" w:color="auto" w:fill="8CE5B5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CE5B5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5613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56138" w:themeFill="accent1" w:themeFillShade="BF"/>
      </w:tcPr>
    </w:tblStylePr>
    <w:tblStylePr w:type="band1Vert">
      <w:tblPr/>
      <w:tcPr>
        <w:shd w:val="clear" w:color="auto" w:fill="6FDFA3" w:themeFill="accent1" w:themeFillTint="7F"/>
      </w:tcPr>
    </w:tblStylePr>
    <w:tblStylePr w:type="band1Horz">
      <w:tblPr/>
      <w:tcPr>
        <w:shd w:val="clear" w:color="auto" w:fill="6FDFA3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AFEFF" w:themeFill="accent2" w:themeFillTint="33"/>
    </w:tcPr>
    <w:tblStylePr w:type="firstRow">
      <w:rPr>
        <w:b/>
        <w:bCs/>
      </w:rPr>
      <w:tblPr/>
      <w:tcPr>
        <w:shd w:val="clear" w:color="auto" w:fill="55FD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5FD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3F4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3F40" w:themeFill="accent2" w:themeFillShade="BF"/>
      </w:tcPr>
    </w:tblStylePr>
    <w:tblStylePr w:type="band1Vert">
      <w:tblPr/>
      <w:tcPr>
        <w:shd w:val="clear" w:color="auto" w:fill="2BFCFF" w:themeFill="accent2" w:themeFillTint="7F"/>
      </w:tcPr>
    </w:tblStylePr>
    <w:tblStylePr w:type="band1Horz">
      <w:tblPr/>
      <w:tcPr>
        <w:shd w:val="clear" w:color="auto" w:fill="2BF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CBD1" w:themeFill="accent3" w:themeFillTint="33"/>
    </w:tcPr>
    <w:tblStylePr w:type="firstRow">
      <w:rPr>
        <w:b/>
        <w:bCs/>
      </w:rPr>
      <w:tblPr/>
      <w:tcPr>
        <w:shd w:val="clear" w:color="auto" w:fill="ED98A4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D98A4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4172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41727" w:themeFill="accent3" w:themeFillShade="BF"/>
      </w:tcPr>
    </w:tblStylePr>
    <w:tblStylePr w:type="band1Vert">
      <w:tblPr/>
      <w:tcPr>
        <w:shd w:val="clear" w:color="auto" w:fill="E87E8E" w:themeFill="accent3" w:themeFillTint="7F"/>
      </w:tcPr>
    </w:tblStylePr>
    <w:tblStylePr w:type="band1Horz">
      <w:tblPr/>
      <w:tcPr>
        <w:shd w:val="clear" w:color="auto" w:fill="E87E8E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E3CA" w:themeFill="accent4" w:themeFillTint="33"/>
    </w:tcPr>
    <w:tblStylePr w:type="firstRow">
      <w:rPr>
        <w:b/>
        <w:bCs/>
      </w:rPr>
      <w:tblPr/>
      <w:tcPr>
        <w:shd w:val="clear" w:color="auto" w:fill="DFC79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FC79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634C1E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634C1E" w:themeFill="accent4" w:themeFillShade="BF"/>
      </w:tcPr>
    </w:tblStylePr>
    <w:tblStylePr w:type="band1Vert">
      <w:tblPr/>
      <w:tcPr>
        <w:shd w:val="clear" w:color="auto" w:fill="D8BA7D" w:themeFill="accent4" w:themeFillTint="7F"/>
      </w:tcPr>
    </w:tblStylePr>
    <w:tblStylePr w:type="band1Horz">
      <w:tblPr/>
      <w:tcPr>
        <w:shd w:val="clear" w:color="auto" w:fill="D8BA7D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CCED9" w:themeFill="accent5" w:themeFillTint="33"/>
    </w:tcPr>
    <w:tblStylePr w:type="firstRow">
      <w:rPr>
        <w:b/>
        <w:bCs/>
      </w:rPr>
      <w:tblPr/>
      <w:tcPr>
        <w:shd w:val="clear" w:color="auto" w:fill="D99EB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99EB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E243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E2438" w:themeFill="accent5" w:themeFillShade="BF"/>
      </w:tcPr>
    </w:tblStylePr>
    <w:tblStylePr w:type="band1Vert">
      <w:tblPr/>
      <w:tcPr>
        <w:shd w:val="clear" w:color="auto" w:fill="D086A0" w:themeFill="accent5" w:themeFillTint="7F"/>
      </w:tcPr>
    </w:tblStylePr>
    <w:tblStylePr w:type="band1Horz">
      <w:tblPr/>
      <w:tcPr>
        <w:shd w:val="clear" w:color="auto" w:fill="D086A0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8E1E9" w:themeFill="accent6" w:themeFillTint="33"/>
    </w:tcPr>
    <w:tblStylePr w:type="firstRow">
      <w:rPr>
        <w:b/>
        <w:bCs/>
      </w:rPr>
      <w:tblPr/>
      <w:tcPr>
        <w:shd w:val="clear" w:color="auto" w:fill="B1C3D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1C3D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384F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384F65" w:themeFill="accent6" w:themeFillShade="BF"/>
      </w:tcPr>
    </w:tblStylePr>
    <w:tblStylePr w:type="band1Vert">
      <w:tblPr/>
      <w:tcPr>
        <w:shd w:val="clear" w:color="auto" w:fill="9EB4CA" w:themeFill="accent6" w:themeFillTint="7F"/>
      </w:tcPr>
    </w:tblStylePr>
    <w:tblStylePr w:type="band1Horz">
      <w:tblPr/>
      <w:tcPr>
        <w:shd w:val="clear" w:color="auto" w:fill="9EB4CA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44" w:themeFill="accent2" w:themeFillShade="CC"/>
      </w:tcPr>
    </w:tblStylePr>
    <w:tblStylePr w:type="lastRow">
      <w:rPr>
        <w:b/>
        <w:bCs/>
        <w:color w:val="0043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E2F8E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44" w:themeFill="accent2" w:themeFillShade="CC"/>
      </w:tcPr>
    </w:tblStylePr>
    <w:tblStylePr w:type="lastRow">
      <w:rPr>
        <w:b/>
        <w:bCs/>
        <w:color w:val="0043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D5FE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44" w:themeFill="accent2" w:themeFillShade="CC"/>
      </w:tcPr>
    </w:tblStylePr>
    <w:tblStylePr w:type="lastRow">
      <w:rPr>
        <w:b/>
        <w:bCs/>
        <w:color w:val="0043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FAE5E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5120" w:themeFill="accent4" w:themeFillShade="CC"/>
      </w:tcPr>
    </w:tblStylePr>
    <w:tblStylePr w:type="lastRow">
      <w:rPr>
        <w:b/>
        <w:bCs/>
        <w:color w:val="6A512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F7F1E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D192A" w:themeFill="accent3" w:themeFillShade="CC"/>
      </w:tcPr>
    </w:tblStylePr>
    <w:tblStylePr w:type="lastRow">
      <w:rPr>
        <w:b/>
        <w:bCs/>
        <w:color w:val="8D192A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F5E7E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C546C" w:themeFill="accent6" w:themeFillShade="CC"/>
      </w:tcPr>
    </w:tblStylePr>
    <w:tblStylePr w:type="lastRow">
      <w:rPr>
        <w:b/>
        <w:bCs/>
        <w:color w:val="3C546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D917FC"/>
    <w:rPr>
      <w:color w:val="000000" w:themeColor="text1"/>
    </w:rPr>
    <w:tblPr>
      <w:tblStyleRowBandSize w:val="1"/>
      <w:tblStyleColBandSize w:val="1"/>
    </w:tblPr>
    <w:tcPr>
      <w:shd w:val="clear" w:color="auto" w:fill="EC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4273C" w:themeFill="accent5" w:themeFillShade="CC"/>
      </w:tcPr>
    </w:tblStylePr>
    <w:tblStylePr w:type="lastRow">
      <w:rPr>
        <w:b/>
        <w:bCs/>
        <w:color w:val="64273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00555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005556" w:themeColor="accent2"/>
        <w:left w:val="single" w:sz="4" w:space="0" w:color="1D824C" w:themeColor="accent1"/>
        <w:bottom w:val="single" w:sz="4" w:space="0" w:color="1D824C" w:themeColor="accent1"/>
        <w:right w:val="single" w:sz="4" w:space="0" w:color="1D824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8E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14D2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14D2D" w:themeColor="accent1" w:themeShade="99"/>
          <w:insideV w:val="nil"/>
        </w:tcBorders>
        <w:shd w:val="clear" w:color="auto" w:fill="114D2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4D2D" w:themeFill="accent1" w:themeFillShade="99"/>
      </w:tcPr>
    </w:tblStylePr>
    <w:tblStylePr w:type="band1Vert">
      <w:tblPr/>
      <w:tcPr>
        <w:shd w:val="clear" w:color="auto" w:fill="8CE5B5" w:themeFill="accent1" w:themeFillTint="66"/>
      </w:tcPr>
    </w:tblStylePr>
    <w:tblStylePr w:type="band1Horz">
      <w:tblPr/>
      <w:tcPr>
        <w:shd w:val="clear" w:color="auto" w:fill="6FDFA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005556" w:themeColor="accent2"/>
        <w:left w:val="single" w:sz="4" w:space="0" w:color="005556" w:themeColor="accent2"/>
        <w:bottom w:val="single" w:sz="4" w:space="0" w:color="005556" w:themeColor="accent2"/>
        <w:right w:val="single" w:sz="4" w:space="0" w:color="00555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FE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23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233" w:themeColor="accent2" w:themeShade="99"/>
          <w:insideV w:val="nil"/>
        </w:tcBorders>
        <w:shd w:val="clear" w:color="auto" w:fill="00323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233" w:themeFill="accent2" w:themeFillShade="99"/>
      </w:tcPr>
    </w:tblStylePr>
    <w:tblStylePr w:type="band1Vert">
      <w:tblPr/>
      <w:tcPr>
        <w:shd w:val="clear" w:color="auto" w:fill="55FDFF" w:themeFill="accent2" w:themeFillTint="66"/>
      </w:tcPr>
    </w:tblStylePr>
    <w:tblStylePr w:type="band1Horz">
      <w:tblPr/>
      <w:tcPr>
        <w:shd w:val="clear" w:color="auto" w:fill="2BF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856628" w:themeColor="accent4"/>
        <w:left w:val="single" w:sz="4" w:space="0" w:color="B11F35" w:themeColor="accent3"/>
        <w:bottom w:val="single" w:sz="4" w:space="0" w:color="B11F35" w:themeColor="accent3"/>
        <w:right w:val="single" w:sz="4" w:space="0" w:color="B11F3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5E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662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A121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A121F" w:themeColor="accent3" w:themeShade="99"/>
          <w:insideV w:val="nil"/>
        </w:tcBorders>
        <w:shd w:val="clear" w:color="auto" w:fill="6A121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121F" w:themeFill="accent3" w:themeFillShade="99"/>
      </w:tcPr>
    </w:tblStylePr>
    <w:tblStylePr w:type="band1Vert">
      <w:tblPr/>
      <w:tcPr>
        <w:shd w:val="clear" w:color="auto" w:fill="ED98A4" w:themeFill="accent3" w:themeFillTint="66"/>
      </w:tcPr>
    </w:tblStylePr>
    <w:tblStylePr w:type="band1Horz">
      <w:tblPr/>
      <w:tcPr>
        <w:shd w:val="clear" w:color="auto" w:fill="E87E8E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B11F35" w:themeColor="accent3"/>
        <w:left w:val="single" w:sz="4" w:space="0" w:color="856628" w:themeColor="accent4"/>
        <w:bottom w:val="single" w:sz="4" w:space="0" w:color="856628" w:themeColor="accent4"/>
        <w:right w:val="single" w:sz="4" w:space="0" w:color="856628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1E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11F3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3D18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3D18" w:themeColor="accent4" w:themeShade="99"/>
          <w:insideV w:val="nil"/>
        </w:tcBorders>
        <w:shd w:val="clear" w:color="auto" w:fill="4F3D18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3D18" w:themeFill="accent4" w:themeFillShade="99"/>
      </w:tcPr>
    </w:tblStylePr>
    <w:tblStylePr w:type="band1Vert">
      <w:tblPr/>
      <w:tcPr>
        <w:shd w:val="clear" w:color="auto" w:fill="DFC797" w:themeFill="accent4" w:themeFillTint="66"/>
      </w:tcPr>
    </w:tblStylePr>
    <w:tblStylePr w:type="band1Horz">
      <w:tblPr/>
      <w:tcPr>
        <w:shd w:val="clear" w:color="auto" w:fill="D8BA7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4B6A88" w:themeColor="accent6"/>
        <w:left w:val="single" w:sz="4" w:space="0" w:color="7E314C" w:themeColor="accent5"/>
        <w:bottom w:val="single" w:sz="4" w:space="0" w:color="7E314C" w:themeColor="accent5"/>
        <w:right w:val="single" w:sz="4" w:space="0" w:color="7E314C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7E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6A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B1D2D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1D2D" w:themeColor="accent5" w:themeShade="99"/>
          <w:insideV w:val="nil"/>
        </w:tcBorders>
        <w:shd w:val="clear" w:color="auto" w:fill="4B1D2D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1D2D" w:themeFill="accent5" w:themeFillShade="99"/>
      </w:tcPr>
    </w:tblStylePr>
    <w:tblStylePr w:type="band1Vert">
      <w:tblPr/>
      <w:tcPr>
        <w:shd w:val="clear" w:color="auto" w:fill="D99EB3" w:themeFill="accent5" w:themeFillTint="66"/>
      </w:tcPr>
    </w:tblStylePr>
    <w:tblStylePr w:type="band1Horz">
      <w:tblPr/>
      <w:tcPr>
        <w:shd w:val="clear" w:color="auto" w:fill="D086A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24" w:space="0" w:color="7E314C" w:themeColor="accent5"/>
        <w:left w:val="single" w:sz="4" w:space="0" w:color="4B6A88" w:themeColor="accent6"/>
        <w:bottom w:val="single" w:sz="4" w:space="0" w:color="4B6A88" w:themeColor="accent6"/>
        <w:right w:val="single" w:sz="4" w:space="0" w:color="4B6A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0F4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E314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D3F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D3F51" w:themeColor="accent6" w:themeShade="99"/>
          <w:insideV w:val="nil"/>
        </w:tcBorders>
        <w:shd w:val="clear" w:color="auto" w:fill="2D3F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3F51" w:themeFill="accent6" w:themeFillShade="99"/>
      </w:tcPr>
    </w:tblStylePr>
    <w:tblStylePr w:type="band1Vert">
      <w:tblPr/>
      <w:tcPr>
        <w:shd w:val="clear" w:color="auto" w:fill="B1C3D4" w:themeFill="accent6" w:themeFillTint="66"/>
      </w:tcPr>
    </w:tblStylePr>
    <w:tblStylePr w:type="band1Horz">
      <w:tblPr/>
      <w:tcPr>
        <w:shd w:val="clear" w:color="auto" w:fill="9EB4C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oscura">
    <w:name w:val="Dark List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1D824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E402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5613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5613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13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138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00555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A2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F4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F4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4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40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B11F3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70F1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4172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4172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172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1727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856628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21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4C1E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4C1E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4C1E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4C1E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7E314C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E182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E243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E243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243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2438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D917FC"/>
    <w:rPr>
      <w:color w:val="FFFFFF" w:themeColor="background1"/>
    </w:rPr>
    <w:tblPr>
      <w:tblStyleRowBandSize w:val="1"/>
      <w:tblStyleColBandSize w:val="1"/>
    </w:tblPr>
    <w:tcPr>
      <w:shd w:val="clear" w:color="auto" w:fill="4B6A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534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84F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84F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84F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84F65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D917FC"/>
  </w:style>
  <w:style w:type="character" w:customStyle="1" w:styleId="FechaCar">
    <w:name w:val="Fecha Car"/>
    <w:basedOn w:val="Fuentedeprrafopredeter"/>
    <w:link w:val="Fecha"/>
    <w:uiPriority w:val="99"/>
    <w:semiHidden/>
    <w:rsid w:val="00D917FC"/>
    <w:rPr>
      <w:rFonts w:ascii="Calibri" w:hAnsi="Calibri" w:cs="Calibri"/>
    </w:rPr>
  </w:style>
  <w:style w:type="paragraph" w:styleId="Firmadecorreo">
    <w:name w:val="E-mail Signature"/>
    <w:basedOn w:val="Normal"/>
    <w:link w:val="FirmadecorreoCar"/>
    <w:uiPriority w:val="99"/>
    <w:semiHidden/>
    <w:unhideWhenUsed/>
    <w:rsid w:val="00D917FC"/>
  </w:style>
  <w:style w:type="character" w:customStyle="1" w:styleId="FirmadecorreoCar">
    <w:name w:val="Firma de correo Car"/>
    <w:basedOn w:val="Fuentedeprrafopredeter"/>
    <w:link w:val="Firmadecorreo"/>
    <w:uiPriority w:val="99"/>
    <w:semiHidden/>
    <w:rsid w:val="00D917FC"/>
    <w:rPr>
      <w:rFonts w:ascii="Calibri" w:hAnsi="Calibri" w:cs="Calibri"/>
    </w:rPr>
  </w:style>
  <w:style w:type="character" w:styleId="Refdenotaalfinal">
    <w:name w:val="endnote reference"/>
    <w:basedOn w:val="Fuentedeprrafopredeter"/>
    <w:uiPriority w:val="99"/>
    <w:semiHidden/>
    <w:unhideWhenUsed/>
    <w:rsid w:val="00D917FC"/>
    <w:rPr>
      <w:rFonts w:ascii="Calibri" w:hAnsi="Calibri" w:cs="Calibri"/>
      <w:vertAlign w:val="superscript"/>
    </w:rPr>
  </w:style>
  <w:style w:type="paragraph" w:styleId="Direccinsobre">
    <w:name w:val="envelope address"/>
    <w:basedOn w:val="Normal"/>
    <w:uiPriority w:val="99"/>
    <w:semiHidden/>
    <w:unhideWhenUsed/>
    <w:rsid w:val="00D917FC"/>
    <w:pPr>
      <w:framePr w:w="7920" w:h="1980" w:hRule="exact" w:hSpace="180" w:wrap="auto" w:hAnchor="page" w:xAlign="center" w:yAlign="bottom"/>
      <w:ind w:left="2880"/>
    </w:pPr>
    <w:rPr>
      <w:rFonts w:ascii="Georgia" w:eastAsiaTheme="majorEastAsia" w:hAnsi="Georgia" w:cstheme="majorBidi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D917FC"/>
    <w:rPr>
      <w:rFonts w:ascii="Calibri" w:hAnsi="Calibri" w:cs="Calibri"/>
      <w:color w:val="BF4A27" w:themeColor="followedHyperlink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sid w:val="00D917FC"/>
    <w:rPr>
      <w:rFonts w:ascii="Calibri" w:hAnsi="Calibri" w:cs="Calibri"/>
      <w:vertAlign w:val="superscript"/>
    </w:rPr>
  </w:style>
  <w:style w:type="table" w:styleId="Tablaconcuadrcula1clara">
    <w:name w:val="Grid Table 1 Light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8CE5B5" w:themeColor="accent1" w:themeTint="66"/>
        <w:left w:val="single" w:sz="4" w:space="0" w:color="8CE5B5" w:themeColor="accent1" w:themeTint="66"/>
        <w:bottom w:val="single" w:sz="4" w:space="0" w:color="8CE5B5" w:themeColor="accent1" w:themeTint="66"/>
        <w:right w:val="single" w:sz="4" w:space="0" w:color="8CE5B5" w:themeColor="accent1" w:themeTint="66"/>
        <w:insideH w:val="single" w:sz="4" w:space="0" w:color="8CE5B5" w:themeColor="accent1" w:themeTint="66"/>
        <w:insideV w:val="single" w:sz="4" w:space="0" w:color="8CE5B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D8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55FDFF" w:themeColor="accent2" w:themeTint="66"/>
        <w:left w:val="single" w:sz="4" w:space="0" w:color="55FDFF" w:themeColor="accent2" w:themeTint="66"/>
        <w:bottom w:val="single" w:sz="4" w:space="0" w:color="55FDFF" w:themeColor="accent2" w:themeTint="66"/>
        <w:right w:val="single" w:sz="4" w:space="0" w:color="55FDFF" w:themeColor="accent2" w:themeTint="66"/>
        <w:insideH w:val="single" w:sz="4" w:space="0" w:color="55FDFF" w:themeColor="accent2" w:themeTint="66"/>
        <w:insideV w:val="single" w:sz="4" w:space="0" w:color="55FD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00FC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ED98A4" w:themeColor="accent3" w:themeTint="66"/>
        <w:left w:val="single" w:sz="4" w:space="0" w:color="ED98A4" w:themeColor="accent3" w:themeTint="66"/>
        <w:bottom w:val="single" w:sz="4" w:space="0" w:color="ED98A4" w:themeColor="accent3" w:themeTint="66"/>
        <w:right w:val="single" w:sz="4" w:space="0" w:color="ED98A4" w:themeColor="accent3" w:themeTint="66"/>
        <w:insideH w:val="single" w:sz="4" w:space="0" w:color="ED98A4" w:themeColor="accent3" w:themeTint="66"/>
        <w:insideV w:val="single" w:sz="4" w:space="0" w:color="ED98A4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4647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DFC797" w:themeColor="accent4" w:themeTint="66"/>
        <w:left w:val="single" w:sz="4" w:space="0" w:color="DFC797" w:themeColor="accent4" w:themeTint="66"/>
        <w:bottom w:val="single" w:sz="4" w:space="0" w:color="DFC797" w:themeColor="accent4" w:themeTint="66"/>
        <w:right w:val="single" w:sz="4" w:space="0" w:color="DFC797" w:themeColor="accent4" w:themeTint="66"/>
        <w:insideH w:val="single" w:sz="4" w:space="0" w:color="DFC797" w:themeColor="accent4" w:themeTint="66"/>
        <w:insideV w:val="single" w:sz="4" w:space="0" w:color="DFC79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0AC6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D99EB3" w:themeColor="accent5" w:themeTint="66"/>
        <w:left w:val="single" w:sz="4" w:space="0" w:color="D99EB3" w:themeColor="accent5" w:themeTint="66"/>
        <w:bottom w:val="single" w:sz="4" w:space="0" w:color="D99EB3" w:themeColor="accent5" w:themeTint="66"/>
        <w:right w:val="single" w:sz="4" w:space="0" w:color="D99EB3" w:themeColor="accent5" w:themeTint="66"/>
        <w:insideH w:val="single" w:sz="4" w:space="0" w:color="D99EB3" w:themeColor="accent5" w:themeTint="66"/>
        <w:insideV w:val="single" w:sz="4" w:space="0" w:color="D99EB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C66E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D917FC"/>
    <w:tblPr>
      <w:tblStyleRowBandSize w:val="1"/>
      <w:tblStyleColBandSize w:val="1"/>
      <w:tblBorders>
        <w:top w:val="single" w:sz="4" w:space="0" w:color="B1C3D4" w:themeColor="accent6" w:themeTint="66"/>
        <w:left w:val="single" w:sz="4" w:space="0" w:color="B1C3D4" w:themeColor="accent6" w:themeTint="66"/>
        <w:bottom w:val="single" w:sz="4" w:space="0" w:color="B1C3D4" w:themeColor="accent6" w:themeTint="66"/>
        <w:right w:val="single" w:sz="4" w:space="0" w:color="B1C3D4" w:themeColor="accent6" w:themeTint="66"/>
        <w:insideH w:val="single" w:sz="4" w:space="0" w:color="B1C3D4" w:themeColor="accent6" w:themeTint="66"/>
        <w:insideV w:val="single" w:sz="4" w:space="0" w:color="B1C3D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BA5B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52D890" w:themeColor="accent1" w:themeTint="99"/>
        <w:bottom w:val="single" w:sz="2" w:space="0" w:color="52D890" w:themeColor="accent1" w:themeTint="99"/>
        <w:insideH w:val="single" w:sz="2" w:space="0" w:color="52D890" w:themeColor="accent1" w:themeTint="99"/>
        <w:insideV w:val="single" w:sz="2" w:space="0" w:color="52D89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2D89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2D89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00FCFF" w:themeColor="accent2" w:themeTint="99"/>
        <w:bottom w:val="single" w:sz="2" w:space="0" w:color="00FCFF" w:themeColor="accent2" w:themeTint="99"/>
        <w:insideH w:val="single" w:sz="2" w:space="0" w:color="00FCFF" w:themeColor="accent2" w:themeTint="99"/>
        <w:insideV w:val="single" w:sz="2" w:space="0" w:color="00FC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0FC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0FC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E46477" w:themeColor="accent3" w:themeTint="99"/>
        <w:bottom w:val="single" w:sz="2" w:space="0" w:color="E46477" w:themeColor="accent3" w:themeTint="99"/>
        <w:insideH w:val="single" w:sz="2" w:space="0" w:color="E46477" w:themeColor="accent3" w:themeTint="99"/>
        <w:insideV w:val="single" w:sz="2" w:space="0" w:color="E46477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46477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46477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D0AC63" w:themeColor="accent4" w:themeTint="99"/>
        <w:bottom w:val="single" w:sz="2" w:space="0" w:color="D0AC63" w:themeColor="accent4" w:themeTint="99"/>
        <w:insideH w:val="single" w:sz="2" w:space="0" w:color="D0AC63" w:themeColor="accent4" w:themeTint="99"/>
        <w:insideV w:val="single" w:sz="2" w:space="0" w:color="D0AC6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0AC6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0AC6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C66E8D" w:themeColor="accent5" w:themeTint="99"/>
        <w:bottom w:val="single" w:sz="2" w:space="0" w:color="C66E8D" w:themeColor="accent5" w:themeTint="99"/>
        <w:insideH w:val="single" w:sz="2" w:space="0" w:color="C66E8D" w:themeColor="accent5" w:themeTint="99"/>
        <w:insideV w:val="single" w:sz="2" w:space="0" w:color="C66E8D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66E8D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66E8D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D917FC"/>
    <w:tblPr>
      <w:tblStyleRowBandSize w:val="1"/>
      <w:tblStyleColBandSize w:val="1"/>
      <w:tblBorders>
        <w:top w:val="single" w:sz="2" w:space="0" w:color="8BA5BF" w:themeColor="accent6" w:themeTint="99"/>
        <w:bottom w:val="single" w:sz="2" w:space="0" w:color="8BA5BF" w:themeColor="accent6" w:themeTint="99"/>
        <w:insideH w:val="single" w:sz="2" w:space="0" w:color="8BA5BF" w:themeColor="accent6" w:themeTint="99"/>
        <w:insideV w:val="single" w:sz="2" w:space="0" w:color="8BA5B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BA5B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BA5B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decuadrcula3">
    <w:name w:val="Grid Table 3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  <w:tblStylePr w:type="neCell">
      <w:tblPr/>
      <w:tcPr>
        <w:tcBorders>
          <w:bottom w:val="single" w:sz="4" w:space="0" w:color="52D890" w:themeColor="accent1" w:themeTint="99"/>
        </w:tcBorders>
      </w:tcPr>
    </w:tblStylePr>
    <w:tblStylePr w:type="nwCell">
      <w:tblPr/>
      <w:tcPr>
        <w:tcBorders>
          <w:bottom w:val="single" w:sz="4" w:space="0" w:color="52D890" w:themeColor="accent1" w:themeTint="99"/>
        </w:tcBorders>
      </w:tcPr>
    </w:tblStylePr>
    <w:tblStylePr w:type="seCell">
      <w:tblPr/>
      <w:tcPr>
        <w:tcBorders>
          <w:top w:val="single" w:sz="4" w:space="0" w:color="52D890" w:themeColor="accent1" w:themeTint="99"/>
        </w:tcBorders>
      </w:tcPr>
    </w:tblStylePr>
    <w:tblStylePr w:type="swCell">
      <w:tblPr/>
      <w:tcPr>
        <w:tcBorders>
          <w:top w:val="single" w:sz="4" w:space="0" w:color="52D890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  <w:tblStylePr w:type="neCell">
      <w:tblPr/>
      <w:tcPr>
        <w:tcBorders>
          <w:bottom w:val="single" w:sz="4" w:space="0" w:color="00FCFF" w:themeColor="accent2" w:themeTint="99"/>
        </w:tcBorders>
      </w:tcPr>
    </w:tblStylePr>
    <w:tblStylePr w:type="nwCell">
      <w:tblPr/>
      <w:tcPr>
        <w:tcBorders>
          <w:bottom w:val="single" w:sz="4" w:space="0" w:color="00FCFF" w:themeColor="accent2" w:themeTint="99"/>
        </w:tcBorders>
      </w:tcPr>
    </w:tblStylePr>
    <w:tblStylePr w:type="seCell">
      <w:tblPr/>
      <w:tcPr>
        <w:tcBorders>
          <w:top w:val="single" w:sz="4" w:space="0" w:color="00FCFF" w:themeColor="accent2" w:themeTint="99"/>
        </w:tcBorders>
      </w:tcPr>
    </w:tblStylePr>
    <w:tblStylePr w:type="swCell">
      <w:tblPr/>
      <w:tcPr>
        <w:tcBorders>
          <w:top w:val="single" w:sz="4" w:space="0" w:color="00FCFF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  <w:tblStylePr w:type="neCell">
      <w:tblPr/>
      <w:tcPr>
        <w:tcBorders>
          <w:bottom w:val="single" w:sz="4" w:space="0" w:color="E46477" w:themeColor="accent3" w:themeTint="99"/>
        </w:tcBorders>
      </w:tcPr>
    </w:tblStylePr>
    <w:tblStylePr w:type="nwCell">
      <w:tblPr/>
      <w:tcPr>
        <w:tcBorders>
          <w:bottom w:val="single" w:sz="4" w:space="0" w:color="E46477" w:themeColor="accent3" w:themeTint="99"/>
        </w:tcBorders>
      </w:tcPr>
    </w:tblStylePr>
    <w:tblStylePr w:type="seCell">
      <w:tblPr/>
      <w:tcPr>
        <w:tcBorders>
          <w:top w:val="single" w:sz="4" w:space="0" w:color="E46477" w:themeColor="accent3" w:themeTint="99"/>
        </w:tcBorders>
      </w:tcPr>
    </w:tblStylePr>
    <w:tblStylePr w:type="swCell">
      <w:tblPr/>
      <w:tcPr>
        <w:tcBorders>
          <w:top w:val="single" w:sz="4" w:space="0" w:color="E46477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  <w:tblStylePr w:type="neCell">
      <w:tblPr/>
      <w:tcPr>
        <w:tcBorders>
          <w:bottom w:val="single" w:sz="4" w:space="0" w:color="D0AC63" w:themeColor="accent4" w:themeTint="99"/>
        </w:tcBorders>
      </w:tcPr>
    </w:tblStylePr>
    <w:tblStylePr w:type="nwCell">
      <w:tblPr/>
      <w:tcPr>
        <w:tcBorders>
          <w:bottom w:val="single" w:sz="4" w:space="0" w:color="D0AC63" w:themeColor="accent4" w:themeTint="99"/>
        </w:tcBorders>
      </w:tcPr>
    </w:tblStylePr>
    <w:tblStylePr w:type="seCell">
      <w:tblPr/>
      <w:tcPr>
        <w:tcBorders>
          <w:top w:val="single" w:sz="4" w:space="0" w:color="D0AC63" w:themeColor="accent4" w:themeTint="99"/>
        </w:tcBorders>
      </w:tcPr>
    </w:tblStylePr>
    <w:tblStylePr w:type="swCell">
      <w:tblPr/>
      <w:tcPr>
        <w:tcBorders>
          <w:top w:val="single" w:sz="4" w:space="0" w:color="D0AC63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  <w:tblStylePr w:type="neCell">
      <w:tblPr/>
      <w:tcPr>
        <w:tcBorders>
          <w:bottom w:val="single" w:sz="4" w:space="0" w:color="C66E8D" w:themeColor="accent5" w:themeTint="99"/>
        </w:tcBorders>
      </w:tcPr>
    </w:tblStylePr>
    <w:tblStylePr w:type="nwCell">
      <w:tblPr/>
      <w:tcPr>
        <w:tcBorders>
          <w:bottom w:val="single" w:sz="4" w:space="0" w:color="C66E8D" w:themeColor="accent5" w:themeTint="99"/>
        </w:tcBorders>
      </w:tcPr>
    </w:tblStylePr>
    <w:tblStylePr w:type="seCell">
      <w:tblPr/>
      <w:tcPr>
        <w:tcBorders>
          <w:top w:val="single" w:sz="4" w:space="0" w:color="C66E8D" w:themeColor="accent5" w:themeTint="99"/>
        </w:tcBorders>
      </w:tcPr>
    </w:tblStylePr>
    <w:tblStylePr w:type="swCell">
      <w:tblPr/>
      <w:tcPr>
        <w:tcBorders>
          <w:top w:val="single" w:sz="4" w:space="0" w:color="C66E8D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  <w:tblStylePr w:type="neCell">
      <w:tblPr/>
      <w:tcPr>
        <w:tcBorders>
          <w:bottom w:val="single" w:sz="4" w:space="0" w:color="8BA5BF" w:themeColor="accent6" w:themeTint="99"/>
        </w:tcBorders>
      </w:tcPr>
    </w:tblStylePr>
    <w:tblStylePr w:type="nwCell">
      <w:tblPr/>
      <w:tcPr>
        <w:tcBorders>
          <w:bottom w:val="single" w:sz="4" w:space="0" w:color="8BA5BF" w:themeColor="accent6" w:themeTint="99"/>
        </w:tcBorders>
      </w:tcPr>
    </w:tblStylePr>
    <w:tblStylePr w:type="seCell">
      <w:tblPr/>
      <w:tcPr>
        <w:tcBorders>
          <w:top w:val="single" w:sz="4" w:space="0" w:color="8BA5BF" w:themeColor="accent6" w:themeTint="99"/>
        </w:tcBorders>
      </w:tcPr>
    </w:tblStylePr>
    <w:tblStylePr w:type="swCell">
      <w:tblPr/>
      <w:tcPr>
        <w:tcBorders>
          <w:top w:val="single" w:sz="4" w:space="0" w:color="8BA5BF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D824C" w:themeColor="accent1"/>
          <w:left w:val="single" w:sz="4" w:space="0" w:color="1D824C" w:themeColor="accent1"/>
          <w:bottom w:val="single" w:sz="4" w:space="0" w:color="1D824C" w:themeColor="accent1"/>
          <w:right w:val="single" w:sz="4" w:space="0" w:color="1D824C" w:themeColor="accent1"/>
          <w:insideH w:val="nil"/>
          <w:insideV w:val="nil"/>
        </w:tcBorders>
        <w:shd w:val="clear" w:color="auto" w:fill="1D824C" w:themeFill="accent1"/>
      </w:tcPr>
    </w:tblStylePr>
    <w:tblStylePr w:type="lastRow">
      <w:rPr>
        <w:b/>
        <w:bCs/>
      </w:rPr>
      <w:tblPr/>
      <w:tcPr>
        <w:tcBorders>
          <w:top w:val="double" w:sz="4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556" w:themeColor="accent2"/>
          <w:left w:val="single" w:sz="4" w:space="0" w:color="005556" w:themeColor="accent2"/>
          <w:bottom w:val="single" w:sz="4" w:space="0" w:color="005556" w:themeColor="accent2"/>
          <w:right w:val="single" w:sz="4" w:space="0" w:color="005556" w:themeColor="accent2"/>
          <w:insideH w:val="nil"/>
          <w:insideV w:val="nil"/>
        </w:tcBorders>
        <w:shd w:val="clear" w:color="auto" w:fill="005556" w:themeFill="accent2"/>
      </w:tcPr>
    </w:tblStylePr>
    <w:tblStylePr w:type="lastRow">
      <w:rPr>
        <w:b/>
        <w:bCs/>
      </w:rPr>
      <w:tblPr/>
      <w:tcPr>
        <w:tcBorders>
          <w:top w:val="double" w:sz="4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11F35" w:themeColor="accent3"/>
          <w:left w:val="single" w:sz="4" w:space="0" w:color="B11F35" w:themeColor="accent3"/>
          <w:bottom w:val="single" w:sz="4" w:space="0" w:color="B11F35" w:themeColor="accent3"/>
          <w:right w:val="single" w:sz="4" w:space="0" w:color="B11F35" w:themeColor="accent3"/>
          <w:insideH w:val="nil"/>
          <w:insideV w:val="nil"/>
        </w:tcBorders>
        <w:shd w:val="clear" w:color="auto" w:fill="B11F35" w:themeFill="accent3"/>
      </w:tcPr>
    </w:tblStylePr>
    <w:tblStylePr w:type="lastRow">
      <w:rPr>
        <w:b/>
        <w:bCs/>
      </w:rPr>
      <w:tblPr/>
      <w:tcPr>
        <w:tcBorders>
          <w:top w:val="double" w:sz="4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6628" w:themeColor="accent4"/>
          <w:left w:val="single" w:sz="4" w:space="0" w:color="856628" w:themeColor="accent4"/>
          <w:bottom w:val="single" w:sz="4" w:space="0" w:color="856628" w:themeColor="accent4"/>
          <w:right w:val="single" w:sz="4" w:space="0" w:color="856628" w:themeColor="accent4"/>
          <w:insideH w:val="nil"/>
          <w:insideV w:val="nil"/>
        </w:tcBorders>
        <w:shd w:val="clear" w:color="auto" w:fill="856628" w:themeFill="accent4"/>
      </w:tcPr>
    </w:tblStylePr>
    <w:tblStylePr w:type="lastRow">
      <w:rPr>
        <w:b/>
        <w:bCs/>
      </w:rPr>
      <w:tblPr/>
      <w:tcPr>
        <w:tcBorders>
          <w:top w:val="double" w:sz="4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314C" w:themeColor="accent5"/>
          <w:left w:val="single" w:sz="4" w:space="0" w:color="7E314C" w:themeColor="accent5"/>
          <w:bottom w:val="single" w:sz="4" w:space="0" w:color="7E314C" w:themeColor="accent5"/>
          <w:right w:val="single" w:sz="4" w:space="0" w:color="7E314C" w:themeColor="accent5"/>
          <w:insideH w:val="nil"/>
          <w:insideV w:val="nil"/>
        </w:tcBorders>
        <w:shd w:val="clear" w:color="auto" w:fill="7E314C" w:themeFill="accent5"/>
      </w:tcPr>
    </w:tblStylePr>
    <w:tblStylePr w:type="lastRow">
      <w:rPr>
        <w:b/>
        <w:bCs/>
      </w:rPr>
      <w:tblPr/>
      <w:tcPr>
        <w:tcBorders>
          <w:top w:val="double" w:sz="4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6A88" w:themeColor="accent6"/>
          <w:left w:val="single" w:sz="4" w:space="0" w:color="4B6A88" w:themeColor="accent6"/>
          <w:bottom w:val="single" w:sz="4" w:space="0" w:color="4B6A88" w:themeColor="accent6"/>
          <w:right w:val="single" w:sz="4" w:space="0" w:color="4B6A88" w:themeColor="accent6"/>
          <w:insideH w:val="nil"/>
          <w:insideV w:val="nil"/>
        </w:tcBorders>
        <w:shd w:val="clear" w:color="auto" w:fill="4B6A88" w:themeFill="accent6"/>
      </w:tcPr>
    </w:tblStylePr>
    <w:tblStylePr w:type="lastRow">
      <w:rPr>
        <w:b/>
        <w:bCs/>
      </w:rPr>
      <w:tblPr/>
      <w:tcPr>
        <w:tcBorders>
          <w:top w:val="double" w:sz="4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2DA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D824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D824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D824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D824C" w:themeFill="accent1"/>
      </w:tcPr>
    </w:tblStylePr>
    <w:tblStylePr w:type="band1Vert">
      <w:tblPr/>
      <w:tcPr>
        <w:shd w:val="clear" w:color="auto" w:fill="8CE5B5" w:themeFill="accent1" w:themeFillTint="66"/>
      </w:tcPr>
    </w:tblStylePr>
    <w:tblStylePr w:type="band1Horz">
      <w:tblPr/>
      <w:tcPr>
        <w:shd w:val="clear" w:color="auto" w:fill="8CE5B5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AF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556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556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55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556" w:themeFill="accent2"/>
      </w:tcPr>
    </w:tblStylePr>
    <w:tblStylePr w:type="band1Vert">
      <w:tblPr/>
      <w:tcPr>
        <w:shd w:val="clear" w:color="auto" w:fill="55FDFF" w:themeFill="accent2" w:themeFillTint="66"/>
      </w:tcPr>
    </w:tblStylePr>
    <w:tblStylePr w:type="band1Horz">
      <w:tblPr/>
      <w:tcPr>
        <w:shd w:val="clear" w:color="auto" w:fill="55FDFF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CBD1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11F3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11F3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11F3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11F35" w:themeFill="accent3"/>
      </w:tcPr>
    </w:tblStylePr>
    <w:tblStylePr w:type="band1Vert">
      <w:tblPr/>
      <w:tcPr>
        <w:shd w:val="clear" w:color="auto" w:fill="ED98A4" w:themeFill="accent3" w:themeFillTint="66"/>
      </w:tcPr>
    </w:tblStylePr>
    <w:tblStylePr w:type="band1Horz">
      <w:tblPr/>
      <w:tcPr>
        <w:shd w:val="clear" w:color="auto" w:fill="ED98A4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3CA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6628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6628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662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6628" w:themeFill="accent4"/>
      </w:tcPr>
    </w:tblStylePr>
    <w:tblStylePr w:type="band1Vert">
      <w:tblPr/>
      <w:tcPr>
        <w:shd w:val="clear" w:color="auto" w:fill="DFC797" w:themeFill="accent4" w:themeFillTint="66"/>
      </w:tcPr>
    </w:tblStylePr>
    <w:tblStylePr w:type="band1Horz">
      <w:tblPr/>
      <w:tcPr>
        <w:shd w:val="clear" w:color="auto" w:fill="DFC797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CED9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314C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314C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E314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E314C" w:themeFill="accent5"/>
      </w:tcPr>
    </w:tblStylePr>
    <w:tblStylePr w:type="band1Vert">
      <w:tblPr/>
      <w:tcPr>
        <w:shd w:val="clear" w:color="auto" w:fill="D99EB3" w:themeFill="accent5" w:themeFillTint="66"/>
      </w:tcPr>
    </w:tblStylePr>
    <w:tblStylePr w:type="band1Horz">
      <w:tblPr/>
      <w:tcPr>
        <w:shd w:val="clear" w:color="auto" w:fill="D99EB3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D917F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E1E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6A8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6A8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6A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6A88" w:themeFill="accent6"/>
      </w:tcPr>
    </w:tblStylePr>
    <w:tblStylePr w:type="band1Vert">
      <w:tblPr/>
      <w:tcPr>
        <w:shd w:val="clear" w:color="auto" w:fill="B1C3D4" w:themeFill="accent6" w:themeFillTint="66"/>
      </w:tcPr>
    </w:tblStylePr>
    <w:tblStylePr w:type="band1Horz">
      <w:tblPr/>
      <w:tcPr>
        <w:shd w:val="clear" w:color="auto" w:fill="B1C3D4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D917F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D917FC"/>
    <w:rPr>
      <w:color w:val="156138" w:themeColor="accent1" w:themeShade="BF"/>
    </w:rPr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52D8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D917FC"/>
    <w:rPr>
      <w:color w:val="003F40" w:themeColor="accent2" w:themeShade="BF"/>
    </w:rPr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00FC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D917FC"/>
    <w:rPr>
      <w:color w:val="841727" w:themeColor="accent3" w:themeShade="BF"/>
    </w:rPr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46477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D917FC"/>
    <w:rPr>
      <w:color w:val="634C1E" w:themeColor="accent4" w:themeShade="BF"/>
    </w:rPr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0AC6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D917FC"/>
    <w:rPr>
      <w:color w:val="5E2438" w:themeColor="accent5" w:themeShade="BF"/>
    </w:rPr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C66E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D917FC"/>
    <w:rPr>
      <w:color w:val="384F65" w:themeColor="accent6" w:themeShade="BF"/>
    </w:rPr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8BA5B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D917F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D917FC"/>
    <w:rPr>
      <w:color w:val="156138" w:themeColor="accent1" w:themeShade="BF"/>
    </w:rPr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  <w:insideV w:val="single" w:sz="4" w:space="0" w:color="52D89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  <w:tblStylePr w:type="neCell">
      <w:tblPr/>
      <w:tcPr>
        <w:tcBorders>
          <w:bottom w:val="single" w:sz="4" w:space="0" w:color="52D890" w:themeColor="accent1" w:themeTint="99"/>
        </w:tcBorders>
      </w:tcPr>
    </w:tblStylePr>
    <w:tblStylePr w:type="nwCell">
      <w:tblPr/>
      <w:tcPr>
        <w:tcBorders>
          <w:bottom w:val="single" w:sz="4" w:space="0" w:color="52D890" w:themeColor="accent1" w:themeTint="99"/>
        </w:tcBorders>
      </w:tcPr>
    </w:tblStylePr>
    <w:tblStylePr w:type="seCell">
      <w:tblPr/>
      <w:tcPr>
        <w:tcBorders>
          <w:top w:val="single" w:sz="4" w:space="0" w:color="52D890" w:themeColor="accent1" w:themeTint="99"/>
        </w:tcBorders>
      </w:tcPr>
    </w:tblStylePr>
    <w:tblStylePr w:type="swCell">
      <w:tblPr/>
      <w:tcPr>
        <w:tcBorders>
          <w:top w:val="single" w:sz="4" w:space="0" w:color="52D890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D917FC"/>
    <w:rPr>
      <w:color w:val="003F40" w:themeColor="accent2" w:themeShade="BF"/>
    </w:rPr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  <w:insideV w:val="single" w:sz="4" w:space="0" w:color="00FC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  <w:tblStylePr w:type="neCell">
      <w:tblPr/>
      <w:tcPr>
        <w:tcBorders>
          <w:bottom w:val="single" w:sz="4" w:space="0" w:color="00FCFF" w:themeColor="accent2" w:themeTint="99"/>
        </w:tcBorders>
      </w:tcPr>
    </w:tblStylePr>
    <w:tblStylePr w:type="nwCell">
      <w:tblPr/>
      <w:tcPr>
        <w:tcBorders>
          <w:bottom w:val="single" w:sz="4" w:space="0" w:color="00FCFF" w:themeColor="accent2" w:themeTint="99"/>
        </w:tcBorders>
      </w:tcPr>
    </w:tblStylePr>
    <w:tblStylePr w:type="seCell">
      <w:tblPr/>
      <w:tcPr>
        <w:tcBorders>
          <w:top w:val="single" w:sz="4" w:space="0" w:color="00FCFF" w:themeColor="accent2" w:themeTint="99"/>
        </w:tcBorders>
      </w:tcPr>
    </w:tblStylePr>
    <w:tblStylePr w:type="swCell">
      <w:tblPr/>
      <w:tcPr>
        <w:tcBorders>
          <w:top w:val="single" w:sz="4" w:space="0" w:color="00FCFF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D917FC"/>
    <w:rPr>
      <w:color w:val="841727" w:themeColor="accent3" w:themeShade="BF"/>
    </w:rPr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  <w:insideV w:val="single" w:sz="4" w:space="0" w:color="E46477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  <w:tblStylePr w:type="neCell">
      <w:tblPr/>
      <w:tcPr>
        <w:tcBorders>
          <w:bottom w:val="single" w:sz="4" w:space="0" w:color="E46477" w:themeColor="accent3" w:themeTint="99"/>
        </w:tcBorders>
      </w:tcPr>
    </w:tblStylePr>
    <w:tblStylePr w:type="nwCell">
      <w:tblPr/>
      <w:tcPr>
        <w:tcBorders>
          <w:bottom w:val="single" w:sz="4" w:space="0" w:color="E46477" w:themeColor="accent3" w:themeTint="99"/>
        </w:tcBorders>
      </w:tcPr>
    </w:tblStylePr>
    <w:tblStylePr w:type="seCell">
      <w:tblPr/>
      <w:tcPr>
        <w:tcBorders>
          <w:top w:val="single" w:sz="4" w:space="0" w:color="E46477" w:themeColor="accent3" w:themeTint="99"/>
        </w:tcBorders>
      </w:tcPr>
    </w:tblStylePr>
    <w:tblStylePr w:type="swCell">
      <w:tblPr/>
      <w:tcPr>
        <w:tcBorders>
          <w:top w:val="single" w:sz="4" w:space="0" w:color="E46477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D917FC"/>
    <w:rPr>
      <w:color w:val="634C1E" w:themeColor="accent4" w:themeShade="BF"/>
    </w:rPr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  <w:insideV w:val="single" w:sz="4" w:space="0" w:color="D0AC6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  <w:tblStylePr w:type="neCell">
      <w:tblPr/>
      <w:tcPr>
        <w:tcBorders>
          <w:bottom w:val="single" w:sz="4" w:space="0" w:color="D0AC63" w:themeColor="accent4" w:themeTint="99"/>
        </w:tcBorders>
      </w:tcPr>
    </w:tblStylePr>
    <w:tblStylePr w:type="nwCell">
      <w:tblPr/>
      <w:tcPr>
        <w:tcBorders>
          <w:bottom w:val="single" w:sz="4" w:space="0" w:color="D0AC63" w:themeColor="accent4" w:themeTint="99"/>
        </w:tcBorders>
      </w:tcPr>
    </w:tblStylePr>
    <w:tblStylePr w:type="seCell">
      <w:tblPr/>
      <w:tcPr>
        <w:tcBorders>
          <w:top w:val="single" w:sz="4" w:space="0" w:color="D0AC63" w:themeColor="accent4" w:themeTint="99"/>
        </w:tcBorders>
      </w:tcPr>
    </w:tblStylePr>
    <w:tblStylePr w:type="swCell">
      <w:tblPr/>
      <w:tcPr>
        <w:tcBorders>
          <w:top w:val="single" w:sz="4" w:space="0" w:color="D0AC63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D917FC"/>
    <w:rPr>
      <w:color w:val="5E2438" w:themeColor="accent5" w:themeShade="BF"/>
    </w:rPr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  <w:insideV w:val="single" w:sz="4" w:space="0" w:color="C66E8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  <w:tblStylePr w:type="neCell">
      <w:tblPr/>
      <w:tcPr>
        <w:tcBorders>
          <w:bottom w:val="single" w:sz="4" w:space="0" w:color="C66E8D" w:themeColor="accent5" w:themeTint="99"/>
        </w:tcBorders>
      </w:tcPr>
    </w:tblStylePr>
    <w:tblStylePr w:type="nwCell">
      <w:tblPr/>
      <w:tcPr>
        <w:tcBorders>
          <w:bottom w:val="single" w:sz="4" w:space="0" w:color="C66E8D" w:themeColor="accent5" w:themeTint="99"/>
        </w:tcBorders>
      </w:tcPr>
    </w:tblStylePr>
    <w:tblStylePr w:type="seCell">
      <w:tblPr/>
      <w:tcPr>
        <w:tcBorders>
          <w:top w:val="single" w:sz="4" w:space="0" w:color="C66E8D" w:themeColor="accent5" w:themeTint="99"/>
        </w:tcBorders>
      </w:tcPr>
    </w:tblStylePr>
    <w:tblStylePr w:type="swCell">
      <w:tblPr/>
      <w:tcPr>
        <w:tcBorders>
          <w:top w:val="single" w:sz="4" w:space="0" w:color="C66E8D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D917FC"/>
    <w:rPr>
      <w:color w:val="384F65" w:themeColor="accent6" w:themeShade="BF"/>
    </w:rPr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  <w:insideV w:val="single" w:sz="4" w:space="0" w:color="8BA5B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  <w:tblStylePr w:type="neCell">
      <w:tblPr/>
      <w:tcPr>
        <w:tcBorders>
          <w:bottom w:val="single" w:sz="4" w:space="0" w:color="8BA5BF" w:themeColor="accent6" w:themeTint="99"/>
        </w:tcBorders>
      </w:tcPr>
    </w:tblStylePr>
    <w:tblStylePr w:type="nwCell">
      <w:tblPr/>
      <w:tcPr>
        <w:tcBorders>
          <w:bottom w:val="single" w:sz="4" w:space="0" w:color="8BA5BF" w:themeColor="accent6" w:themeTint="99"/>
        </w:tcBorders>
      </w:tcPr>
    </w:tblStylePr>
    <w:tblStylePr w:type="seCell">
      <w:tblPr/>
      <w:tcPr>
        <w:tcBorders>
          <w:top w:val="single" w:sz="4" w:space="0" w:color="8BA5BF" w:themeColor="accent6" w:themeTint="99"/>
        </w:tcBorders>
      </w:tcPr>
    </w:tblStylePr>
    <w:tblStylePr w:type="swCell">
      <w:tblPr/>
      <w:tcPr>
        <w:tcBorders>
          <w:top w:val="single" w:sz="4" w:space="0" w:color="8BA5BF" w:themeColor="accent6" w:themeTint="99"/>
        </w:tcBorders>
      </w:tcPr>
    </w:tblStylePr>
  </w:style>
  <w:style w:type="character" w:customStyle="1" w:styleId="Ttulo5Car">
    <w:name w:val="Título 5 Car"/>
    <w:basedOn w:val="Fuentedeprrafopredeter"/>
    <w:link w:val="Ttulo5"/>
    <w:uiPriority w:val="9"/>
    <w:semiHidden/>
    <w:rsid w:val="00D917FC"/>
    <w:rPr>
      <w:rFonts w:ascii="Georgia" w:eastAsiaTheme="majorEastAsia" w:hAnsi="Georgia" w:cstheme="majorBidi"/>
      <w:color w:val="156138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917FC"/>
    <w:rPr>
      <w:rFonts w:ascii="Georgia" w:eastAsiaTheme="majorEastAsia" w:hAnsi="Georgia" w:cstheme="majorBidi"/>
      <w:color w:val="0E4025" w:themeColor="accent1" w:themeShade="7F"/>
    </w:rPr>
  </w:style>
  <w:style w:type="character" w:styleId="AcrnimoHTML">
    <w:name w:val="HTML Acronym"/>
    <w:basedOn w:val="Fuentedeprrafopredeter"/>
    <w:uiPriority w:val="99"/>
    <w:semiHidden/>
    <w:unhideWhenUsed/>
    <w:rsid w:val="00D917FC"/>
    <w:rPr>
      <w:rFonts w:ascii="Calibri" w:hAnsi="Calibri" w:cs="Calibri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D917FC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D917FC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D917FC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D917FC"/>
    <w:rPr>
      <w:rFonts w:ascii="Calibri" w:hAnsi="Calibri" w:cs="Calibri"/>
      <w:i/>
      <w:iCs/>
    </w:rPr>
  </w:style>
  <w:style w:type="character" w:styleId="EjemplodeHTML">
    <w:name w:val="HTML Sample"/>
    <w:basedOn w:val="Fuentedeprrafopredeter"/>
    <w:uiPriority w:val="99"/>
    <w:semiHidden/>
    <w:unhideWhenUsed/>
    <w:rsid w:val="00D917FC"/>
    <w:rPr>
      <w:rFonts w:ascii="Consolas" w:hAnsi="Consolas" w:cs="Calibri"/>
      <w:sz w:val="24"/>
      <w:szCs w:val="24"/>
    </w:rPr>
  </w:style>
  <w:style w:type="character" w:styleId="VariableHTML">
    <w:name w:val="HTML Variable"/>
    <w:basedOn w:val="Fuentedeprrafopredeter"/>
    <w:uiPriority w:val="99"/>
    <w:semiHidden/>
    <w:unhideWhenUsed/>
    <w:rsid w:val="00D917FC"/>
    <w:rPr>
      <w:rFonts w:ascii="Calibri" w:hAnsi="Calibri" w:cs="Calibri"/>
      <w:i/>
      <w:iCs/>
    </w:rPr>
  </w:style>
  <w:style w:type="character" w:styleId="Hipervnculo">
    <w:name w:val="Hyperlink"/>
    <w:basedOn w:val="Fuentedeprrafopredeter"/>
    <w:uiPriority w:val="99"/>
    <w:unhideWhenUsed/>
    <w:rsid w:val="00D917FC"/>
    <w:rPr>
      <w:rFonts w:ascii="Calibri" w:hAnsi="Calibri" w:cs="Calibri"/>
      <w:color w:val="2C5C85" w:themeColor="hyperlink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D917FC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D917FC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D917FC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D917FC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D917FC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D917FC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D917FC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D917FC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D917FC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D917FC"/>
    <w:rPr>
      <w:rFonts w:ascii="Georgia" w:eastAsiaTheme="majorEastAsia" w:hAnsi="Georgia" w:cstheme="majorBidi"/>
      <w:b/>
      <w:bCs/>
    </w:rPr>
  </w:style>
  <w:style w:type="character" w:styleId="nfasisintenso">
    <w:name w:val="Intense Emphasis"/>
    <w:basedOn w:val="Fuentedeprrafopredeter"/>
    <w:uiPriority w:val="2"/>
    <w:rsid w:val="00D917FC"/>
    <w:rPr>
      <w:rFonts w:ascii="Georgia" w:hAnsi="Georgia" w:cs="Calibri"/>
      <w:b/>
      <w:iCs/>
      <w:color w:val="262626" w:themeColor="text1" w:themeTint="D9"/>
      <w:sz w:val="70"/>
    </w:rPr>
  </w:style>
  <w:style w:type="table" w:styleId="Cuadrculaclara">
    <w:name w:val="Light Grid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  <w:insideH w:val="single" w:sz="8" w:space="0" w:color="1D824C" w:themeColor="accent1"/>
        <w:insideV w:val="single" w:sz="8" w:space="0" w:color="1D824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18" w:space="0" w:color="1D824C" w:themeColor="accent1"/>
          <w:right w:val="single" w:sz="8" w:space="0" w:color="1D824C" w:themeColor="accent1"/>
          <w:insideH w:val="nil"/>
          <w:insideV w:val="single" w:sz="8" w:space="0" w:color="1D824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  <w:insideH w:val="nil"/>
          <w:insideV w:val="single" w:sz="8" w:space="0" w:color="1D824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  <w:tblStylePr w:type="band1Vert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  <w:shd w:val="clear" w:color="auto" w:fill="B7EFD1" w:themeFill="accent1" w:themeFillTint="3F"/>
      </w:tcPr>
    </w:tblStylePr>
    <w:tblStylePr w:type="band1Horz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  <w:insideV w:val="single" w:sz="8" w:space="0" w:color="1D824C" w:themeColor="accent1"/>
        </w:tcBorders>
        <w:shd w:val="clear" w:color="auto" w:fill="B7EFD1" w:themeFill="accent1" w:themeFillTint="3F"/>
      </w:tcPr>
    </w:tblStylePr>
    <w:tblStylePr w:type="band2Horz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  <w:insideV w:val="single" w:sz="8" w:space="0" w:color="1D824C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  <w:insideH w:val="single" w:sz="8" w:space="0" w:color="005556" w:themeColor="accent2"/>
        <w:insideV w:val="single" w:sz="8" w:space="0" w:color="00555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18" w:space="0" w:color="005556" w:themeColor="accent2"/>
          <w:right w:val="single" w:sz="8" w:space="0" w:color="005556" w:themeColor="accent2"/>
          <w:insideH w:val="nil"/>
          <w:insideV w:val="single" w:sz="8" w:space="0" w:color="00555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  <w:insideH w:val="nil"/>
          <w:insideV w:val="single" w:sz="8" w:space="0" w:color="00555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  <w:tblStylePr w:type="band1Vert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  <w:shd w:val="clear" w:color="auto" w:fill="96FDFF" w:themeFill="accent2" w:themeFillTint="3F"/>
      </w:tcPr>
    </w:tblStylePr>
    <w:tblStylePr w:type="band1Horz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  <w:insideV w:val="single" w:sz="8" w:space="0" w:color="005556" w:themeColor="accent2"/>
        </w:tcBorders>
        <w:shd w:val="clear" w:color="auto" w:fill="96FDFF" w:themeFill="accent2" w:themeFillTint="3F"/>
      </w:tcPr>
    </w:tblStylePr>
    <w:tblStylePr w:type="band2Horz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  <w:insideV w:val="single" w:sz="8" w:space="0" w:color="005556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  <w:insideH w:val="single" w:sz="8" w:space="0" w:color="B11F35" w:themeColor="accent3"/>
        <w:insideV w:val="single" w:sz="8" w:space="0" w:color="B11F3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18" w:space="0" w:color="B11F35" w:themeColor="accent3"/>
          <w:right w:val="single" w:sz="8" w:space="0" w:color="B11F35" w:themeColor="accent3"/>
          <w:insideH w:val="nil"/>
          <w:insideV w:val="single" w:sz="8" w:space="0" w:color="B11F3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  <w:insideH w:val="nil"/>
          <w:insideV w:val="single" w:sz="8" w:space="0" w:color="B11F3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  <w:tblStylePr w:type="band1Vert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  <w:shd w:val="clear" w:color="auto" w:fill="F4BFC7" w:themeFill="accent3" w:themeFillTint="3F"/>
      </w:tcPr>
    </w:tblStylePr>
    <w:tblStylePr w:type="band1Horz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  <w:insideV w:val="single" w:sz="8" w:space="0" w:color="B11F35" w:themeColor="accent3"/>
        </w:tcBorders>
        <w:shd w:val="clear" w:color="auto" w:fill="F4BFC7" w:themeFill="accent3" w:themeFillTint="3F"/>
      </w:tcPr>
    </w:tblStylePr>
    <w:tblStylePr w:type="band2Horz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  <w:insideV w:val="single" w:sz="8" w:space="0" w:color="B11F3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  <w:insideH w:val="single" w:sz="8" w:space="0" w:color="856628" w:themeColor="accent4"/>
        <w:insideV w:val="single" w:sz="8" w:space="0" w:color="856628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18" w:space="0" w:color="856628" w:themeColor="accent4"/>
          <w:right w:val="single" w:sz="8" w:space="0" w:color="856628" w:themeColor="accent4"/>
          <w:insideH w:val="nil"/>
          <w:insideV w:val="single" w:sz="8" w:space="0" w:color="856628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  <w:insideH w:val="nil"/>
          <w:insideV w:val="single" w:sz="8" w:space="0" w:color="856628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  <w:tblStylePr w:type="band1Vert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  <w:shd w:val="clear" w:color="auto" w:fill="EBDCBE" w:themeFill="accent4" w:themeFillTint="3F"/>
      </w:tcPr>
    </w:tblStylePr>
    <w:tblStylePr w:type="band1Horz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  <w:insideV w:val="single" w:sz="8" w:space="0" w:color="856628" w:themeColor="accent4"/>
        </w:tcBorders>
        <w:shd w:val="clear" w:color="auto" w:fill="EBDCBE" w:themeFill="accent4" w:themeFillTint="3F"/>
      </w:tcPr>
    </w:tblStylePr>
    <w:tblStylePr w:type="band2Horz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  <w:insideV w:val="single" w:sz="8" w:space="0" w:color="856628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  <w:insideH w:val="single" w:sz="8" w:space="0" w:color="7E314C" w:themeColor="accent5"/>
        <w:insideV w:val="single" w:sz="8" w:space="0" w:color="7E314C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18" w:space="0" w:color="7E314C" w:themeColor="accent5"/>
          <w:right w:val="single" w:sz="8" w:space="0" w:color="7E314C" w:themeColor="accent5"/>
          <w:insideH w:val="nil"/>
          <w:insideV w:val="single" w:sz="8" w:space="0" w:color="7E314C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  <w:insideH w:val="nil"/>
          <w:insideV w:val="single" w:sz="8" w:space="0" w:color="7E314C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  <w:tblStylePr w:type="band1Vert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  <w:shd w:val="clear" w:color="auto" w:fill="E7C3CF" w:themeFill="accent5" w:themeFillTint="3F"/>
      </w:tcPr>
    </w:tblStylePr>
    <w:tblStylePr w:type="band1Horz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  <w:insideV w:val="single" w:sz="8" w:space="0" w:color="7E314C" w:themeColor="accent5"/>
        </w:tcBorders>
        <w:shd w:val="clear" w:color="auto" w:fill="E7C3CF" w:themeFill="accent5" w:themeFillTint="3F"/>
      </w:tcPr>
    </w:tblStylePr>
    <w:tblStylePr w:type="band2Horz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  <w:insideV w:val="single" w:sz="8" w:space="0" w:color="7E314C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D917FC"/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  <w:insideH w:val="single" w:sz="8" w:space="0" w:color="4B6A88" w:themeColor="accent6"/>
        <w:insideV w:val="single" w:sz="8" w:space="0" w:color="4B6A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18" w:space="0" w:color="4B6A88" w:themeColor="accent6"/>
          <w:right w:val="single" w:sz="8" w:space="0" w:color="4B6A88" w:themeColor="accent6"/>
          <w:insideH w:val="nil"/>
          <w:insideV w:val="single" w:sz="8" w:space="0" w:color="4B6A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  <w:insideH w:val="nil"/>
          <w:insideV w:val="single" w:sz="8" w:space="0" w:color="4B6A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  <w:tblStylePr w:type="band1Vert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  <w:shd w:val="clear" w:color="auto" w:fill="CFDAE4" w:themeFill="accent6" w:themeFillTint="3F"/>
      </w:tcPr>
    </w:tblStylePr>
    <w:tblStylePr w:type="band1Horz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  <w:insideV w:val="single" w:sz="8" w:space="0" w:color="4B6A88" w:themeColor="accent6"/>
        </w:tcBorders>
        <w:shd w:val="clear" w:color="auto" w:fill="CFDAE4" w:themeFill="accent6" w:themeFillTint="3F"/>
      </w:tcPr>
    </w:tblStylePr>
    <w:tblStylePr w:type="band2Horz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  <w:insideV w:val="single" w:sz="8" w:space="0" w:color="4B6A88" w:themeColor="accent6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D824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  <w:tblStylePr w:type="band1Horz">
      <w:tblPr/>
      <w:tcPr>
        <w:tcBorders>
          <w:top w:val="single" w:sz="8" w:space="0" w:color="1D824C" w:themeColor="accent1"/>
          <w:left w:val="single" w:sz="8" w:space="0" w:color="1D824C" w:themeColor="accent1"/>
          <w:bottom w:val="single" w:sz="8" w:space="0" w:color="1D824C" w:themeColor="accent1"/>
          <w:right w:val="single" w:sz="8" w:space="0" w:color="1D824C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555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  <w:tblStylePr w:type="band1Horz">
      <w:tblPr/>
      <w:tcPr>
        <w:tcBorders>
          <w:top w:val="single" w:sz="8" w:space="0" w:color="005556" w:themeColor="accent2"/>
          <w:left w:val="single" w:sz="8" w:space="0" w:color="005556" w:themeColor="accent2"/>
          <w:bottom w:val="single" w:sz="8" w:space="0" w:color="005556" w:themeColor="accent2"/>
          <w:right w:val="single" w:sz="8" w:space="0" w:color="005556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11F3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  <w:tblStylePr w:type="band1Horz">
      <w:tblPr/>
      <w:tcPr>
        <w:tcBorders>
          <w:top w:val="single" w:sz="8" w:space="0" w:color="B11F35" w:themeColor="accent3"/>
          <w:left w:val="single" w:sz="8" w:space="0" w:color="B11F35" w:themeColor="accent3"/>
          <w:bottom w:val="single" w:sz="8" w:space="0" w:color="B11F35" w:themeColor="accent3"/>
          <w:right w:val="single" w:sz="8" w:space="0" w:color="B11F3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662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  <w:tblStylePr w:type="band1Horz">
      <w:tblPr/>
      <w:tcPr>
        <w:tcBorders>
          <w:top w:val="single" w:sz="8" w:space="0" w:color="856628" w:themeColor="accent4"/>
          <w:left w:val="single" w:sz="8" w:space="0" w:color="856628" w:themeColor="accent4"/>
          <w:bottom w:val="single" w:sz="8" w:space="0" w:color="856628" w:themeColor="accent4"/>
          <w:right w:val="single" w:sz="8" w:space="0" w:color="856628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314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  <w:tblStylePr w:type="band1Horz">
      <w:tblPr/>
      <w:tcPr>
        <w:tcBorders>
          <w:top w:val="single" w:sz="8" w:space="0" w:color="7E314C" w:themeColor="accent5"/>
          <w:left w:val="single" w:sz="8" w:space="0" w:color="7E314C" w:themeColor="accent5"/>
          <w:bottom w:val="single" w:sz="8" w:space="0" w:color="7E314C" w:themeColor="accent5"/>
          <w:right w:val="single" w:sz="8" w:space="0" w:color="7E314C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D917FC"/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6A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  <w:tblStylePr w:type="band1Horz">
      <w:tblPr/>
      <w:tcPr>
        <w:tcBorders>
          <w:top w:val="single" w:sz="8" w:space="0" w:color="4B6A88" w:themeColor="accent6"/>
          <w:left w:val="single" w:sz="8" w:space="0" w:color="4B6A88" w:themeColor="accent6"/>
          <w:bottom w:val="single" w:sz="8" w:space="0" w:color="4B6A88" w:themeColor="accent6"/>
          <w:right w:val="single" w:sz="8" w:space="0" w:color="4B6A88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D917FC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D917FC"/>
    <w:rPr>
      <w:color w:val="156138" w:themeColor="accent1" w:themeShade="BF"/>
    </w:rPr>
    <w:tblPr>
      <w:tblStyleRowBandSize w:val="1"/>
      <w:tblStyleColBandSize w:val="1"/>
      <w:tblBorders>
        <w:top w:val="single" w:sz="8" w:space="0" w:color="1D824C" w:themeColor="accent1"/>
        <w:bottom w:val="single" w:sz="8" w:space="0" w:color="1D824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D824C" w:themeColor="accent1"/>
          <w:left w:val="nil"/>
          <w:bottom w:val="single" w:sz="8" w:space="0" w:color="1D824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D824C" w:themeColor="accent1"/>
          <w:left w:val="nil"/>
          <w:bottom w:val="single" w:sz="8" w:space="0" w:color="1D824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D917FC"/>
    <w:rPr>
      <w:color w:val="003F40" w:themeColor="accent2" w:themeShade="BF"/>
    </w:rPr>
    <w:tblPr>
      <w:tblStyleRowBandSize w:val="1"/>
      <w:tblStyleColBandSize w:val="1"/>
      <w:tblBorders>
        <w:top w:val="single" w:sz="8" w:space="0" w:color="005556" w:themeColor="accent2"/>
        <w:bottom w:val="single" w:sz="8" w:space="0" w:color="00555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556" w:themeColor="accent2"/>
          <w:left w:val="nil"/>
          <w:bottom w:val="single" w:sz="8" w:space="0" w:color="00555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556" w:themeColor="accent2"/>
          <w:left w:val="nil"/>
          <w:bottom w:val="single" w:sz="8" w:space="0" w:color="00555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D917FC"/>
    <w:rPr>
      <w:color w:val="841727" w:themeColor="accent3" w:themeShade="BF"/>
    </w:rPr>
    <w:tblPr>
      <w:tblStyleRowBandSize w:val="1"/>
      <w:tblStyleColBandSize w:val="1"/>
      <w:tblBorders>
        <w:top w:val="single" w:sz="8" w:space="0" w:color="B11F35" w:themeColor="accent3"/>
        <w:bottom w:val="single" w:sz="8" w:space="0" w:color="B11F3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11F35" w:themeColor="accent3"/>
          <w:left w:val="nil"/>
          <w:bottom w:val="single" w:sz="8" w:space="0" w:color="B11F3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11F35" w:themeColor="accent3"/>
          <w:left w:val="nil"/>
          <w:bottom w:val="single" w:sz="8" w:space="0" w:color="B11F3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D917FC"/>
    <w:rPr>
      <w:color w:val="634C1E" w:themeColor="accent4" w:themeShade="BF"/>
    </w:rPr>
    <w:tblPr>
      <w:tblStyleRowBandSize w:val="1"/>
      <w:tblStyleColBandSize w:val="1"/>
      <w:tblBorders>
        <w:top w:val="single" w:sz="8" w:space="0" w:color="856628" w:themeColor="accent4"/>
        <w:bottom w:val="single" w:sz="8" w:space="0" w:color="856628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6628" w:themeColor="accent4"/>
          <w:left w:val="nil"/>
          <w:bottom w:val="single" w:sz="8" w:space="0" w:color="856628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6628" w:themeColor="accent4"/>
          <w:left w:val="nil"/>
          <w:bottom w:val="single" w:sz="8" w:space="0" w:color="856628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D917FC"/>
    <w:rPr>
      <w:color w:val="5E2438" w:themeColor="accent5" w:themeShade="BF"/>
    </w:rPr>
    <w:tblPr>
      <w:tblStyleRowBandSize w:val="1"/>
      <w:tblStyleColBandSize w:val="1"/>
      <w:tblBorders>
        <w:top w:val="single" w:sz="8" w:space="0" w:color="7E314C" w:themeColor="accent5"/>
        <w:bottom w:val="single" w:sz="8" w:space="0" w:color="7E314C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314C" w:themeColor="accent5"/>
          <w:left w:val="nil"/>
          <w:bottom w:val="single" w:sz="8" w:space="0" w:color="7E314C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314C" w:themeColor="accent5"/>
          <w:left w:val="nil"/>
          <w:bottom w:val="single" w:sz="8" w:space="0" w:color="7E314C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D917FC"/>
    <w:rPr>
      <w:color w:val="384F65" w:themeColor="accent6" w:themeShade="BF"/>
    </w:rPr>
    <w:tblPr>
      <w:tblStyleRowBandSize w:val="1"/>
      <w:tblStyleColBandSize w:val="1"/>
      <w:tblBorders>
        <w:top w:val="single" w:sz="8" w:space="0" w:color="4B6A88" w:themeColor="accent6"/>
        <w:bottom w:val="single" w:sz="8" w:space="0" w:color="4B6A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6A88" w:themeColor="accent6"/>
          <w:left w:val="nil"/>
          <w:bottom w:val="single" w:sz="8" w:space="0" w:color="4B6A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6A88" w:themeColor="accent6"/>
          <w:left w:val="nil"/>
          <w:bottom w:val="single" w:sz="8" w:space="0" w:color="4B6A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D917FC"/>
    <w:rPr>
      <w:rFonts w:ascii="Calibri" w:hAnsi="Calibri" w:cs="Calibri"/>
    </w:rPr>
  </w:style>
  <w:style w:type="paragraph" w:styleId="Lista">
    <w:name w:val="List"/>
    <w:basedOn w:val="Normal"/>
    <w:uiPriority w:val="99"/>
    <w:semiHidden/>
    <w:unhideWhenUsed/>
    <w:rsid w:val="00D917FC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D917FC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D917FC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D917FC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D917FC"/>
    <w:pPr>
      <w:ind w:left="1800" w:hanging="360"/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D917FC"/>
    <w:pPr>
      <w:numPr>
        <w:numId w:val="4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D917FC"/>
    <w:pPr>
      <w:numPr>
        <w:numId w:val="10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D917FC"/>
    <w:pPr>
      <w:numPr>
        <w:numId w:val="11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D917FC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D917FC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D917FC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D917FC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D917FC"/>
    <w:pPr>
      <w:spacing w:after="120"/>
      <w:ind w:left="1800"/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D917FC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D917FC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D917FC"/>
    <w:pPr>
      <w:numPr>
        <w:numId w:val="12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D917FC"/>
    <w:pPr>
      <w:numPr>
        <w:numId w:val="13"/>
      </w:numPr>
      <w:contextualSpacing/>
    </w:pPr>
  </w:style>
  <w:style w:type="paragraph" w:styleId="Prrafodelista">
    <w:name w:val="List Paragraph"/>
    <w:basedOn w:val="Normal"/>
    <w:uiPriority w:val="34"/>
    <w:unhideWhenUsed/>
    <w:qFormat/>
    <w:rsid w:val="00D917FC"/>
    <w:pPr>
      <w:ind w:left="720"/>
      <w:contextualSpacing/>
    </w:pPr>
  </w:style>
  <w:style w:type="table" w:styleId="Tabladelista1clara">
    <w:name w:val="List Table 1 Light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2D89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0FC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46477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0AC6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66E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D917F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BA5B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delista2">
    <w:name w:val="List Table 2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52D890" w:themeColor="accent1" w:themeTint="99"/>
        <w:bottom w:val="single" w:sz="4" w:space="0" w:color="52D890" w:themeColor="accent1" w:themeTint="99"/>
        <w:insideH w:val="single" w:sz="4" w:space="0" w:color="52D89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00FCFF" w:themeColor="accent2" w:themeTint="99"/>
        <w:bottom w:val="single" w:sz="4" w:space="0" w:color="00FCFF" w:themeColor="accent2" w:themeTint="99"/>
        <w:insideH w:val="single" w:sz="4" w:space="0" w:color="00FC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E46477" w:themeColor="accent3" w:themeTint="99"/>
        <w:bottom w:val="single" w:sz="4" w:space="0" w:color="E46477" w:themeColor="accent3" w:themeTint="99"/>
        <w:insideH w:val="single" w:sz="4" w:space="0" w:color="E46477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D0AC63" w:themeColor="accent4" w:themeTint="99"/>
        <w:bottom w:val="single" w:sz="4" w:space="0" w:color="D0AC63" w:themeColor="accent4" w:themeTint="99"/>
        <w:insideH w:val="single" w:sz="4" w:space="0" w:color="D0AC6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C66E8D" w:themeColor="accent5" w:themeTint="99"/>
        <w:bottom w:val="single" w:sz="4" w:space="0" w:color="C66E8D" w:themeColor="accent5" w:themeTint="99"/>
        <w:insideH w:val="single" w:sz="4" w:space="0" w:color="C66E8D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D917FC"/>
    <w:tblPr>
      <w:tblStyleRowBandSize w:val="1"/>
      <w:tblStyleColBandSize w:val="1"/>
      <w:tblBorders>
        <w:top w:val="single" w:sz="4" w:space="0" w:color="8BA5BF" w:themeColor="accent6" w:themeTint="99"/>
        <w:bottom w:val="single" w:sz="4" w:space="0" w:color="8BA5BF" w:themeColor="accent6" w:themeTint="99"/>
        <w:insideH w:val="single" w:sz="4" w:space="0" w:color="8BA5B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delista3">
    <w:name w:val="List Table 3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1D824C" w:themeColor="accent1"/>
        <w:left w:val="single" w:sz="4" w:space="0" w:color="1D824C" w:themeColor="accent1"/>
        <w:bottom w:val="single" w:sz="4" w:space="0" w:color="1D824C" w:themeColor="accent1"/>
        <w:right w:val="single" w:sz="4" w:space="0" w:color="1D824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D824C" w:themeFill="accent1"/>
      </w:tcPr>
    </w:tblStylePr>
    <w:tblStylePr w:type="lastRow">
      <w:rPr>
        <w:b/>
        <w:bCs/>
      </w:rPr>
      <w:tblPr/>
      <w:tcPr>
        <w:tcBorders>
          <w:top w:val="double" w:sz="4" w:space="0" w:color="1D824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D824C" w:themeColor="accent1"/>
          <w:right w:val="single" w:sz="4" w:space="0" w:color="1D824C" w:themeColor="accent1"/>
        </w:tcBorders>
      </w:tcPr>
    </w:tblStylePr>
    <w:tblStylePr w:type="band1Horz">
      <w:tblPr/>
      <w:tcPr>
        <w:tcBorders>
          <w:top w:val="single" w:sz="4" w:space="0" w:color="1D824C" w:themeColor="accent1"/>
          <w:bottom w:val="single" w:sz="4" w:space="0" w:color="1D824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D824C" w:themeColor="accent1"/>
          <w:left w:val="nil"/>
        </w:tcBorders>
      </w:tcPr>
    </w:tblStylePr>
    <w:tblStylePr w:type="swCell">
      <w:tblPr/>
      <w:tcPr>
        <w:tcBorders>
          <w:top w:val="double" w:sz="4" w:space="0" w:color="1D824C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005556" w:themeColor="accent2"/>
        <w:left w:val="single" w:sz="4" w:space="0" w:color="005556" w:themeColor="accent2"/>
        <w:bottom w:val="single" w:sz="4" w:space="0" w:color="005556" w:themeColor="accent2"/>
        <w:right w:val="single" w:sz="4" w:space="0" w:color="00555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5556" w:themeFill="accent2"/>
      </w:tcPr>
    </w:tblStylePr>
    <w:tblStylePr w:type="lastRow">
      <w:rPr>
        <w:b/>
        <w:bCs/>
      </w:rPr>
      <w:tblPr/>
      <w:tcPr>
        <w:tcBorders>
          <w:top w:val="double" w:sz="4" w:space="0" w:color="00555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5556" w:themeColor="accent2"/>
          <w:right w:val="single" w:sz="4" w:space="0" w:color="005556" w:themeColor="accent2"/>
        </w:tcBorders>
      </w:tcPr>
    </w:tblStylePr>
    <w:tblStylePr w:type="band1Horz">
      <w:tblPr/>
      <w:tcPr>
        <w:tcBorders>
          <w:top w:val="single" w:sz="4" w:space="0" w:color="005556" w:themeColor="accent2"/>
          <w:bottom w:val="single" w:sz="4" w:space="0" w:color="00555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556" w:themeColor="accent2"/>
          <w:left w:val="nil"/>
        </w:tcBorders>
      </w:tcPr>
    </w:tblStylePr>
    <w:tblStylePr w:type="swCell">
      <w:tblPr/>
      <w:tcPr>
        <w:tcBorders>
          <w:top w:val="double" w:sz="4" w:space="0" w:color="005556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B11F35" w:themeColor="accent3"/>
        <w:left w:val="single" w:sz="4" w:space="0" w:color="B11F35" w:themeColor="accent3"/>
        <w:bottom w:val="single" w:sz="4" w:space="0" w:color="B11F35" w:themeColor="accent3"/>
        <w:right w:val="single" w:sz="4" w:space="0" w:color="B11F3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11F35" w:themeFill="accent3"/>
      </w:tcPr>
    </w:tblStylePr>
    <w:tblStylePr w:type="lastRow">
      <w:rPr>
        <w:b/>
        <w:bCs/>
      </w:rPr>
      <w:tblPr/>
      <w:tcPr>
        <w:tcBorders>
          <w:top w:val="double" w:sz="4" w:space="0" w:color="B11F3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11F35" w:themeColor="accent3"/>
          <w:right w:val="single" w:sz="4" w:space="0" w:color="B11F35" w:themeColor="accent3"/>
        </w:tcBorders>
      </w:tcPr>
    </w:tblStylePr>
    <w:tblStylePr w:type="band1Horz">
      <w:tblPr/>
      <w:tcPr>
        <w:tcBorders>
          <w:top w:val="single" w:sz="4" w:space="0" w:color="B11F35" w:themeColor="accent3"/>
          <w:bottom w:val="single" w:sz="4" w:space="0" w:color="B11F3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11F35" w:themeColor="accent3"/>
          <w:left w:val="nil"/>
        </w:tcBorders>
      </w:tcPr>
    </w:tblStylePr>
    <w:tblStylePr w:type="swCell">
      <w:tblPr/>
      <w:tcPr>
        <w:tcBorders>
          <w:top w:val="double" w:sz="4" w:space="0" w:color="B11F3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856628" w:themeColor="accent4"/>
        <w:left w:val="single" w:sz="4" w:space="0" w:color="856628" w:themeColor="accent4"/>
        <w:bottom w:val="single" w:sz="4" w:space="0" w:color="856628" w:themeColor="accent4"/>
        <w:right w:val="single" w:sz="4" w:space="0" w:color="856628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6628" w:themeFill="accent4"/>
      </w:tcPr>
    </w:tblStylePr>
    <w:tblStylePr w:type="lastRow">
      <w:rPr>
        <w:b/>
        <w:bCs/>
      </w:rPr>
      <w:tblPr/>
      <w:tcPr>
        <w:tcBorders>
          <w:top w:val="double" w:sz="4" w:space="0" w:color="856628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6628" w:themeColor="accent4"/>
          <w:right w:val="single" w:sz="4" w:space="0" w:color="856628" w:themeColor="accent4"/>
        </w:tcBorders>
      </w:tcPr>
    </w:tblStylePr>
    <w:tblStylePr w:type="band1Horz">
      <w:tblPr/>
      <w:tcPr>
        <w:tcBorders>
          <w:top w:val="single" w:sz="4" w:space="0" w:color="856628" w:themeColor="accent4"/>
          <w:bottom w:val="single" w:sz="4" w:space="0" w:color="856628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6628" w:themeColor="accent4"/>
          <w:left w:val="nil"/>
        </w:tcBorders>
      </w:tcPr>
    </w:tblStylePr>
    <w:tblStylePr w:type="swCell">
      <w:tblPr/>
      <w:tcPr>
        <w:tcBorders>
          <w:top w:val="double" w:sz="4" w:space="0" w:color="856628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7E314C" w:themeColor="accent5"/>
        <w:left w:val="single" w:sz="4" w:space="0" w:color="7E314C" w:themeColor="accent5"/>
        <w:bottom w:val="single" w:sz="4" w:space="0" w:color="7E314C" w:themeColor="accent5"/>
        <w:right w:val="single" w:sz="4" w:space="0" w:color="7E314C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E314C" w:themeFill="accent5"/>
      </w:tcPr>
    </w:tblStylePr>
    <w:tblStylePr w:type="lastRow">
      <w:rPr>
        <w:b/>
        <w:bCs/>
      </w:rPr>
      <w:tblPr/>
      <w:tcPr>
        <w:tcBorders>
          <w:top w:val="double" w:sz="4" w:space="0" w:color="7E314C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E314C" w:themeColor="accent5"/>
          <w:right w:val="single" w:sz="4" w:space="0" w:color="7E314C" w:themeColor="accent5"/>
        </w:tcBorders>
      </w:tcPr>
    </w:tblStylePr>
    <w:tblStylePr w:type="band1Horz">
      <w:tblPr/>
      <w:tcPr>
        <w:tcBorders>
          <w:top w:val="single" w:sz="4" w:space="0" w:color="7E314C" w:themeColor="accent5"/>
          <w:bottom w:val="single" w:sz="4" w:space="0" w:color="7E314C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E314C" w:themeColor="accent5"/>
          <w:left w:val="nil"/>
        </w:tcBorders>
      </w:tcPr>
    </w:tblStylePr>
    <w:tblStylePr w:type="swCell">
      <w:tblPr/>
      <w:tcPr>
        <w:tcBorders>
          <w:top w:val="double" w:sz="4" w:space="0" w:color="7E314C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D917FC"/>
    <w:tblPr>
      <w:tblStyleRowBandSize w:val="1"/>
      <w:tblStyleColBandSize w:val="1"/>
      <w:tblBorders>
        <w:top w:val="single" w:sz="4" w:space="0" w:color="4B6A88" w:themeColor="accent6"/>
        <w:left w:val="single" w:sz="4" w:space="0" w:color="4B6A88" w:themeColor="accent6"/>
        <w:bottom w:val="single" w:sz="4" w:space="0" w:color="4B6A88" w:themeColor="accent6"/>
        <w:right w:val="single" w:sz="4" w:space="0" w:color="4B6A8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6A88" w:themeFill="accent6"/>
      </w:tcPr>
    </w:tblStylePr>
    <w:tblStylePr w:type="lastRow">
      <w:rPr>
        <w:b/>
        <w:bCs/>
      </w:rPr>
      <w:tblPr/>
      <w:tcPr>
        <w:tcBorders>
          <w:top w:val="double" w:sz="4" w:space="0" w:color="4B6A8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6A88" w:themeColor="accent6"/>
          <w:right w:val="single" w:sz="4" w:space="0" w:color="4B6A88" w:themeColor="accent6"/>
        </w:tcBorders>
      </w:tcPr>
    </w:tblStylePr>
    <w:tblStylePr w:type="band1Horz">
      <w:tblPr/>
      <w:tcPr>
        <w:tcBorders>
          <w:top w:val="single" w:sz="4" w:space="0" w:color="4B6A88" w:themeColor="accent6"/>
          <w:bottom w:val="single" w:sz="4" w:space="0" w:color="4B6A8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6A88" w:themeColor="accent6"/>
          <w:left w:val="nil"/>
        </w:tcBorders>
      </w:tcPr>
    </w:tblStylePr>
    <w:tblStylePr w:type="swCell">
      <w:tblPr/>
      <w:tcPr>
        <w:tcBorders>
          <w:top w:val="double" w:sz="4" w:space="0" w:color="4B6A88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52D890" w:themeColor="accent1" w:themeTint="99"/>
        <w:left w:val="single" w:sz="4" w:space="0" w:color="52D890" w:themeColor="accent1" w:themeTint="99"/>
        <w:bottom w:val="single" w:sz="4" w:space="0" w:color="52D890" w:themeColor="accent1" w:themeTint="99"/>
        <w:right w:val="single" w:sz="4" w:space="0" w:color="52D890" w:themeColor="accent1" w:themeTint="99"/>
        <w:insideH w:val="single" w:sz="4" w:space="0" w:color="52D89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D824C" w:themeColor="accent1"/>
          <w:left w:val="single" w:sz="4" w:space="0" w:color="1D824C" w:themeColor="accent1"/>
          <w:bottom w:val="single" w:sz="4" w:space="0" w:color="1D824C" w:themeColor="accent1"/>
          <w:right w:val="single" w:sz="4" w:space="0" w:color="1D824C" w:themeColor="accent1"/>
          <w:insideH w:val="nil"/>
        </w:tcBorders>
        <w:shd w:val="clear" w:color="auto" w:fill="1D824C" w:themeFill="accent1"/>
      </w:tcPr>
    </w:tblStylePr>
    <w:tblStylePr w:type="lastRow">
      <w:rPr>
        <w:b/>
        <w:bCs/>
      </w:rPr>
      <w:tblPr/>
      <w:tcPr>
        <w:tcBorders>
          <w:top w:val="double" w:sz="4" w:space="0" w:color="52D89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00FCFF" w:themeColor="accent2" w:themeTint="99"/>
        <w:left w:val="single" w:sz="4" w:space="0" w:color="00FCFF" w:themeColor="accent2" w:themeTint="99"/>
        <w:bottom w:val="single" w:sz="4" w:space="0" w:color="00FCFF" w:themeColor="accent2" w:themeTint="99"/>
        <w:right w:val="single" w:sz="4" w:space="0" w:color="00FCFF" w:themeColor="accent2" w:themeTint="99"/>
        <w:insideH w:val="single" w:sz="4" w:space="0" w:color="00FC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556" w:themeColor="accent2"/>
          <w:left w:val="single" w:sz="4" w:space="0" w:color="005556" w:themeColor="accent2"/>
          <w:bottom w:val="single" w:sz="4" w:space="0" w:color="005556" w:themeColor="accent2"/>
          <w:right w:val="single" w:sz="4" w:space="0" w:color="005556" w:themeColor="accent2"/>
          <w:insideH w:val="nil"/>
        </w:tcBorders>
        <w:shd w:val="clear" w:color="auto" w:fill="005556" w:themeFill="accent2"/>
      </w:tcPr>
    </w:tblStylePr>
    <w:tblStylePr w:type="lastRow">
      <w:rPr>
        <w:b/>
        <w:bCs/>
      </w:rPr>
      <w:tblPr/>
      <w:tcPr>
        <w:tcBorders>
          <w:top w:val="double" w:sz="4" w:space="0" w:color="00FC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E46477" w:themeColor="accent3" w:themeTint="99"/>
        <w:left w:val="single" w:sz="4" w:space="0" w:color="E46477" w:themeColor="accent3" w:themeTint="99"/>
        <w:bottom w:val="single" w:sz="4" w:space="0" w:color="E46477" w:themeColor="accent3" w:themeTint="99"/>
        <w:right w:val="single" w:sz="4" w:space="0" w:color="E46477" w:themeColor="accent3" w:themeTint="99"/>
        <w:insideH w:val="single" w:sz="4" w:space="0" w:color="E46477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11F35" w:themeColor="accent3"/>
          <w:left w:val="single" w:sz="4" w:space="0" w:color="B11F35" w:themeColor="accent3"/>
          <w:bottom w:val="single" w:sz="4" w:space="0" w:color="B11F35" w:themeColor="accent3"/>
          <w:right w:val="single" w:sz="4" w:space="0" w:color="B11F35" w:themeColor="accent3"/>
          <w:insideH w:val="nil"/>
        </w:tcBorders>
        <w:shd w:val="clear" w:color="auto" w:fill="B11F35" w:themeFill="accent3"/>
      </w:tcPr>
    </w:tblStylePr>
    <w:tblStylePr w:type="lastRow">
      <w:rPr>
        <w:b/>
        <w:bCs/>
      </w:rPr>
      <w:tblPr/>
      <w:tcPr>
        <w:tcBorders>
          <w:top w:val="double" w:sz="4" w:space="0" w:color="E46477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D0AC63" w:themeColor="accent4" w:themeTint="99"/>
        <w:left w:val="single" w:sz="4" w:space="0" w:color="D0AC63" w:themeColor="accent4" w:themeTint="99"/>
        <w:bottom w:val="single" w:sz="4" w:space="0" w:color="D0AC63" w:themeColor="accent4" w:themeTint="99"/>
        <w:right w:val="single" w:sz="4" w:space="0" w:color="D0AC63" w:themeColor="accent4" w:themeTint="99"/>
        <w:insideH w:val="single" w:sz="4" w:space="0" w:color="D0AC6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6628" w:themeColor="accent4"/>
          <w:left w:val="single" w:sz="4" w:space="0" w:color="856628" w:themeColor="accent4"/>
          <w:bottom w:val="single" w:sz="4" w:space="0" w:color="856628" w:themeColor="accent4"/>
          <w:right w:val="single" w:sz="4" w:space="0" w:color="856628" w:themeColor="accent4"/>
          <w:insideH w:val="nil"/>
        </w:tcBorders>
        <w:shd w:val="clear" w:color="auto" w:fill="856628" w:themeFill="accent4"/>
      </w:tcPr>
    </w:tblStylePr>
    <w:tblStylePr w:type="lastRow">
      <w:rPr>
        <w:b/>
        <w:bCs/>
      </w:rPr>
      <w:tblPr/>
      <w:tcPr>
        <w:tcBorders>
          <w:top w:val="double" w:sz="4" w:space="0" w:color="D0AC6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C66E8D" w:themeColor="accent5" w:themeTint="99"/>
        <w:left w:val="single" w:sz="4" w:space="0" w:color="C66E8D" w:themeColor="accent5" w:themeTint="99"/>
        <w:bottom w:val="single" w:sz="4" w:space="0" w:color="C66E8D" w:themeColor="accent5" w:themeTint="99"/>
        <w:right w:val="single" w:sz="4" w:space="0" w:color="C66E8D" w:themeColor="accent5" w:themeTint="99"/>
        <w:insideH w:val="single" w:sz="4" w:space="0" w:color="C66E8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314C" w:themeColor="accent5"/>
          <w:left w:val="single" w:sz="4" w:space="0" w:color="7E314C" w:themeColor="accent5"/>
          <w:bottom w:val="single" w:sz="4" w:space="0" w:color="7E314C" w:themeColor="accent5"/>
          <w:right w:val="single" w:sz="4" w:space="0" w:color="7E314C" w:themeColor="accent5"/>
          <w:insideH w:val="nil"/>
        </w:tcBorders>
        <w:shd w:val="clear" w:color="auto" w:fill="7E314C" w:themeFill="accent5"/>
      </w:tcPr>
    </w:tblStylePr>
    <w:tblStylePr w:type="lastRow">
      <w:rPr>
        <w:b/>
        <w:bCs/>
      </w:rPr>
      <w:tblPr/>
      <w:tcPr>
        <w:tcBorders>
          <w:top w:val="double" w:sz="4" w:space="0" w:color="C66E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D917FC"/>
    <w:tblPr>
      <w:tblStyleRowBandSize w:val="1"/>
      <w:tblStyleColBandSize w:val="1"/>
      <w:tblBorders>
        <w:top w:val="single" w:sz="4" w:space="0" w:color="8BA5BF" w:themeColor="accent6" w:themeTint="99"/>
        <w:left w:val="single" w:sz="4" w:space="0" w:color="8BA5BF" w:themeColor="accent6" w:themeTint="99"/>
        <w:bottom w:val="single" w:sz="4" w:space="0" w:color="8BA5BF" w:themeColor="accent6" w:themeTint="99"/>
        <w:right w:val="single" w:sz="4" w:space="0" w:color="8BA5BF" w:themeColor="accent6" w:themeTint="99"/>
        <w:insideH w:val="single" w:sz="4" w:space="0" w:color="8BA5B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6A88" w:themeColor="accent6"/>
          <w:left w:val="single" w:sz="4" w:space="0" w:color="4B6A88" w:themeColor="accent6"/>
          <w:bottom w:val="single" w:sz="4" w:space="0" w:color="4B6A88" w:themeColor="accent6"/>
          <w:right w:val="single" w:sz="4" w:space="0" w:color="4B6A88" w:themeColor="accent6"/>
          <w:insideH w:val="nil"/>
        </w:tcBorders>
        <w:shd w:val="clear" w:color="auto" w:fill="4B6A88" w:themeFill="accent6"/>
      </w:tcPr>
    </w:tblStylePr>
    <w:tblStylePr w:type="lastRow">
      <w:rPr>
        <w:b/>
        <w:bCs/>
      </w:rPr>
      <w:tblPr/>
      <w:tcPr>
        <w:tcBorders>
          <w:top w:val="double" w:sz="4" w:space="0" w:color="8BA5B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1D824C" w:themeColor="accent1"/>
        <w:left w:val="single" w:sz="24" w:space="0" w:color="1D824C" w:themeColor="accent1"/>
        <w:bottom w:val="single" w:sz="24" w:space="0" w:color="1D824C" w:themeColor="accent1"/>
        <w:right w:val="single" w:sz="24" w:space="0" w:color="1D824C" w:themeColor="accent1"/>
      </w:tblBorders>
    </w:tblPr>
    <w:tcPr>
      <w:shd w:val="clear" w:color="auto" w:fill="1D824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005556" w:themeColor="accent2"/>
        <w:left w:val="single" w:sz="24" w:space="0" w:color="005556" w:themeColor="accent2"/>
        <w:bottom w:val="single" w:sz="24" w:space="0" w:color="005556" w:themeColor="accent2"/>
        <w:right w:val="single" w:sz="24" w:space="0" w:color="005556" w:themeColor="accent2"/>
      </w:tblBorders>
    </w:tblPr>
    <w:tcPr>
      <w:shd w:val="clear" w:color="auto" w:fill="005556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B11F35" w:themeColor="accent3"/>
        <w:left w:val="single" w:sz="24" w:space="0" w:color="B11F35" w:themeColor="accent3"/>
        <w:bottom w:val="single" w:sz="24" w:space="0" w:color="B11F35" w:themeColor="accent3"/>
        <w:right w:val="single" w:sz="24" w:space="0" w:color="B11F35" w:themeColor="accent3"/>
      </w:tblBorders>
    </w:tblPr>
    <w:tcPr>
      <w:shd w:val="clear" w:color="auto" w:fill="B11F3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856628" w:themeColor="accent4"/>
        <w:left w:val="single" w:sz="24" w:space="0" w:color="856628" w:themeColor="accent4"/>
        <w:bottom w:val="single" w:sz="24" w:space="0" w:color="856628" w:themeColor="accent4"/>
        <w:right w:val="single" w:sz="24" w:space="0" w:color="856628" w:themeColor="accent4"/>
      </w:tblBorders>
    </w:tblPr>
    <w:tcPr>
      <w:shd w:val="clear" w:color="auto" w:fill="856628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7E314C" w:themeColor="accent5"/>
        <w:left w:val="single" w:sz="24" w:space="0" w:color="7E314C" w:themeColor="accent5"/>
        <w:bottom w:val="single" w:sz="24" w:space="0" w:color="7E314C" w:themeColor="accent5"/>
        <w:right w:val="single" w:sz="24" w:space="0" w:color="7E314C" w:themeColor="accent5"/>
      </w:tblBorders>
    </w:tblPr>
    <w:tcPr>
      <w:shd w:val="clear" w:color="auto" w:fill="7E314C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D917FC"/>
    <w:rPr>
      <w:color w:val="FFFFFF" w:themeColor="background1"/>
    </w:rPr>
    <w:tblPr>
      <w:tblStyleRowBandSize w:val="1"/>
      <w:tblStyleColBandSize w:val="1"/>
      <w:tblBorders>
        <w:top w:val="single" w:sz="24" w:space="0" w:color="4B6A88" w:themeColor="accent6"/>
        <w:left w:val="single" w:sz="24" w:space="0" w:color="4B6A88" w:themeColor="accent6"/>
        <w:bottom w:val="single" w:sz="24" w:space="0" w:color="4B6A88" w:themeColor="accent6"/>
        <w:right w:val="single" w:sz="24" w:space="0" w:color="4B6A88" w:themeColor="accent6"/>
      </w:tblBorders>
    </w:tblPr>
    <w:tcPr>
      <w:shd w:val="clear" w:color="auto" w:fill="4B6A8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D917FC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D917FC"/>
    <w:rPr>
      <w:color w:val="156138" w:themeColor="accent1" w:themeShade="BF"/>
    </w:rPr>
    <w:tblPr>
      <w:tblStyleRowBandSize w:val="1"/>
      <w:tblStyleColBandSize w:val="1"/>
      <w:tblBorders>
        <w:top w:val="single" w:sz="4" w:space="0" w:color="1D824C" w:themeColor="accent1"/>
        <w:bottom w:val="single" w:sz="4" w:space="0" w:color="1D824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D824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D917FC"/>
    <w:rPr>
      <w:color w:val="003F40" w:themeColor="accent2" w:themeShade="BF"/>
    </w:rPr>
    <w:tblPr>
      <w:tblStyleRowBandSize w:val="1"/>
      <w:tblStyleColBandSize w:val="1"/>
      <w:tblBorders>
        <w:top w:val="single" w:sz="4" w:space="0" w:color="005556" w:themeColor="accent2"/>
        <w:bottom w:val="single" w:sz="4" w:space="0" w:color="005556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5556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D917FC"/>
    <w:rPr>
      <w:color w:val="841727" w:themeColor="accent3" w:themeShade="BF"/>
    </w:rPr>
    <w:tblPr>
      <w:tblStyleRowBandSize w:val="1"/>
      <w:tblStyleColBandSize w:val="1"/>
      <w:tblBorders>
        <w:top w:val="single" w:sz="4" w:space="0" w:color="B11F35" w:themeColor="accent3"/>
        <w:bottom w:val="single" w:sz="4" w:space="0" w:color="B11F3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11F3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D917FC"/>
    <w:rPr>
      <w:color w:val="634C1E" w:themeColor="accent4" w:themeShade="BF"/>
    </w:rPr>
    <w:tblPr>
      <w:tblStyleRowBandSize w:val="1"/>
      <w:tblStyleColBandSize w:val="1"/>
      <w:tblBorders>
        <w:top w:val="single" w:sz="4" w:space="0" w:color="856628" w:themeColor="accent4"/>
        <w:bottom w:val="single" w:sz="4" w:space="0" w:color="856628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56628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D917FC"/>
    <w:rPr>
      <w:color w:val="5E2438" w:themeColor="accent5" w:themeShade="BF"/>
    </w:rPr>
    <w:tblPr>
      <w:tblStyleRowBandSize w:val="1"/>
      <w:tblStyleColBandSize w:val="1"/>
      <w:tblBorders>
        <w:top w:val="single" w:sz="4" w:space="0" w:color="7E314C" w:themeColor="accent5"/>
        <w:bottom w:val="single" w:sz="4" w:space="0" w:color="7E314C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E314C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D917FC"/>
    <w:rPr>
      <w:color w:val="384F65" w:themeColor="accent6" w:themeShade="BF"/>
    </w:rPr>
    <w:tblPr>
      <w:tblStyleRowBandSize w:val="1"/>
      <w:tblStyleColBandSize w:val="1"/>
      <w:tblBorders>
        <w:top w:val="single" w:sz="4" w:space="0" w:color="4B6A88" w:themeColor="accent6"/>
        <w:bottom w:val="single" w:sz="4" w:space="0" w:color="4B6A8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B6A8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D917FC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D917FC"/>
    <w:rPr>
      <w:color w:val="156138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D824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D824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D824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D824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5F2DA" w:themeFill="accent1" w:themeFillTint="33"/>
      </w:tcPr>
    </w:tblStylePr>
    <w:tblStylePr w:type="band1Horz">
      <w:tblPr/>
      <w:tcPr>
        <w:shd w:val="clear" w:color="auto" w:fill="C5F2DA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D917FC"/>
    <w:rPr>
      <w:color w:val="003F4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5556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5556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5556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5556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AAFEFF" w:themeFill="accent2" w:themeFillTint="33"/>
      </w:tcPr>
    </w:tblStylePr>
    <w:tblStylePr w:type="band1Horz">
      <w:tblPr/>
      <w:tcPr>
        <w:shd w:val="clear" w:color="auto" w:fill="AAFE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D917FC"/>
    <w:rPr>
      <w:color w:val="841727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11F3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11F3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11F3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11F3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6CBD1" w:themeFill="accent3" w:themeFillTint="33"/>
      </w:tcPr>
    </w:tblStylePr>
    <w:tblStylePr w:type="band1Horz">
      <w:tblPr/>
      <w:tcPr>
        <w:shd w:val="clear" w:color="auto" w:fill="F6CBD1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D917FC"/>
    <w:rPr>
      <w:color w:val="634C1E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6628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6628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6628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6628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FE3CA" w:themeFill="accent4" w:themeFillTint="33"/>
      </w:tcPr>
    </w:tblStylePr>
    <w:tblStylePr w:type="band1Horz">
      <w:tblPr/>
      <w:tcPr>
        <w:shd w:val="clear" w:color="auto" w:fill="EFE3CA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D917FC"/>
    <w:rPr>
      <w:color w:val="5E243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E314C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E314C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E314C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E314C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CCED9" w:themeFill="accent5" w:themeFillTint="33"/>
      </w:tcPr>
    </w:tblStylePr>
    <w:tblStylePr w:type="band1Horz">
      <w:tblPr/>
      <w:tcPr>
        <w:shd w:val="clear" w:color="auto" w:fill="ECCED9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D917FC"/>
    <w:rPr>
      <w:color w:val="384F6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6A8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6A8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6A8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6A8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8E1E9" w:themeFill="accent6" w:themeFillTint="33"/>
      </w:tcPr>
    </w:tblStylePr>
    <w:tblStylePr w:type="band1Horz">
      <w:tblPr/>
      <w:tcPr>
        <w:shd w:val="clear" w:color="auto" w:fill="D8E1E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2DC975" w:themeColor="accent1" w:themeTint="BF"/>
        <w:left w:val="single" w:sz="8" w:space="0" w:color="2DC975" w:themeColor="accent1" w:themeTint="BF"/>
        <w:bottom w:val="single" w:sz="8" w:space="0" w:color="2DC975" w:themeColor="accent1" w:themeTint="BF"/>
        <w:right w:val="single" w:sz="8" w:space="0" w:color="2DC975" w:themeColor="accent1" w:themeTint="BF"/>
        <w:insideH w:val="single" w:sz="8" w:space="0" w:color="2DC975" w:themeColor="accent1" w:themeTint="BF"/>
        <w:insideV w:val="single" w:sz="8" w:space="0" w:color="2DC975" w:themeColor="accent1" w:themeTint="BF"/>
      </w:tblBorders>
    </w:tblPr>
    <w:tcPr>
      <w:shd w:val="clear" w:color="auto" w:fill="B7EFD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DC97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FDFA3" w:themeFill="accent1" w:themeFillTint="7F"/>
      </w:tcPr>
    </w:tblStylePr>
    <w:tblStylePr w:type="band1Horz">
      <w:tblPr/>
      <w:tcPr>
        <w:shd w:val="clear" w:color="auto" w:fill="6FDFA3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00BEC0" w:themeColor="accent2" w:themeTint="BF"/>
        <w:left w:val="single" w:sz="8" w:space="0" w:color="00BEC0" w:themeColor="accent2" w:themeTint="BF"/>
        <w:bottom w:val="single" w:sz="8" w:space="0" w:color="00BEC0" w:themeColor="accent2" w:themeTint="BF"/>
        <w:right w:val="single" w:sz="8" w:space="0" w:color="00BEC0" w:themeColor="accent2" w:themeTint="BF"/>
        <w:insideH w:val="single" w:sz="8" w:space="0" w:color="00BEC0" w:themeColor="accent2" w:themeTint="BF"/>
        <w:insideV w:val="single" w:sz="8" w:space="0" w:color="00BEC0" w:themeColor="accent2" w:themeTint="BF"/>
      </w:tblBorders>
    </w:tblPr>
    <w:tcPr>
      <w:shd w:val="clear" w:color="auto" w:fill="96FD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BEC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2BFCFF" w:themeFill="accent2" w:themeFillTint="7F"/>
      </w:tcPr>
    </w:tblStylePr>
    <w:tblStylePr w:type="band1Horz">
      <w:tblPr/>
      <w:tcPr>
        <w:shd w:val="clear" w:color="auto" w:fill="2BF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DD3E56" w:themeColor="accent3" w:themeTint="BF"/>
        <w:left w:val="single" w:sz="8" w:space="0" w:color="DD3E56" w:themeColor="accent3" w:themeTint="BF"/>
        <w:bottom w:val="single" w:sz="8" w:space="0" w:color="DD3E56" w:themeColor="accent3" w:themeTint="BF"/>
        <w:right w:val="single" w:sz="8" w:space="0" w:color="DD3E56" w:themeColor="accent3" w:themeTint="BF"/>
        <w:insideH w:val="single" w:sz="8" w:space="0" w:color="DD3E56" w:themeColor="accent3" w:themeTint="BF"/>
        <w:insideV w:val="single" w:sz="8" w:space="0" w:color="DD3E56" w:themeColor="accent3" w:themeTint="BF"/>
      </w:tblBorders>
    </w:tblPr>
    <w:tcPr>
      <w:shd w:val="clear" w:color="auto" w:fill="F4BFC7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D3E5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7E8E" w:themeFill="accent3" w:themeFillTint="7F"/>
      </w:tcPr>
    </w:tblStylePr>
    <w:tblStylePr w:type="band1Horz">
      <w:tblPr/>
      <w:tcPr>
        <w:shd w:val="clear" w:color="auto" w:fill="E87E8E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C4973C" w:themeColor="accent4" w:themeTint="BF"/>
        <w:left w:val="single" w:sz="8" w:space="0" w:color="C4973C" w:themeColor="accent4" w:themeTint="BF"/>
        <w:bottom w:val="single" w:sz="8" w:space="0" w:color="C4973C" w:themeColor="accent4" w:themeTint="BF"/>
        <w:right w:val="single" w:sz="8" w:space="0" w:color="C4973C" w:themeColor="accent4" w:themeTint="BF"/>
        <w:insideH w:val="single" w:sz="8" w:space="0" w:color="C4973C" w:themeColor="accent4" w:themeTint="BF"/>
        <w:insideV w:val="single" w:sz="8" w:space="0" w:color="C4973C" w:themeColor="accent4" w:themeTint="BF"/>
      </w:tblBorders>
    </w:tblPr>
    <w:tcPr>
      <w:shd w:val="clear" w:color="auto" w:fill="EBDCBE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4973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BA7D" w:themeFill="accent4" w:themeFillTint="7F"/>
      </w:tcPr>
    </w:tblStylePr>
    <w:tblStylePr w:type="band1Horz">
      <w:tblPr/>
      <w:tcPr>
        <w:shd w:val="clear" w:color="auto" w:fill="D8BA7D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B84A70" w:themeColor="accent5" w:themeTint="BF"/>
        <w:left w:val="single" w:sz="8" w:space="0" w:color="B84A70" w:themeColor="accent5" w:themeTint="BF"/>
        <w:bottom w:val="single" w:sz="8" w:space="0" w:color="B84A70" w:themeColor="accent5" w:themeTint="BF"/>
        <w:right w:val="single" w:sz="8" w:space="0" w:color="B84A70" w:themeColor="accent5" w:themeTint="BF"/>
        <w:insideH w:val="single" w:sz="8" w:space="0" w:color="B84A70" w:themeColor="accent5" w:themeTint="BF"/>
        <w:insideV w:val="single" w:sz="8" w:space="0" w:color="B84A70" w:themeColor="accent5" w:themeTint="BF"/>
      </w:tblBorders>
    </w:tblPr>
    <w:tcPr>
      <w:shd w:val="clear" w:color="auto" w:fill="E7C3C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84A70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86A0" w:themeFill="accent5" w:themeFillTint="7F"/>
      </w:tcPr>
    </w:tblStylePr>
    <w:tblStylePr w:type="band1Horz">
      <w:tblPr/>
      <w:tcPr>
        <w:shd w:val="clear" w:color="auto" w:fill="D086A0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D917FC"/>
    <w:tblPr>
      <w:tblStyleRowBandSize w:val="1"/>
      <w:tblStyleColBandSize w:val="1"/>
      <w:tblBorders>
        <w:top w:val="single" w:sz="8" w:space="0" w:color="6E8FAF" w:themeColor="accent6" w:themeTint="BF"/>
        <w:left w:val="single" w:sz="8" w:space="0" w:color="6E8FAF" w:themeColor="accent6" w:themeTint="BF"/>
        <w:bottom w:val="single" w:sz="8" w:space="0" w:color="6E8FAF" w:themeColor="accent6" w:themeTint="BF"/>
        <w:right w:val="single" w:sz="8" w:space="0" w:color="6E8FAF" w:themeColor="accent6" w:themeTint="BF"/>
        <w:insideH w:val="single" w:sz="8" w:space="0" w:color="6E8FAF" w:themeColor="accent6" w:themeTint="BF"/>
        <w:insideV w:val="single" w:sz="8" w:space="0" w:color="6E8FAF" w:themeColor="accent6" w:themeTint="BF"/>
      </w:tblBorders>
    </w:tblPr>
    <w:tcPr>
      <w:shd w:val="clear" w:color="auto" w:fill="CFDAE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E8FA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EB4CA" w:themeFill="accent6" w:themeFillTint="7F"/>
      </w:tcPr>
    </w:tblStylePr>
    <w:tblStylePr w:type="band1Horz">
      <w:tblPr/>
      <w:tcPr>
        <w:shd w:val="clear" w:color="auto" w:fill="9EB4CA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  <w:insideH w:val="single" w:sz="8" w:space="0" w:color="1D824C" w:themeColor="accent1"/>
        <w:insideV w:val="single" w:sz="8" w:space="0" w:color="1D824C" w:themeColor="accent1"/>
      </w:tblBorders>
    </w:tblPr>
    <w:tcPr>
      <w:shd w:val="clear" w:color="auto" w:fill="B7EFD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2F8E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DA" w:themeFill="accent1" w:themeFillTint="33"/>
      </w:tcPr>
    </w:tblStylePr>
    <w:tblStylePr w:type="band1Vert">
      <w:tblPr/>
      <w:tcPr>
        <w:shd w:val="clear" w:color="auto" w:fill="6FDFA3" w:themeFill="accent1" w:themeFillTint="7F"/>
      </w:tcPr>
    </w:tblStylePr>
    <w:tblStylePr w:type="band1Horz">
      <w:tblPr/>
      <w:tcPr>
        <w:tcBorders>
          <w:insideH w:val="single" w:sz="6" w:space="0" w:color="1D824C" w:themeColor="accent1"/>
          <w:insideV w:val="single" w:sz="6" w:space="0" w:color="1D824C" w:themeColor="accent1"/>
        </w:tcBorders>
        <w:shd w:val="clear" w:color="auto" w:fill="6FDFA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  <w:insideH w:val="single" w:sz="8" w:space="0" w:color="005556" w:themeColor="accent2"/>
        <w:insideV w:val="single" w:sz="8" w:space="0" w:color="005556" w:themeColor="accent2"/>
      </w:tblBorders>
    </w:tblPr>
    <w:tcPr>
      <w:shd w:val="clear" w:color="auto" w:fill="96FD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5FE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EFF" w:themeFill="accent2" w:themeFillTint="33"/>
      </w:tcPr>
    </w:tblStylePr>
    <w:tblStylePr w:type="band1Vert">
      <w:tblPr/>
      <w:tcPr>
        <w:shd w:val="clear" w:color="auto" w:fill="2BFCFF" w:themeFill="accent2" w:themeFillTint="7F"/>
      </w:tcPr>
    </w:tblStylePr>
    <w:tblStylePr w:type="band1Horz">
      <w:tblPr/>
      <w:tcPr>
        <w:tcBorders>
          <w:insideH w:val="single" w:sz="6" w:space="0" w:color="005556" w:themeColor="accent2"/>
          <w:insideV w:val="single" w:sz="6" w:space="0" w:color="005556" w:themeColor="accent2"/>
        </w:tcBorders>
        <w:shd w:val="clear" w:color="auto" w:fill="2BF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  <w:insideH w:val="single" w:sz="8" w:space="0" w:color="B11F35" w:themeColor="accent3"/>
        <w:insideV w:val="single" w:sz="8" w:space="0" w:color="B11F35" w:themeColor="accent3"/>
      </w:tblBorders>
    </w:tblPr>
    <w:tcPr>
      <w:shd w:val="clear" w:color="auto" w:fill="F4BFC7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AE5E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CBD1" w:themeFill="accent3" w:themeFillTint="33"/>
      </w:tcPr>
    </w:tblStylePr>
    <w:tblStylePr w:type="band1Vert">
      <w:tblPr/>
      <w:tcPr>
        <w:shd w:val="clear" w:color="auto" w:fill="E87E8E" w:themeFill="accent3" w:themeFillTint="7F"/>
      </w:tcPr>
    </w:tblStylePr>
    <w:tblStylePr w:type="band1Horz">
      <w:tblPr/>
      <w:tcPr>
        <w:tcBorders>
          <w:insideH w:val="single" w:sz="6" w:space="0" w:color="B11F35" w:themeColor="accent3"/>
          <w:insideV w:val="single" w:sz="6" w:space="0" w:color="B11F35" w:themeColor="accent3"/>
        </w:tcBorders>
        <w:shd w:val="clear" w:color="auto" w:fill="E87E8E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  <w:insideH w:val="single" w:sz="8" w:space="0" w:color="856628" w:themeColor="accent4"/>
        <w:insideV w:val="single" w:sz="8" w:space="0" w:color="856628" w:themeColor="accent4"/>
      </w:tblBorders>
    </w:tblPr>
    <w:tcPr>
      <w:shd w:val="clear" w:color="auto" w:fill="EBDCBE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1E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3CA" w:themeFill="accent4" w:themeFillTint="33"/>
      </w:tcPr>
    </w:tblStylePr>
    <w:tblStylePr w:type="band1Vert">
      <w:tblPr/>
      <w:tcPr>
        <w:shd w:val="clear" w:color="auto" w:fill="D8BA7D" w:themeFill="accent4" w:themeFillTint="7F"/>
      </w:tcPr>
    </w:tblStylePr>
    <w:tblStylePr w:type="band1Horz">
      <w:tblPr/>
      <w:tcPr>
        <w:tcBorders>
          <w:insideH w:val="single" w:sz="6" w:space="0" w:color="856628" w:themeColor="accent4"/>
          <w:insideV w:val="single" w:sz="6" w:space="0" w:color="856628" w:themeColor="accent4"/>
        </w:tcBorders>
        <w:shd w:val="clear" w:color="auto" w:fill="D8BA7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  <w:insideH w:val="single" w:sz="8" w:space="0" w:color="7E314C" w:themeColor="accent5"/>
        <w:insideV w:val="single" w:sz="8" w:space="0" w:color="7E314C" w:themeColor="accent5"/>
      </w:tblBorders>
    </w:tblPr>
    <w:tcPr>
      <w:shd w:val="clear" w:color="auto" w:fill="E7C3C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E7E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CED9" w:themeFill="accent5" w:themeFillTint="33"/>
      </w:tcPr>
    </w:tblStylePr>
    <w:tblStylePr w:type="band1Vert">
      <w:tblPr/>
      <w:tcPr>
        <w:shd w:val="clear" w:color="auto" w:fill="D086A0" w:themeFill="accent5" w:themeFillTint="7F"/>
      </w:tcPr>
    </w:tblStylePr>
    <w:tblStylePr w:type="band1Horz">
      <w:tblPr/>
      <w:tcPr>
        <w:tcBorders>
          <w:insideH w:val="single" w:sz="6" w:space="0" w:color="7E314C" w:themeColor="accent5"/>
          <w:insideV w:val="single" w:sz="6" w:space="0" w:color="7E314C" w:themeColor="accent5"/>
        </w:tcBorders>
        <w:shd w:val="clear" w:color="auto" w:fill="D086A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  <w:insideH w:val="single" w:sz="8" w:space="0" w:color="4B6A88" w:themeColor="accent6"/>
        <w:insideV w:val="single" w:sz="8" w:space="0" w:color="4B6A88" w:themeColor="accent6"/>
      </w:tblBorders>
    </w:tblPr>
    <w:tcPr>
      <w:shd w:val="clear" w:color="auto" w:fill="CFDAE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CF0F4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1E9" w:themeFill="accent6" w:themeFillTint="33"/>
      </w:tcPr>
    </w:tblStylePr>
    <w:tblStylePr w:type="band1Vert">
      <w:tblPr/>
      <w:tcPr>
        <w:shd w:val="clear" w:color="auto" w:fill="9EB4CA" w:themeFill="accent6" w:themeFillTint="7F"/>
      </w:tcPr>
    </w:tblStylePr>
    <w:tblStylePr w:type="band1Horz">
      <w:tblPr/>
      <w:tcPr>
        <w:tcBorders>
          <w:insideH w:val="single" w:sz="6" w:space="0" w:color="4B6A88" w:themeColor="accent6"/>
          <w:insideV w:val="single" w:sz="6" w:space="0" w:color="4B6A88" w:themeColor="accent6"/>
        </w:tcBorders>
        <w:shd w:val="clear" w:color="auto" w:fill="9EB4C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7EFD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D824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D824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D824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D824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FDFA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FDFA3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6FD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55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55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555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555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2BF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2BF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BFC7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11F3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11F3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11F3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11F3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87E8E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87E8E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BDCBE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6628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6628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6628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6628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8BA7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8BA7D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7C3C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314C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314C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314C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314C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086A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086A0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D917F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FDAE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6A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6A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6A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6A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EB4C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EB4CA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1D824C" w:themeColor="accent1"/>
        <w:bottom w:val="single" w:sz="8" w:space="0" w:color="1D824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D824C" w:themeColor="accent1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1D824C" w:themeColor="accent1"/>
          <w:bottom w:val="single" w:sz="8" w:space="0" w:color="1D824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D824C" w:themeColor="accent1"/>
          <w:bottom w:val="single" w:sz="8" w:space="0" w:color="1D824C" w:themeColor="accent1"/>
        </w:tcBorders>
      </w:tcPr>
    </w:tblStylePr>
    <w:tblStylePr w:type="band1Vert">
      <w:tblPr/>
      <w:tcPr>
        <w:shd w:val="clear" w:color="auto" w:fill="B7EFD1" w:themeFill="accent1" w:themeFillTint="3F"/>
      </w:tcPr>
    </w:tblStylePr>
    <w:tblStylePr w:type="band1Horz">
      <w:tblPr/>
      <w:tcPr>
        <w:shd w:val="clear" w:color="auto" w:fill="B7EFD1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005556" w:themeColor="accent2"/>
        <w:bottom w:val="single" w:sz="8" w:space="0" w:color="00555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5556" w:themeColor="accent2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005556" w:themeColor="accent2"/>
          <w:bottom w:val="single" w:sz="8" w:space="0" w:color="0055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556" w:themeColor="accent2"/>
          <w:bottom w:val="single" w:sz="8" w:space="0" w:color="005556" w:themeColor="accent2"/>
        </w:tcBorders>
      </w:tcPr>
    </w:tblStylePr>
    <w:tblStylePr w:type="band1Vert">
      <w:tblPr/>
      <w:tcPr>
        <w:shd w:val="clear" w:color="auto" w:fill="96FDFF" w:themeFill="accent2" w:themeFillTint="3F"/>
      </w:tcPr>
    </w:tblStylePr>
    <w:tblStylePr w:type="band1Horz">
      <w:tblPr/>
      <w:tcPr>
        <w:shd w:val="clear" w:color="auto" w:fill="96FD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B11F35" w:themeColor="accent3"/>
        <w:bottom w:val="single" w:sz="8" w:space="0" w:color="B11F3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11F35" w:themeColor="accent3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B11F35" w:themeColor="accent3"/>
          <w:bottom w:val="single" w:sz="8" w:space="0" w:color="B11F3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11F35" w:themeColor="accent3"/>
          <w:bottom w:val="single" w:sz="8" w:space="0" w:color="B11F35" w:themeColor="accent3"/>
        </w:tcBorders>
      </w:tcPr>
    </w:tblStylePr>
    <w:tblStylePr w:type="band1Vert">
      <w:tblPr/>
      <w:tcPr>
        <w:shd w:val="clear" w:color="auto" w:fill="F4BFC7" w:themeFill="accent3" w:themeFillTint="3F"/>
      </w:tcPr>
    </w:tblStylePr>
    <w:tblStylePr w:type="band1Horz">
      <w:tblPr/>
      <w:tcPr>
        <w:shd w:val="clear" w:color="auto" w:fill="F4BFC7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856628" w:themeColor="accent4"/>
        <w:bottom w:val="single" w:sz="8" w:space="0" w:color="856628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6628" w:themeColor="accent4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856628" w:themeColor="accent4"/>
          <w:bottom w:val="single" w:sz="8" w:space="0" w:color="85662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6628" w:themeColor="accent4"/>
          <w:bottom w:val="single" w:sz="8" w:space="0" w:color="856628" w:themeColor="accent4"/>
        </w:tcBorders>
      </w:tcPr>
    </w:tblStylePr>
    <w:tblStylePr w:type="band1Vert">
      <w:tblPr/>
      <w:tcPr>
        <w:shd w:val="clear" w:color="auto" w:fill="EBDCBE" w:themeFill="accent4" w:themeFillTint="3F"/>
      </w:tcPr>
    </w:tblStylePr>
    <w:tblStylePr w:type="band1Horz">
      <w:tblPr/>
      <w:tcPr>
        <w:shd w:val="clear" w:color="auto" w:fill="EBDCBE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7E314C" w:themeColor="accent5"/>
        <w:bottom w:val="single" w:sz="8" w:space="0" w:color="7E314C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314C" w:themeColor="accent5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7E314C" w:themeColor="accent5"/>
          <w:bottom w:val="single" w:sz="8" w:space="0" w:color="7E314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314C" w:themeColor="accent5"/>
          <w:bottom w:val="single" w:sz="8" w:space="0" w:color="7E314C" w:themeColor="accent5"/>
        </w:tcBorders>
      </w:tcPr>
    </w:tblStylePr>
    <w:tblStylePr w:type="band1Vert">
      <w:tblPr/>
      <w:tcPr>
        <w:shd w:val="clear" w:color="auto" w:fill="E7C3CF" w:themeFill="accent5" w:themeFillTint="3F"/>
      </w:tcPr>
    </w:tblStylePr>
    <w:tblStylePr w:type="band1Horz">
      <w:tblPr/>
      <w:tcPr>
        <w:shd w:val="clear" w:color="auto" w:fill="E7C3CF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D917FC"/>
    <w:rPr>
      <w:color w:val="000000" w:themeColor="text1"/>
    </w:rPr>
    <w:tblPr>
      <w:tblStyleRowBandSize w:val="1"/>
      <w:tblStyleColBandSize w:val="1"/>
      <w:tblBorders>
        <w:top w:val="single" w:sz="8" w:space="0" w:color="4B6A88" w:themeColor="accent6"/>
        <w:bottom w:val="single" w:sz="8" w:space="0" w:color="4B6A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6A88" w:themeColor="accent6"/>
        </w:tcBorders>
      </w:tcPr>
    </w:tblStylePr>
    <w:tblStylePr w:type="lastRow">
      <w:rPr>
        <w:b/>
        <w:bCs/>
        <w:color w:val="161616" w:themeColor="text2"/>
      </w:rPr>
      <w:tblPr/>
      <w:tcPr>
        <w:tcBorders>
          <w:top w:val="single" w:sz="8" w:space="0" w:color="4B6A88" w:themeColor="accent6"/>
          <w:bottom w:val="single" w:sz="8" w:space="0" w:color="4B6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6A88" w:themeColor="accent6"/>
          <w:bottom w:val="single" w:sz="8" w:space="0" w:color="4B6A88" w:themeColor="accent6"/>
        </w:tcBorders>
      </w:tcPr>
    </w:tblStylePr>
    <w:tblStylePr w:type="band1Vert">
      <w:tblPr/>
      <w:tcPr>
        <w:shd w:val="clear" w:color="auto" w:fill="CFDAE4" w:themeFill="accent6" w:themeFillTint="3F"/>
      </w:tcPr>
    </w:tblStylePr>
    <w:tblStylePr w:type="band1Horz">
      <w:tblPr/>
      <w:tcPr>
        <w:shd w:val="clear" w:color="auto" w:fill="CFDAE4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1D824C" w:themeColor="accent1"/>
        <w:left w:val="single" w:sz="8" w:space="0" w:color="1D824C" w:themeColor="accent1"/>
        <w:bottom w:val="single" w:sz="8" w:space="0" w:color="1D824C" w:themeColor="accent1"/>
        <w:right w:val="single" w:sz="8" w:space="0" w:color="1D824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D824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D824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D824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D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D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005556" w:themeColor="accent2"/>
        <w:left w:val="single" w:sz="8" w:space="0" w:color="005556" w:themeColor="accent2"/>
        <w:bottom w:val="single" w:sz="8" w:space="0" w:color="005556" w:themeColor="accent2"/>
        <w:right w:val="single" w:sz="8" w:space="0" w:color="00555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5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55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555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D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6FD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B11F35" w:themeColor="accent3"/>
        <w:left w:val="single" w:sz="8" w:space="0" w:color="B11F35" w:themeColor="accent3"/>
        <w:bottom w:val="single" w:sz="8" w:space="0" w:color="B11F35" w:themeColor="accent3"/>
        <w:right w:val="single" w:sz="8" w:space="0" w:color="B11F3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11F3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11F3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11F3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BFC7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BFC7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856628" w:themeColor="accent4"/>
        <w:left w:val="single" w:sz="8" w:space="0" w:color="856628" w:themeColor="accent4"/>
        <w:bottom w:val="single" w:sz="8" w:space="0" w:color="856628" w:themeColor="accent4"/>
        <w:right w:val="single" w:sz="8" w:space="0" w:color="856628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662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6628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6628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DCBE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DCBE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7E314C" w:themeColor="accent5"/>
        <w:left w:val="single" w:sz="8" w:space="0" w:color="7E314C" w:themeColor="accent5"/>
        <w:bottom w:val="single" w:sz="8" w:space="0" w:color="7E314C" w:themeColor="accent5"/>
        <w:right w:val="single" w:sz="8" w:space="0" w:color="7E314C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314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314C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314C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C3C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C3C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D917FC"/>
    <w:rPr>
      <w:rFonts w:ascii="Georgia" w:eastAsiaTheme="majorEastAsia" w:hAnsi="Georgia" w:cstheme="majorBidi"/>
      <w:color w:val="000000" w:themeColor="text1"/>
    </w:rPr>
    <w:tblPr>
      <w:tblStyleRowBandSize w:val="1"/>
      <w:tblStyleColBandSize w:val="1"/>
      <w:tblBorders>
        <w:top w:val="single" w:sz="8" w:space="0" w:color="4B6A88" w:themeColor="accent6"/>
        <w:left w:val="single" w:sz="8" w:space="0" w:color="4B6A88" w:themeColor="accent6"/>
        <w:bottom w:val="single" w:sz="8" w:space="0" w:color="4B6A88" w:themeColor="accent6"/>
        <w:right w:val="single" w:sz="8" w:space="0" w:color="4B6A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6A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6A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6A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DAE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FDAE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2DC975" w:themeColor="accent1" w:themeTint="BF"/>
        <w:left w:val="single" w:sz="8" w:space="0" w:color="2DC975" w:themeColor="accent1" w:themeTint="BF"/>
        <w:bottom w:val="single" w:sz="8" w:space="0" w:color="2DC975" w:themeColor="accent1" w:themeTint="BF"/>
        <w:right w:val="single" w:sz="8" w:space="0" w:color="2DC975" w:themeColor="accent1" w:themeTint="BF"/>
        <w:insideH w:val="single" w:sz="8" w:space="0" w:color="2DC97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DC975" w:themeColor="accent1" w:themeTint="BF"/>
          <w:left w:val="single" w:sz="8" w:space="0" w:color="2DC975" w:themeColor="accent1" w:themeTint="BF"/>
          <w:bottom w:val="single" w:sz="8" w:space="0" w:color="2DC975" w:themeColor="accent1" w:themeTint="BF"/>
          <w:right w:val="single" w:sz="8" w:space="0" w:color="2DC975" w:themeColor="accent1" w:themeTint="BF"/>
          <w:insideH w:val="nil"/>
          <w:insideV w:val="nil"/>
        </w:tcBorders>
        <w:shd w:val="clear" w:color="auto" w:fill="1D824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DC975" w:themeColor="accent1" w:themeTint="BF"/>
          <w:left w:val="single" w:sz="8" w:space="0" w:color="2DC975" w:themeColor="accent1" w:themeTint="BF"/>
          <w:bottom w:val="single" w:sz="8" w:space="0" w:color="2DC975" w:themeColor="accent1" w:themeTint="BF"/>
          <w:right w:val="single" w:sz="8" w:space="0" w:color="2DC97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D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D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00BEC0" w:themeColor="accent2" w:themeTint="BF"/>
        <w:left w:val="single" w:sz="8" w:space="0" w:color="00BEC0" w:themeColor="accent2" w:themeTint="BF"/>
        <w:bottom w:val="single" w:sz="8" w:space="0" w:color="00BEC0" w:themeColor="accent2" w:themeTint="BF"/>
        <w:right w:val="single" w:sz="8" w:space="0" w:color="00BEC0" w:themeColor="accent2" w:themeTint="BF"/>
        <w:insideH w:val="single" w:sz="8" w:space="0" w:color="00BEC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BEC0" w:themeColor="accent2" w:themeTint="BF"/>
          <w:left w:val="single" w:sz="8" w:space="0" w:color="00BEC0" w:themeColor="accent2" w:themeTint="BF"/>
          <w:bottom w:val="single" w:sz="8" w:space="0" w:color="00BEC0" w:themeColor="accent2" w:themeTint="BF"/>
          <w:right w:val="single" w:sz="8" w:space="0" w:color="00BEC0" w:themeColor="accent2" w:themeTint="BF"/>
          <w:insideH w:val="nil"/>
          <w:insideV w:val="nil"/>
        </w:tcBorders>
        <w:shd w:val="clear" w:color="auto" w:fill="00555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BEC0" w:themeColor="accent2" w:themeTint="BF"/>
          <w:left w:val="single" w:sz="8" w:space="0" w:color="00BEC0" w:themeColor="accent2" w:themeTint="BF"/>
          <w:bottom w:val="single" w:sz="8" w:space="0" w:color="00BEC0" w:themeColor="accent2" w:themeTint="BF"/>
          <w:right w:val="single" w:sz="8" w:space="0" w:color="00BEC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FD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6FD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DD3E56" w:themeColor="accent3" w:themeTint="BF"/>
        <w:left w:val="single" w:sz="8" w:space="0" w:color="DD3E56" w:themeColor="accent3" w:themeTint="BF"/>
        <w:bottom w:val="single" w:sz="8" w:space="0" w:color="DD3E56" w:themeColor="accent3" w:themeTint="BF"/>
        <w:right w:val="single" w:sz="8" w:space="0" w:color="DD3E56" w:themeColor="accent3" w:themeTint="BF"/>
        <w:insideH w:val="single" w:sz="8" w:space="0" w:color="DD3E5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D3E56" w:themeColor="accent3" w:themeTint="BF"/>
          <w:left w:val="single" w:sz="8" w:space="0" w:color="DD3E56" w:themeColor="accent3" w:themeTint="BF"/>
          <w:bottom w:val="single" w:sz="8" w:space="0" w:color="DD3E56" w:themeColor="accent3" w:themeTint="BF"/>
          <w:right w:val="single" w:sz="8" w:space="0" w:color="DD3E56" w:themeColor="accent3" w:themeTint="BF"/>
          <w:insideH w:val="nil"/>
          <w:insideV w:val="nil"/>
        </w:tcBorders>
        <w:shd w:val="clear" w:color="auto" w:fill="B11F3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3E56" w:themeColor="accent3" w:themeTint="BF"/>
          <w:left w:val="single" w:sz="8" w:space="0" w:color="DD3E56" w:themeColor="accent3" w:themeTint="BF"/>
          <w:bottom w:val="single" w:sz="8" w:space="0" w:color="DD3E56" w:themeColor="accent3" w:themeTint="BF"/>
          <w:right w:val="single" w:sz="8" w:space="0" w:color="DD3E5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BFC7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BFC7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C4973C" w:themeColor="accent4" w:themeTint="BF"/>
        <w:left w:val="single" w:sz="8" w:space="0" w:color="C4973C" w:themeColor="accent4" w:themeTint="BF"/>
        <w:bottom w:val="single" w:sz="8" w:space="0" w:color="C4973C" w:themeColor="accent4" w:themeTint="BF"/>
        <w:right w:val="single" w:sz="8" w:space="0" w:color="C4973C" w:themeColor="accent4" w:themeTint="BF"/>
        <w:insideH w:val="single" w:sz="8" w:space="0" w:color="C4973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4973C" w:themeColor="accent4" w:themeTint="BF"/>
          <w:left w:val="single" w:sz="8" w:space="0" w:color="C4973C" w:themeColor="accent4" w:themeTint="BF"/>
          <w:bottom w:val="single" w:sz="8" w:space="0" w:color="C4973C" w:themeColor="accent4" w:themeTint="BF"/>
          <w:right w:val="single" w:sz="8" w:space="0" w:color="C4973C" w:themeColor="accent4" w:themeTint="BF"/>
          <w:insideH w:val="nil"/>
          <w:insideV w:val="nil"/>
        </w:tcBorders>
        <w:shd w:val="clear" w:color="auto" w:fill="85662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4973C" w:themeColor="accent4" w:themeTint="BF"/>
          <w:left w:val="single" w:sz="8" w:space="0" w:color="C4973C" w:themeColor="accent4" w:themeTint="BF"/>
          <w:bottom w:val="single" w:sz="8" w:space="0" w:color="C4973C" w:themeColor="accent4" w:themeTint="BF"/>
          <w:right w:val="single" w:sz="8" w:space="0" w:color="C4973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CBE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DCBE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B84A70" w:themeColor="accent5" w:themeTint="BF"/>
        <w:left w:val="single" w:sz="8" w:space="0" w:color="B84A70" w:themeColor="accent5" w:themeTint="BF"/>
        <w:bottom w:val="single" w:sz="8" w:space="0" w:color="B84A70" w:themeColor="accent5" w:themeTint="BF"/>
        <w:right w:val="single" w:sz="8" w:space="0" w:color="B84A70" w:themeColor="accent5" w:themeTint="BF"/>
        <w:insideH w:val="single" w:sz="8" w:space="0" w:color="B84A70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84A70" w:themeColor="accent5" w:themeTint="BF"/>
          <w:left w:val="single" w:sz="8" w:space="0" w:color="B84A70" w:themeColor="accent5" w:themeTint="BF"/>
          <w:bottom w:val="single" w:sz="8" w:space="0" w:color="B84A70" w:themeColor="accent5" w:themeTint="BF"/>
          <w:right w:val="single" w:sz="8" w:space="0" w:color="B84A70" w:themeColor="accent5" w:themeTint="BF"/>
          <w:insideH w:val="nil"/>
          <w:insideV w:val="nil"/>
        </w:tcBorders>
        <w:shd w:val="clear" w:color="auto" w:fill="7E314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4A70" w:themeColor="accent5" w:themeTint="BF"/>
          <w:left w:val="single" w:sz="8" w:space="0" w:color="B84A70" w:themeColor="accent5" w:themeTint="BF"/>
          <w:bottom w:val="single" w:sz="8" w:space="0" w:color="B84A70" w:themeColor="accent5" w:themeTint="BF"/>
          <w:right w:val="single" w:sz="8" w:space="0" w:color="B84A70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C3C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C3C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D917FC"/>
    <w:tblPr>
      <w:tblStyleRowBandSize w:val="1"/>
      <w:tblStyleColBandSize w:val="1"/>
      <w:tblBorders>
        <w:top w:val="single" w:sz="8" w:space="0" w:color="6E8FAF" w:themeColor="accent6" w:themeTint="BF"/>
        <w:left w:val="single" w:sz="8" w:space="0" w:color="6E8FAF" w:themeColor="accent6" w:themeTint="BF"/>
        <w:bottom w:val="single" w:sz="8" w:space="0" w:color="6E8FAF" w:themeColor="accent6" w:themeTint="BF"/>
        <w:right w:val="single" w:sz="8" w:space="0" w:color="6E8FAF" w:themeColor="accent6" w:themeTint="BF"/>
        <w:insideH w:val="single" w:sz="8" w:space="0" w:color="6E8FA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E8FAF" w:themeColor="accent6" w:themeTint="BF"/>
          <w:left w:val="single" w:sz="8" w:space="0" w:color="6E8FAF" w:themeColor="accent6" w:themeTint="BF"/>
          <w:bottom w:val="single" w:sz="8" w:space="0" w:color="6E8FAF" w:themeColor="accent6" w:themeTint="BF"/>
          <w:right w:val="single" w:sz="8" w:space="0" w:color="6E8FAF" w:themeColor="accent6" w:themeTint="BF"/>
          <w:insideH w:val="nil"/>
          <w:insideV w:val="nil"/>
        </w:tcBorders>
        <w:shd w:val="clear" w:color="auto" w:fill="4B6A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E8FAF" w:themeColor="accent6" w:themeTint="BF"/>
          <w:left w:val="single" w:sz="8" w:space="0" w:color="6E8FAF" w:themeColor="accent6" w:themeTint="BF"/>
          <w:bottom w:val="single" w:sz="8" w:space="0" w:color="6E8FAF" w:themeColor="accent6" w:themeTint="BF"/>
          <w:right w:val="single" w:sz="8" w:space="0" w:color="6E8FA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DAE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FDAE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D824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824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D824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55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5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55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11F3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1F3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11F3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6628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662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6628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314C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E314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314C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D917F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6A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6A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6A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D917F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Georgia" w:eastAsiaTheme="majorEastAsia" w:hAnsi="Georgia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D917FC"/>
    <w:rPr>
      <w:rFonts w:ascii="Georgia" w:eastAsiaTheme="majorEastAsia" w:hAnsi="Georgia" w:cstheme="majorBidi"/>
      <w:sz w:val="24"/>
      <w:szCs w:val="24"/>
      <w:shd w:val="pct20" w:color="auto" w:fill="auto"/>
    </w:rPr>
  </w:style>
  <w:style w:type="paragraph" w:styleId="Sinespaciado">
    <w:name w:val="No Spacing"/>
    <w:uiPriority w:val="99"/>
    <w:unhideWhenUsed/>
    <w:qFormat/>
    <w:rsid w:val="00D917FC"/>
    <w:rPr>
      <w:rFonts w:ascii="Calibri" w:hAnsi="Calibri" w:cs="Calibri"/>
    </w:rPr>
  </w:style>
  <w:style w:type="paragraph" w:styleId="NormalWeb">
    <w:name w:val="Normal (Web)"/>
    <w:basedOn w:val="Normal"/>
    <w:uiPriority w:val="99"/>
    <w:unhideWhenUsed/>
    <w:rsid w:val="00D917FC"/>
    <w:rPr>
      <w:rFonts w:ascii="Times New Roman" w:hAnsi="Times New Roman" w:cs="Times New Roman"/>
      <w:sz w:val="24"/>
      <w:szCs w:val="24"/>
    </w:rPr>
  </w:style>
  <w:style w:type="paragraph" w:styleId="Sangranormal">
    <w:name w:val="Normal Indent"/>
    <w:basedOn w:val="Normal"/>
    <w:uiPriority w:val="99"/>
    <w:semiHidden/>
    <w:unhideWhenUsed/>
    <w:rsid w:val="00D917FC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D917FC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D917FC"/>
    <w:rPr>
      <w:rFonts w:ascii="Calibri" w:hAnsi="Calibri" w:cs="Calibri"/>
    </w:rPr>
  </w:style>
  <w:style w:type="character" w:styleId="Nmerodepgina">
    <w:name w:val="page number"/>
    <w:basedOn w:val="Fuentedeprrafopredeter"/>
    <w:uiPriority w:val="99"/>
    <w:semiHidden/>
    <w:unhideWhenUsed/>
    <w:rsid w:val="00D917FC"/>
    <w:rPr>
      <w:rFonts w:ascii="Calibri" w:hAnsi="Calibri" w:cs="Calibri"/>
    </w:rPr>
  </w:style>
  <w:style w:type="table" w:styleId="Tablanormal1">
    <w:name w:val="Plain Table 1"/>
    <w:basedOn w:val="Tablanormal"/>
    <w:uiPriority w:val="41"/>
    <w:rsid w:val="00D917F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D917F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D917F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D917F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D917F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D917FC"/>
  </w:style>
  <w:style w:type="character" w:customStyle="1" w:styleId="SaludoCar">
    <w:name w:val="Saludo Car"/>
    <w:basedOn w:val="Fuentedeprrafopredeter"/>
    <w:link w:val="Saludo"/>
    <w:uiPriority w:val="99"/>
    <w:semiHidden/>
    <w:rsid w:val="00D917FC"/>
    <w:rPr>
      <w:rFonts w:ascii="Calibri" w:hAnsi="Calibri" w:cs="Calibri"/>
    </w:rPr>
  </w:style>
  <w:style w:type="paragraph" w:styleId="Firma">
    <w:name w:val="Signature"/>
    <w:basedOn w:val="Normal"/>
    <w:link w:val="FirmaCar"/>
    <w:uiPriority w:val="99"/>
    <w:semiHidden/>
    <w:unhideWhenUsed/>
    <w:rsid w:val="00D917FC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D917FC"/>
    <w:rPr>
      <w:rFonts w:ascii="Calibri" w:hAnsi="Calibri" w:cs="Calibri"/>
    </w:rPr>
  </w:style>
  <w:style w:type="character" w:styleId="nfasissutil">
    <w:name w:val="Subtle Emphasis"/>
    <w:basedOn w:val="Fuentedeprrafopredeter"/>
    <w:uiPriority w:val="19"/>
    <w:semiHidden/>
    <w:unhideWhenUsed/>
    <w:rsid w:val="00D917FC"/>
    <w:rPr>
      <w:rFonts w:ascii="Calibri" w:hAnsi="Calibri" w:cs="Calibri"/>
      <w:i/>
      <w:iCs/>
      <w:color w:val="404040" w:themeColor="text1" w:themeTint="BF"/>
    </w:rPr>
  </w:style>
  <w:style w:type="table" w:styleId="Tablaconefectos3D1">
    <w:name w:val="Table 3D effects 1"/>
    <w:basedOn w:val="Tablanormal"/>
    <w:uiPriority w:val="99"/>
    <w:semiHidden/>
    <w:unhideWhenUsed/>
    <w:rsid w:val="00D917FC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D917FC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D917FC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D917F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D917F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D917FC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D917FC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D917FC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D917FC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D917FC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D917FC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D917FC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D917F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D917FC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D917FC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D917FC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D917FC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D917FC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D917FC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D917FC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D917F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lista1">
    <w:name w:val="Table List 1"/>
    <w:basedOn w:val="Tablanormal"/>
    <w:uiPriority w:val="99"/>
    <w:semiHidden/>
    <w:unhideWhenUsed/>
    <w:rsid w:val="00D917F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D917F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D917FC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D917FC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D917F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D917F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D917FC"/>
    <w:pPr>
      <w:ind w:left="220" w:hanging="22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D917FC"/>
  </w:style>
  <w:style w:type="table" w:styleId="Tablaprofesional">
    <w:name w:val="Table Professional"/>
    <w:basedOn w:val="Tablanormal"/>
    <w:uiPriority w:val="99"/>
    <w:semiHidden/>
    <w:unhideWhenUsed/>
    <w:rsid w:val="00D917FC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D917F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D917FC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D917F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D917F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D917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D917FC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D917FC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D917FC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D917FC"/>
    <w:pPr>
      <w:spacing w:before="120"/>
    </w:pPr>
    <w:rPr>
      <w:rFonts w:ascii="Georgia" w:eastAsiaTheme="majorEastAsia" w:hAnsi="Georgia" w:cstheme="majorBidi"/>
      <w:b/>
      <w:bCs/>
      <w:sz w:val="24"/>
      <w:szCs w:val="24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D917FC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D917F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D917FC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D917FC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D917FC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D917FC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D917FC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D917FC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D917FC"/>
    <w:pPr>
      <w:spacing w:after="100"/>
      <w:ind w:left="1760"/>
    </w:pPr>
  </w:style>
  <w:style w:type="paragraph" w:customStyle="1" w:styleId="nfasisenlainformacindecontacto">
    <w:name w:val="Énfasis en la información de contacto"/>
    <w:basedOn w:val="Normal"/>
    <w:uiPriority w:val="4"/>
    <w:qFormat/>
    <w:rsid w:val="00D917FC"/>
    <w:pPr>
      <w:jc w:val="center"/>
    </w:pPr>
    <w:rPr>
      <w:b/>
      <w:color w:val="1D824C" w:themeColor="accent1"/>
    </w:rPr>
  </w:style>
  <w:style w:type="character" w:customStyle="1" w:styleId="Mencionar1">
    <w:name w:val="Mencionar1"/>
    <w:basedOn w:val="Fuentedeprrafopredeter"/>
    <w:uiPriority w:val="99"/>
    <w:semiHidden/>
    <w:unhideWhenUsed/>
    <w:rsid w:val="00D917FC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D917FC"/>
    <w:pPr>
      <w:numPr>
        <w:numId w:val="14"/>
      </w:numPr>
    </w:pPr>
  </w:style>
  <w:style w:type="numbering" w:styleId="1ai">
    <w:name w:val="Outline List 1"/>
    <w:basedOn w:val="Sinlista"/>
    <w:uiPriority w:val="99"/>
    <w:semiHidden/>
    <w:unhideWhenUsed/>
    <w:rsid w:val="00D917FC"/>
    <w:pPr>
      <w:numPr>
        <w:numId w:val="15"/>
      </w:numPr>
    </w:pPr>
  </w:style>
  <w:style w:type="character" w:customStyle="1" w:styleId="Hashtag1">
    <w:name w:val="Hashtag1"/>
    <w:basedOn w:val="Fuentedeprrafopredeter"/>
    <w:uiPriority w:val="99"/>
    <w:semiHidden/>
    <w:unhideWhenUsed/>
    <w:rsid w:val="00D917FC"/>
    <w:rPr>
      <w:rFonts w:ascii="Calibri" w:hAnsi="Calibri" w:cs="Calibri"/>
      <w:color w:val="2B579A"/>
      <w:shd w:val="clear" w:color="auto" w:fill="E1DFDD"/>
    </w:rPr>
  </w:style>
  <w:style w:type="paragraph" w:styleId="Listaconvietas2">
    <w:name w:val="List Bullet 2"/>
    <w:basedOn w:val="Normal"/>
    <w:uiPriority w:val="99"/>
    <w:semiHidden/>
    <w:unhideWhenUsed/>
    <w:rsid w:val="00D917FC"/>
    <w:pPr>
      <w:numPr>
        <w:numId w:val="3"/>
      </w:numPr>
      <w:contextualSpacing/>
    </w:pPr>
  </w:style>
  <w:style w:type="character" w:styleId="nfasis">
    <w:name w:val="Emphasis"/>
    <w:basedOn w:val="Fuentedeprrafopredeter"/>
    <w:uiPriority w:val="20"/>
    <w:semiHidden/>
    <w:unhideWhenUsed/>
    <w:rsid w:val="00D917FC"/>
    <w:rPr>
      <w:rFonts w:ascii="Calibri" w:hAnsi="Calibri" w:cs="Calibri"/>
      <w:i/>
      <w:iCs/>
    </w:rPr>
  </w:style>
  <w:style w:type="numbering" w:styleId="ArtculoSeccin">
    <w:name w:val="Outline List 3"/>
    <w:basedOn w:val="Sinlista"/>
    <w:uiPriority w:val="99"/>
    <w:semiHidden/>
    <w:unhideWhenUsed/>
    <w:rsid w:val="00D917FC"/>
    <w:pPr>
      <w:numPr>
        <w:numId w:val="16"/>
      </w:numPr>
    </w:pPr>
  </w:style>
  <w:style w:type="character" w:styleId="Referenciaintensa">
    <w:name w:val="Intense Reference"/>
    <w:basedOn w:val="Fuentedeprrafopredeter"/>
    <w:uiPriority w:val="32"/>
    <w:semiHidden/>
    <w:unhideWhenUsed/>
    <w:rsid w:val="00D917FC"/>
    <w:rPr>
      <w:rFonts w:ascii="Calibri" w:hAnsi="Calibri" w:cs="Calibri"/>
      <w:b/>
      <w:bCs/>
      <w:smallCaps/>
      <w:color w:val="1D824C" w:themeColor="accent1"/>
      <w:spacing w:val="5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D917FC"/>
    <w:rPr>
      <w:rFonts w:ascii="Calibri" w:hAnsi="Calibri" w:cs="Calibri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917FC"/>
    <w:rPr>
      <w:rFonts w:ascii="Calibri" w:hAnsi="Calibri" w:cs="Calibri"/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semiHidden/>
    <w:unhideWhenUsed/>
    <w:qFormat/>
    <w:rsid w:val="00D917FC"/>
    <w:rPr>
      <w:rFonts w:ascii="Calibri" w:hAnsi="Calibri" w:cs="Calibri"/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1C1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7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hon\AppData\Roaming\Microsoft\Plantillas\Curr&#237;culum%20v&#237;tae%20cronol&#243;gico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99307F8B6BC48FBA3095A375B4B83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4BB877-99E1-4B7B-9855-6FA7E3776EE5}"/>
      </w:docPartPr>
      <w:docPartBody>
        <w:p w:rsidR="007C74FC" w:rsidRDefault="005800BC">
          <w:pPr>
            <w:pStyle w:val="299307F8B6BC48FBA3095A375B4B83A4"/>
          </w:pPr>
          <w:r w:rsidRPr="00FD7C80">
            <w:rPr>
              <w:lang w:bidi="es-ES"/>
            </w:rPr>
            <w:t>Correo electrónico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00BC"/>
    <w:rsid w:val="00020EDD"/>
    <w:rsid w:val="000A3BE9"/>
    <w:rsid w:val="001D5152"/>
    <w:rsid w:val="001F0ADF"/>
    <w:rsid w:val="002E45F8"/>
    <w:rsid w:val="003415C5"/>
    <w:rsid w:val="003D7BAF"/>
    <w:rsid w:val="005800BC"/>
    <w:rsid w:val="006D5BBF"/>
    <w:rsid w:val="007C479E"/>
    <w:rsid w:val="007C5C76"/>
    <w:rsid w:val="007C74FC"/>
    <w:rsid w:val="008036F3"/>
    <w:rsid w:val="008A44CA"/>
    <w:rsid w:val="008C1EE2"/>
    <w:rsid w:val="009112E6"/>
    <w:rsid w:val="009D7EEC"/>
    <w:rsid w:val="00C4590C"/>
    <w:rsid w:val="00C61B63"/>
    <w:rsid w:val="00C72CD1"/>
    <w:rsid w:val="00C75308"/>
    <w:rsid w:val="00D02744"/>
    <w:rsid w:val="00E03549"/>
    <w:rsid w:val="00E63D9C"/>
    <w:rsid w:val="00E72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10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fasisintenso">
    <w:name w:val="Intense Emphasis"/>
    <w:basedOn w:val="Fuentedeprrafopredeter"/>
    <w:uiPriority w:val="2"/>
    <w:rPr>
      <w:rFonts w:ascii="Georgia" w:hAnsi="Georgia" w:cs="Calibri"/>
      <w:b/>
      <w:iCs/>
      <w:color w:val="262626" w:themeColor="text1" w:themeTint="D9"/>
      <w:sz w:val="70"/>
    </w:rPr>
  </w:style>
  <w:style w:type="paragraph" w:customStyle="1" w:styleId="299307F8B6BC48FBA3095A375B4B83A4">
    <w:name w:val="299307F8B6BC48FBA3095A375B4B83A4"/>
  </w:style>
  <w:style w:type="character" w:styleId="Referenciasutil">
    <w:name w:val="Subtle Reference"/>
    <w:basedOn w:val="Fuentedeprrafopredeter"/>
    <w:uiPriority w:val="10"/>
    <w:qFormat/>
    <w:rPr>
      <w:rFonts w:ascii="Calibri" w:hAnsi="Calibri" w:cs="Calibri"/>
      <w:b/>
      <w:caps w:val="0"/>
      <w:smallCaps/>
      <w:color w:val="595959" w:themeColor="text1" w:themeTint="A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">
      <a:dk1>
        <a:sysClr val="windowText" lastClr="000000"/>
      </a:dk1>
      <a:lt1>
        <a:sysClr val="window" lastClr="FFFFFF"/>
      </a:lt1>
      <a:dk2>
        <a:srgbClr val="161616"/>
      </a:dk2>
      <a:lt2>
        <a:srgbClr val="E8E8E8"/>
      </a:lt2>
      <a:accent1>
        <a:srgbClr val="1D824C"/>
      </a:accent1>
      <a:accent2>
        <a:srgbClr val="005556"/>
      </a:accent2>
      <a:accent3>
        <a:srgbClr val="B11F35"/>
      </a:accent3>
      <a:accent4>
        <a:srgbClr val="856628"/>
      </a:accent4>
      <a:accent5>
        <a:srgbClr val="7E314C"/>
      </a:accent5>
      <a:accent6>
        <a:srgbClr val="4B6A88"/>
      </a:accent6>
      <a:hlink>
        <a:srgbClr val="2C5C85"/>
      </a:hlink>
      <a:folHlink>
        <a:srgbClr val="BF4A27"/>
      </a:folHlink>
    </a:clrScheme>
    <a:fontScheme name="Chrono Font LinkedIn">
      <a:majorFont>
        <a:latin typeface="Georgi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cronológico moderno.dotx</Template>
  <TotalTime>127</TotalTime>
  <Pages>23</Pages>
  <Words>1297</Words>
  <Characters>7138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Sebastian Aranda Lozano</dc:creator>
  <cp:keywords/>
  <dc:description/>
  <cp:lastModifiedBy>Juan Sebastian Aranda Lozano</cp:lastModifiedBy>
  <cp:revision>17</cp:revision>
  <cp:lastPrinted>2024-11-18T22:05:00Z</cp:lastPrinted>
  <dcterms:created xsi:type="dcterms:W3CDTF">2024-07-19T23:31:00Z</dcterms:created>
  <dcterms:modified xsi:type="dcterms:W3CDTF">2025-05-18T13:49:00Z</dcterms:modified>
  <cp:category/>
</cp:coreProperties>
</file>